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FA4A62" w14:textId="77777777" w:rsidR="00804641" w:rsidRDefault="0013449C" w:rsidP="00526F96">
      <w:pPr>
        <w:spacing w:line="276" w:lineRule="auto"/>
        <w:rPr>
          <w:rFonts w:ascii="Open Sans" w:hAnsi="Open Sans" w:cs="Open Sans"/>
        </w:rPr>
      </w:pPr>
      <w:r w:rsidRPr="00EE0CCD">
        <w:rPr>
          <w:rFonts w:ascii="Open Sans" w:hAnsi="Open Sans" w:cs="Open Sans"/>
          <w:noProof/>
          <w:lang w:eastAsia="en-AU"/>
        </w:rPr>
        <mc:AlternateContent>
          <mc:Choice Requires="wps">
            <w:drawing>
              <wp:anchor distT="0" distB="0" distL="114300" distR="114300" simplePos="0" relativeHeight="251665408" behindDoc="0" locked="1" layoutInCell="1" allowOverlap="1" wp14:anchorId="6FD7D931" wp14:editId="46B41CAB">
                <wp:simplePos x="0" y="0"/>
                <wp:positionH relativeFrom="page">
                  <wp:align>left</wp:align>
                </wp:positionH>
                <wp:positionV relativeFrom="paragraph">
                  <wp:posOffset>-892810</wp:posOffset>
                </wp:positionV>
                <wp:extent cx="7585200" cy="10710000"/>
                <wp:effectExtent l="0" t="0" r="0" b="0"/>
                <wp:wrapNone/>
                <wp:docPr id="7" name="Rectangle 7"/>
                <wp:cNvGraphicFramePr/>
                <a:graphic xmlns:a="http://schemas.openxmlformats.org/drawingml/2006/main">
                  <a:graphicData uri="http://schemas.microsoft.com/office/word/2010/wordprocessingShape">
                    <wps:wsp>
                      <wps:cNvSpPr/>
                      <wps:spPr>
                        <a:xfrm>
                          <a:off x="0" y="0"/>
                          <a:ext cx="7585200" cy="10710000"/>
                        </a:xfrm>
                        <a:prstGeom prst="rect">
                          <a:avLst/>
                        </a:prstGeom>
                        <a:blipFill dpi="0" rotWithShape="1">
                          <a:blip r:embed="rId1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45D04" id="Rectangle 7" o:spid="_x0000_s1026" style="position:absolute;margin-left:0;margin-top:-70.3pt;width:597.25pt;height:843.3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" stroked="f" strokeweight="1pt">
                <v:fill r:id="rId12" o:title="" recolor="t" rotate="t" type="frame"/>
                <w10:wrap anchorx="page"/>
                <w10:anchorlock/>
              </v:rect>
            </w:pict>
          </mc:Fallback>
        </mc:AlternateContent>
      </w:r>
    </w:p>
    <w:sdt>
      <w:sdtPr>
        <w:rPr>
          <w:rFonts w:ascii="Open Sans" w:hAnsi="Open Sans" w:cs="Open Sans"/>
        </w:rPr>
        <w:id w:val="-801851790"/>
        <w:docPartObj>
          <w:docPartGallery w:val="Cover Pages"/>
          <w:docPartUnique/>
        </w:docPartObj>
      </w:sdtPr>
      <w:sdtEndPr>
        <w:rPr>
          <w:rFonts w:asciiTheme="minorHAnsi" w:hAnsiTheme="minorHAnsi" w:cstheme="minorBidi"/>
        </w:rPr>
      </w:sdtEndPr>
      <w:sdtContent>
        <w:p w14:paraId="0E045CE8" w14:textId="77777777" w:rsidR="009F32AB" w:rsidRPr="00EE0CCD" w:rsidRDefault="009F32AB" w:rsidP="00526F96">
          <w:pPr>
            <w:spacing w:line="276" w:lineRule="auto"/>
            <w:rPr>
              <w:rFonts w:ascii="Open Sans" w:hAnsi="Open Sans" w:cs="Open Sans"/>
            </w:rPr>
          </w:pPr>
        </w:p>
        <w:p w14:paraId="586CF8D0" w14:textId="77777777" w:rsidR="009F32AB" w:rsidRPr="00EE0CCD" w:rsidRDefault="009F32AB" w:rsidP="00526F96">
          <w:pPr>
            <w:spacing w:line="276" w:lineRule="auto"/>
            <w:rPr>
              <w:rFonts w:ascii="Open Sans" w:hAnsi="Open Sans" w:cs="Open Sans"/>
            </w:rPr>
          </w:pPr>
        </w:p>
        <w:p w14:paraId="679216CE" w14:textId="77777777" w:rsidR="000164A9" w:rsidRPr="00EE0CCD" w:rsidRDefault="000164A9" w:rsidP="00526F96">
          <w:pPr>
            <w:spacing w:line="276" w:lineRule="auto"/>
            <w:rPr>
              <w:rFonts w:ascii="Open Sans" w:hAnsi="Open Sans" w:cs="Open Sans"/>
            </w:rPr>
          </w:pPr>
        </w:p>
        <w:p w14:paraId="6A81D578" w14:textId="77777777" w:rsidR="00FB02A1" w:rsidRPr="00FB02A1" w:rsidRDefault="00804641" w:rsidP="00FB02A1">
          <w:pPr>
            <w:spacing w:line="276" w:lineRule="auto"/>
            <w:rPr>
              <w:rFonts w:ascii="Open Sans" w:hAnsi="Open Sans" w:cs="Open Sans"/>
            </w:rPr>
          </w:pPr>
          <w:r w:rsidRPr="00804641">
            <w:rPr>
              <w:rFonts w:ascii="Open Sans" w:hAnsi="Open Sans" w:cs="Open Sans"/>
              <w:noProof/>
              <w:lang w:eastAsia="en-AU"/>
            </w:rPr>
            <mc:AlternateContent>
              <mc:Choice Requires="wps">
                <w:drawing>
                  <wp:anchor distT="45720" distB="45720" distL="114300" distR="114300" simplePos="0" relativeHeight="251669504" behindDoc="0" locked="1" layoutInCell="1" allowOverlap="1" wp14:anchorId="06BCAD4F" wp14:editId="0F51535E">
                    <wp:simplePos x="0" y="0"/>
                    <wp:positionH relativeFrom="page">
                      <wp:posOffset>283845</wp:posOffset>
                    </wp:positionH>
                    <wp:positionV relativeFrom="paragraph">
                      <wp:posOffset>1830070</wp:posOffset>
                    </wp:positionV>
                    <wp:extent cx="4906645" cy="3628390"/>
                    <wp:effectExtent l="0" t="0" r="825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6645" cy="3628390"/>
                            </a:xfrm>
                            <a:prstGeom prst="rect">
                              <a:avLst/>
                            </a:prstGeom>
                            <a:solidFill>
                              <a:srgbClr val="FFFFFF"/>
                            </a:solidFill>
                            <a:ln w="9525">
                              <a:noFill/>
                              <a:miter lim="800000"/>
                              <a:headEnd/>
                              <a:tailEnd/>
                            </a:ln>
                          </wps:spPr>
                          <wps:txbx>
                            <w:txbxContent>
                              <w:p w14:paraId="42DC8465" w14:textId="0710AED2" w:rsidR="006A7B09" w:rsidRPr="003C532B" w:rsidRDefault="006A7B09" w:rsidP="003C532B">
                                <w:pPr>
                                  <w:jc w:val="left"/>
                                  <w:rPr>
                                    <w:rFonts w:ascii="Doppio One" w:hAnsi="Doppio One"/>
                                    <w:b/>
                                    <w:bCs/>
                                    <w:sz w:val="72"/>
                                    <w:szCs w:val="72"/>
                                  </w:rPr>
                                </w:pPr>
                                <w:r>
                                  <w:rPr>
                                    <w:rFonts w:ascii="Doppio One" w:hAnsi="Doppio One"/>
                                    <w:b/>
                                    <w:bCs/>
                                    <w:sz w:val="72"/>
                                    <w:szCs w:val="72"/>
                                  </w:rPr>
                                  <w:t>PLPROC</w:t>
                                </w:r>
                              </w:p>
                              <w:p w14:paraId="20CFE931" w14:textId="57306BEF" w:rsidR="006A7B09" w:rsidRPr="003C532B" w:rsidRDefault="006A7B09" w:rsidP="003C532B">
                                <w:pPr>
                                  <w:jc w:val="left"/>
                                  <w:rPr>
                                    <w:rFonts w:ascii="Doppio One" w:hAnsi="Doppio One"/>
                                    <w:b/>
                                    <w:bCs/>
                                    <w:sz w:val="48"/>
                                    <w:szCs w:val="48"/>
                                  </w:rPr>
                                </w:pPr>
                                <w:r>
                                  <w:rPr>
                                    <w:rFonts w:ascii="Doppio One" w:hAnsi="Doppio One"/>
                                    <w:b/>
                                    <w:bCs/>
                                    <w:sz w:val="48"/>
                                    <w:szCs w:val="48"/>
                                  </w:rPr>
                                  <w:t>An example</w:t>
                                </w:r>
                              </w:p>
                              <w:p w14:paraId="6331AFC0" w14:textId="77777777" w:rsidR="006A7B09" w:rsidRPr="003C532B" w:rsidRDefault="006A7B09">
                                <w:pPr>
                                  <w:rPr>
                                    <w:rFonts w:asciiTheme="majorHAnsi" w:hAnsiTheme="majorHAnsi" w:cstheme="majorHAnsi"/>
                                    <w:sz w:val="48"/>
                                    <w:szCs w:val="48"/>
                                  </w:rPr>
                                </w:pPr>
                              </w:p>
                              <w:p w14:paraId="04304660" w14:textId="77777777" w:rsidR="006A7B09" w:rsidRPr="003C532B" w:rsidRDefault="006A7B09">
                                <w:pPr>
                                  <w:rPr>
                                    <w:rFonts w:asciiTheme="majorHAnsi" w:hAnsiTheme="majorHAnsi" w:cstheme="majorHAnsi"/>
                                    <w:sz w:val="48"/>
                                    <w:szCs w:val="48"/>
                                  </w:rPr>
                                </w:pPr>
                                <w:r>
                                  <w:rPr>
                                    <w:rFonts w:asciiTheme="majorHAnsi" w:hAnsiTheme="majorHAnsi" w:cstheme="majorHAnsi"/>
                                    <w:sz w:val="48"/>
                                    <w:szCs w:val="48"/>
                                  </w:rPr>
                                  <w:t>A GMDSI tutorial</w:t>
                                </w:r>
                              </w:p>
                              <w:p w14:paraId="4B087A63" w14:textId="0E4222E6" w:rsidR="006A7B09" w:rsidRDefault="006A7B09">
                                <w:pPr>
                                  <w:rPr>
                                    <w:rFonts w:asciiTheme="majorHAnsi" w:hAnsiTheme="majorHAnsi" w:cstheme="majorHAnsi"/>
                                    <w:sz w:val="36"/>
                                    <w:szCs w:val="36"/>
                                  </w:rPr>
                                </w:pPr>
                                <w:r>
                                  <w:rPr>
                                    <w:rFonts w:asciiTheme="majorHAnsi" w:hAnsiTheme="majorHAnsi" w:cstheme="majorHAnsi"/>
                                    <w:sz w:val="36"/>
                                    <w:szCs w:val="36"/>
                                  </w:rPr>
                                  <w:t>by John Doherty and Rui Hugman</w:t>
                                </w:r>
                              </w:p>
                              <w:p w14:paraId="1F4BF392" w14:textId="77777777" w:rsidR="006A7B09" w:rsidRDefault="006A7B09">
                                <w:pPr>
                                  <w:rPr>
                                    <w:rFonts w:asciiTheme="majorHAnsi" w:hAnsiTheme="majorHAnsi" w:cstheme="majorHAnsi"/>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BCAD4F" id="_x0000_t202" coordsize="21600,21600" o:spt="202" path="m,l,21600r21600,l21600,xe">
                    <v:stroke joinstyle="miter"/>
                    <v:path gradientshapeok="t" o:connecttype="rect"/>
                  </v:shapetype>
                  <v:shape id="Text Box 2" o:spid="_x0000_s1026" type="#_x0000_t202" style="position:absolute;left:0;text-align:left;margin-left:22.35pt;margin-top:144.1pt;width:386.35pt;height:285.7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" stroked="f">
                    <v:textbox>
                      <w:txbxContent>
                        <w:p w14:paraId="42DC8465" w14:textId="0710AED2" w:rsidR="006A7B09" w:rsidRPr="003C532B" w:rsidRDefault="006A7B09" w:rsidP="003C532B">
                          <w:pPr>
                            <w:jc w:val="left"/>
                            <w:rPr>
                              <w:rFonts w:ascii="Doppio One" w:hAnsi="Doppio One"/>
                              <w:b/>
                              <w:bCs/>
                              <w:sz w:val="72"/>
                              <w:szCs w:val="72"/>
                            </w:rPr>
                          </w:pPr>
                          <w:r>
                            <w:rPr>
                              <w:rFonts w:ascii="Doppio One" w:hAnsi="Doppio One"/>
                              <w:b/>
                              <w:bCs/>
                              <w:sz w:val="72"/>
                              <w:szCs w:val="72"/>
                            </w:rPr>
                            <w:t>PLPROC</w:t>
                          </w:r>
                        </w:p>
                        <w:p w14:paraId="20CFE931" w14:textId="57306BEF" w:rsidR="006A7B09" w:rsidRPr="003C532B" w:rsidRDefault="006A7B09" w:rsidP="003C532B">
                          <w:pPr>
                            <w:jc w:val="left"/>
                            <w:rPr>
                              <w:rFonts w:ascii="Doppio One" w:hAnsi="Doppio One"/>
                              <w:b/>
                              <w:bCs/>
                              <w:sz w:val="48"/>
                              <w:szCs w:val="48"/>
                            </w:rPr>
                          </w:pPr>
                          <w:r>
                            <w:rPr>
                              <w:rFonts w:ascii="Doppio One" w:hAnsi="Doppio One"/>
                              <w:b/>
                              <w:bCs/>
                              <w:sz w:val="48"/>
                              <w:szCs w:val="48"/>
                            </w:rPr>
                            <w:t>An example</w:t>
                          </w:r>
                        </w:p>
                        <w:p w14:paraId="6331AFC0" w14:textId="77777777" w:rsidR="006A7B09" w:rsidRPr="003C532B" w:rsidRDefault="006A7B09">
                          <w:pPr>
                            <w:rPr>
                              <w:rFonts w:asciiTheme="majorHAnsi" w:hAnsiTheme="majorHAnsi" w:cstheme="majorHAnsi"/>
                              <w:sz w:val="48"/>
                              <w:szCs w:val="48"/>
                            </w:rPr>
                          </w:pPr>
                        </w:p>
                        <w:p w14:paraId="04304660" w14:textId="77777777" w:rsidR="006A7B09" w:rsidRPr="003C532B" w:rsidRDefault="006A7B09">
                          <w:pPr>
                            <w:rPr>
                              <w:rFonts w:asciiTheme="majorHAnsi" w:hAnsiTheme="majorHAnsi" w:cstheme="majorHAnsi"/>
                              <w:sz w:val="48"/>
                              <w:szCs w:val="48"/>
                            </w:rPr>
                          </w:pPr>
                          <w:r>
                            <w:rPr>
                              <w:rFonts w:asciiTheme="majorHAnsi" w:hAnsiTheme="majorHAnsi" w:cstheme="majorHAnsi"/>
                              <w:sz w:val="48"/>
                              <w:szCs w:val="48"/>
                            </w:rPr>
                            <w:t>A GMDSI tutorial</w:t>
                          </w:r>
                        </w:p>
                        <w:p w14:paraId="4B087A63" w14:textId="0E4222E6" w:rsidR="006A7B09" w:rsidRDefault="006A7B09">
                          <w:pPr>
                            <w:rPr>
                              <w:rFonts w:asciiTheme="majorHAnsi" w:hAnsiTheme="majorHAnsi" w:cstheme="majorHAnsi"/>
                              <w:sz w:val="36"/>
                              <w:szCs w:val="36"/>
                            </w:rPr>
                          </w:pPr>
                          <w:r>
                            <w:rPr>
                              <w:rFonts w:asciiTheme="majorHAnsi" w:hAnsiTheme="majorHAnsi" w:cstheme="majorHAnsi"/>
                              <w:sz w:val="36"/>
                              <w:szCs w:val="36"/>
                            </w:rPr>
                            <w:t>by John Doherty and Rui Hugman</w:t>
                          </w:r>
                        </w:p>
                        <w:p w14:paraId="1F4BF392" w14:textId="77777777" w:rsidR="006A7B09" w:rsidRDefault="006A7B09">
                          <w:pPr>
                            <w:rPr>
                              <w:rFonts w:asciiTheme="majorHAnsi" w:hAnsiTheme="majorHAnsi" w:cstheme="majorHAnsi"/>
                              <w:sz w:val="36"/>
                              <w:szCs w:val="36"/>
                            </w:rPr>
                          </w:pPr>
                        </w:p>
                      </w:txbxContent>
                    </v:textbox>
                    <w10:wrap type="square" anchorx="page"/>
                    <w10:anchorlock/>
                  </v:shape>
                </w:pict>
              </mc:Fallback>
            </mc:AlternateContent>
          </w:r>
        </w:p>
        <w:p w14:paraId="11E7475F" w14:textId="77777777" w:rsidR="00DB5072" w:rsidRDefault="00FB02A1" w:rsidP="00FE2139">
          <w:pPr>
            <w:pStyle w:val="Heading1"/>
          </w:pPr>
          <w:r>
            <w:br w:type="page"/>
          </w:r>
          <w:bookmarkStart w:id="0" w:name="_Toc47008223"/>
        </w:p>
        <w:p w14:paraId="70A9B4C4" w14:textId="77777777" w:rsidR="00DB5072" w:rsidRPr="00FE2139" w:rsidRDefault="00DB5072" w:rsidP="00FE2139"/>
        <w:p w14:paraId="3988B851" w14:textId="77777777" w:rsidR="00DB5072" w:rsidRPr="00FE2139" w:rsidRDefault="00DB5072" w:rsidP="00FE2139"/>
        <w:p w14:paraId="4D13D1AB" w14:textId="77777777" w:rsidR="00DB5072" w:rsidRPr="00FE2139" w:rsidRDefault="00DB5072" w:rsidP="00FE2139"/>
        <w:p w14:paraId="0C5F6996" w14:textId="77777777" w:rsidR="00DB5072" w:rsidRPr="00FE2139" w:rsidRDefault="00DB5072" w:rsidP="00FE2139"/>
        <w:p w14:paraId="43625883" w14:textId="77777777" w:rsidR="00DB5072" w:rsidRPr="00FE2139" w:rsidRDefault="00DB5072" w:rsidP="00FE2139"/>
        <w:p w14:paraId="2EEA7C32" w14:textId="77777777" w:rsidR="00E520C3" w:rsidRDefault="00E520C3" w:rsidP="00E520C3"/>
        <w:p w14:paraId="74AB6580" w14:textId="77777777" w:rsidR="00FE2139" w:rsidRDefault="00FE2139" w:rsidP="00E520C3"/>
        <w:p w14:paraId="6E61C972" w14:textId="77777777" w:rsidR="00FE2139" w:rsidRDefault="00FE2139" w:rsidP="00E520C3"/>
        <w:p w14:paraId="387A149F" w14:textId="77777777" w:rsidR="00FE2139" w:rsidRDefault="00FE2139" w:rsidP="00E520C3"/>
        <w:p w14:paraId="3E75FB7E" w14:textId="77777777" w:rsidR="00FE2139" w:rsidRDefault="00FE2139" w:rsidP="00E520C3"/>
        <w:p w14:paraId="4F3DE18C" w14:textId="77777777" w:rsidR="00E520C3" w:rsidRDefault="00E520C3" w:rsidP="00E520C3"/>
        <w:p w14:paraId="14028A5C" w14:textId="77777777" w:rsidR="005D6079" w:rsidRDefault="005D6079" w:rsidP="00E520C3"/>
        <w:p w14:paraId="40829E60" w14:textId="77777777" w:rsidR="005D6079" w:rsidRDefault="005D6079" w:rsidP="00E520C3"/>
        <w:p w14:paraId="6E029021" w14:textId="77777777" w:rsidR="005D6079" w:rsidRDefault="005D6079" w:rsidP="00E520C3"/>
        <w:p w14:paraId="73603839" w14:textId="77777777" w:rsidR="005D6079" w:rsidRDefault="005D6079" w:rsidP="00E520C3"/>
        <w:p w14:paraId="4D59D4D3" w14:textId="77777777" w:rsidR="005D6079" w:rsidRDefault="005D6079" w:rsidP="00E520C3"/>
        <w:p w14:paraId="0A466EB5" w14:textId="77777777" w:rsidR="005D6079" w:rsidRDefault="005D6079" w:rsidP="00E520C3"/>
        <w:p w14:paraId="4B11D73E" w14:textId="77777777" w:rsidR="005D6079" w:rsidRDefault="005D6079" w:rsidP="00E520C3"/>
        <w:p w14:paraId="067B35ED" w14:textId="77777777" w:rsidR="005D6079" w:rsidRDefault="005D6079" w:rsidP="00E520C3"/>
        <w:p w14:paraId="3FD074C1" w14:textId="77777777" w:rsidR="005D6079" w:rsidRDefault="005D6079" w:rsidP="00E520C3"/>
        <w:p w14:paraId="3B1BD7AC" w14:textId="77777777" w:rsidR="005D6079" w:rsidRPr="00E520C3" w:rsidRDefault="005D6079" w:rsidP="00E520C3"/>
        <w:p w14:paraId="362DA6DE" w14:textId="77777777" w:rsidR="00DB5072" w:rsidRPr="00E520C3" w:rsidRDefault="00814F56" w:rsidP="00FE2139">
          <w:pPr>
            <w:pStyle w:val="TOCHeading"/>
          </w:pPr>
          <w:r w:rsidRPr="00E520C3">
            <w:t>Published By</w:t>
          </w:r>
        </w:p>
        <w:p w14:paraId="10677422" w14:textId="77777777" w:rsidR="00814F56" w:rsidRDefault="00814F56" w:rsidP="00E520C3">
          <w:pPr>
            <w:spacing w:before="0" w:after="0" w:line="240" w:lineRule="auto"/>
            <w:rPr>
              <w:rFonts w:ascii="Arial" w:hAnsi="Arial"/>
              <w:bCs/>
              <w:sz w:val="18"/>
              <w:u w:color="7F7F7F" w:themeColor="text1" w:themeTint="80"/>
            </w:rPr>
          </w:pPr>
          <w:r w:rsidRPr="00E520C3">
            <w:rPr>
              <w:rFonts w:ascii="Arial" w:hAnsi="Arial"/>
              <w:bCs/>
              <w:sz w:val="18"/>
              <w:u w:color="7F7F7F" w:themeColor="text1" w:themeTint="80"/>
            </w:rPr>
            <w:t xml:space="preserve">The National Centre </w:t>
          </w:r>
          <w:r w:rsidR="00E520C3" w:rsidRPr="00E520C3">
            <w:rPr>
              <w:rFonts w:ascii="Arial" w:hAnsi="Arial"/>
              <w:bCs/>
              <w:sz w:val="18"/>
              <w:u w:color="7F7F7F" w:themeColor="text1" w:themeTint="80"/>
            </w:rPr>
            <w:t>for Groundwater Research and Training</w:t>
          </w:r>
        </w:p>
        <w:p w14:paraId="6BDEFBE3" w14:textId="77777777" w:rsidR="00E520C3" w:rsidRDefault="00E520C3" w:rsidP="00E520C3">
          <w:pPr>
            <w:spacing w:before="0" w:after="0" w:line="240" w:lineRule="auto"/>
            <w:rPr>
              <w:rFonts w:ascii="Arial" w:hAnsi="Arial"/>
              <w:bCs/>
              <w:sz w:val="18"/>
              <w:u w:color="7F7F7F" w:themeColor="text1" w:themeTint="80"/>
            </w:rPr>
          </w:pPr>
          <w:r>
            <w:rPr>
              <w:rFonts w:ascii="Arial" w:hAnsi="Arial"/>
              <w:bCs/>
              <w:sz w:val="18"/>
              <w:u w:color="7F7F7F" w:themeColor="text1" w:themeTint="80"/>
            </w:rPr>
            <w:t>C/O Flinders University</w:t>
          </w:r>
        </w:p>
        <w:p w14:paraId="647234DD" w14:textId="77777777" w:rsidR="00E520C3" w:rsidRDefault="00E520C3" w:rsidP="00E520C3">
          <w:pPr>
            <w:spacing w:before="0" w:after="0" w:line="240" w:lineRule="auto"/>
            <w:rPr>
              <w:rFonts w:ascii="Arial" w:hAnsi="Arial"/>
              <w:bCs/>
              <w:sz w:val="18"/>
              <w:u w:color="7F7F7F" w:themeColor="text1" w:themeTint="80"/>
            </w:rPr>
          </w:pPr>
          <w:r>
            <w:rPr>
              <w:rFonts w:ascii="Arial" w:hAnsi="Arial"/>
              <w:bCs/>
              <w:sz w:val="18"/>
              <w:u w:color="7F7F7F" w:themeColor="text1" w:themeTint="80"/>
            </w:rPr>
            <w:t>GPO Box 2100</w:t>
          </w:r>
        </w:p>
        <w:p w14:paraId="0C62F6CD" w14:textId="77777777" w:rsidR="00E520C3" w:rsidRDefault="00E520C3" w:rsidP="00E520C3">
          <w:pPr>
            <w:spacing w:before="0" w:after="0" w:line="240" w:lineRule="auto"/>
            <w:rPr>
              <w:rFonts w:ascii="Arial" w:hAnsi="Arial"/>
              <w:bCs/>
              <w:sz w:val="18"/>
              <w:u w:color="7F7F7F" w:themeColor="text1" w:themeTint="80"/>
            </w:rPr>
          </w:pPr>
          <w:r>
            <w:rPr>
              <w:rFonts w:ascii="Arial" w:hAnsi="Arial"/>
              <w:bCs/>
              <w:sz w:val="18"/>
              <w:u w:color="7F7F7F" w:themeColor="text1" w:themeTint="80"/>
            </w:rPr>
            <w:t>Adelaide SA 5001</w:t>
          </w:r>
        </w:p>
        <w:p w14:paraId="4BA2DB42" w14:textId="77777777" w:rsidR="00E520C3" w:rsidRPr="00E520C3" w:rsidRDefault="00E520C3" w:rsidP="00E520C3">
          <w:pPr>
            <w:spacing w:before="0" w:after="0" w:line="240" w:lineRule="auto"/>
            <w:rPr>
              <w:rFonts w:ascii="Arial" w:hAnsi="Arial"/>
              <w:bCs/>
              <w:sz w:val="18"/>
              <w:u w:color="7F7F7F" w:themeColor="text1" w:themeTint="80"/>
            </w:rPr>
          </w:pPr>
          <w:r>
            <w:rPr>
              <w:rFonts w:ascii="Arial" w:hAnsi="Arial"/>
              <w:bCs/>
              <w:sz w:val="18"/>
              <w:u w:color="7F7F7F" w:themeColor="text1" w:themeTint="80"/>
            </w:rPr>
            <w:t>+61 8 8201 2193</w:t>
          </w:r>
          <w:bookmarkStart w:id="1" w:name="_Hlk49775275"/>
        </w:p>
        <w:p w14:paraId="41C24313" w14:textId="77777777" w:rsidR="00E520C3" w:rsidRPr="00E520C3" w:rsidRDefault="00DB5072" w:rsidP="00FE2139">
          <w:pPr>
            <w:pStyle w:val="TOCHeading"/>
          </w:pPr>
          <w:r w:rsidRPr="00E520C3">
            <w:t>Disclaime</w:t>
          </w:r>
          <w:r w:rsidR="00E520C3" w:rsidRPr="00E520C3">
            <w:t>R</w:t>
          </w:r>
        </w:p>
        <w:p w14:paraId="54941069" w14:textId="77777777" w:rsidR="005D6079" w:rsidRDefault="00814F56" w:rsidP="00E520C3">
          <w:pPr>
            <w:rPr>
              <w:sz w:val="18"/>
              <w:szCs w:val="18"/>
              <w:u w:color="7F7F7F" w:themeColor="text1" w:themeTint="80"/>
            </w:rPr>
          </w:pPr>
          <w:r w:rsidRPr="00E520C3">
            <w:rPr>
              <w:sz w:val="18"/>
              <w:szCs w:val="18"/>
              <w:u w:color="7F7F7F" w:themeColor="text1" w:themeTint="80"/>
            </w:rPr>
            <w:t>The National Centre for Groundwater Research and Training, Flinders University advises that the information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w:t>
          </w:r>
        </w:p>
        <w:p w14:paraId="4F46642F" w14:textId="77777777" w:rsidR="005D6079" w:rsidRDefault="005D6079">
          <w:pPr>
            <w:spacing w:before="0"/>
            <w:rPr>
              <w:sz w:val="18"/>
              <w:szCs w:val="18"/>
              <w:u w:color="7F7F7F" w:themeColor="text1" w:themeTint="80"/>
            </w:rPr>
          </w:pPr>
          <w:r>
            <w:rPr>
              <w:sz w:val="18"/>
              <w:szCs w:val="18"/>
              <w:u w:color="7F7F7F" w:themeColor="text1" w:themeTint="80"/>
            </w:rPr>
            <w:br w:type="page"/>
          </w:r>
        </w:p>
        <w:p w14:paraId="5A7E4952" w14:textId="77777777" w:rsidR="00FB02A1" w:rsidRPr="00FE2139" w:rsidRDefault="00FB02A1" w:rsidP="00FE2139">
          <w:pPr>
            <w:pStyle w:val="TOCHeading"/>
          </w:pPr>
          <w:bookmarkStart w:id="2" w:name="_Toc49427457"/>
          <w:bookmarkEnd w:id="1"/>
          <w:r w:rsidRPr="00FE2139">
            <w:lastRenderedPageBreak/>
            <w:t>Preface</w:t>
          </w:r>
          <w:bookmarkEnd w:id="0"/>
          <w:bookmarkEnd w:id="2"/>
          <w:r w:rsidRPr="00FE2139">
            <w:t xml:space="preserve"> </w:t>
          </w:r>
        </w:p>
        <w:p w14:paraId="39CFBE5C" w14:textId="77777777" w:rsidR="005D6079" w:rsidRDefault="005D6079" w:rsidP="005D6079">
          <w:r w:rsidRPr="0030719D">
            <w:t xml:space="preserve">The Groundwater Modelling Decision Support Initiative (GMDSI) is an industry-funded and industry-aligned project focused on improving the role that groundwater modelling plays in supporting environmental management and decision-making. </w:t>
          </w:r>
        </w:p>
        <w:p w14:paraId="71C694A7" w14:textId="51D2428F" w:rsidR="005D6079" w:rsidRDefault="005D6079" w:rsidP="005D6079">
          <w:r w:rsidRPr="0030719D">
            <w:t xml:space="preserve">Over the life of the project, </w:t>
          </w:r>
          <w:r>
            <w:t>GMDSI</w:t>
          </w:r>
          <w:r w:rsidRPr="0030719D">
            <w:t xml:space="preserve"> will produce a</w:t>
          </w:r>
          <w:r>
            <w:t xml:space="preserve"> suite of tutorials. These are intended to assist modellers in setting up and using model-partner software in ways that support the decision-support imperatives of data assimilation and uncertainty quantification. Not only will they focus on software usage details. They will also suggest ways in which the ideas behind the software which they demonstrate can be put into practice in everyday, real-world modelling </w:t>
          </w:r>
          <w:r w:rsidR="00227CFD">
            <w:t>practice</w:t>
          </w:r>
          <w:r>
            <w:t>.</w:t>
          </w:r>
          <w:r w:rsidDel="00635D2C">
            <w:t xml:space="preserve"> </w:t>
          </w:r>
        </w:p>
        <w:p w14:paraId="6A41C493" w14:textId="77777777" w:rsidR="005D6079" w:rsidRPr="0030719D" w:rsidRDefault="005D6079" w:rsidP="005D6079">
          <w:r>
            <w:t xml:space="preserve">GMDSI tutorials are designed to be modular and independent of each other. Each tutorial addresses its own specific modelling topic. Hence there is no need to work through them in a pre-ordained sequence. That being said, they also complement each other. Many employ variations of the same synthetic case and are based on the same simulator (MODFLOW 6). Utility software from the PEST suite is used extensively to assist in model parameterization, objective function definition and general PEST/PEST++ setup. Some tutorials focus on the use of PEST and PEST++, while others focus on ancillary issues such as introducing transient recharge to a groundwater model and visualization of a model’s grid, parameterization, and calculated states. </w:t>
          </w:r>
        </w:p>
        <w:p w14:paraId="781F299E" w14:textId="77777777" w:rsidR="005D6079" w:rsidRDefault="005D6079" w:rsidP="005D6079">
          <w:r>
            <w:t>The authors of GMDSI tutorials do not claim that the workflows and methodologies that are described in these tutorials comprise the best approach to decision-support modelling. Their desire is to introduce modellers, and those who are interested in modelling, to concepts and tools that can improve the role that simulation plays in decision-support. Meanwhile, the workflows attempt to demonstrate the innovative and practical use of widely available, public domain and commonly used software in ways that do not require extensive modelling experience nor an extensive modelling skillset. However, users who are adept at programming can readily extend the workflows for more creative deployment in their own modelling contexts.</w:t>
          </w:r>
        </w:p>
        <w:p w14:paraId="5E8C9A04" w14:textId="77777777" w:rsidR="005D6079" w:rsidRDefault="005D6079" w:rsidP="005D6079">
          <w:r>
            <w:t>We thank and acknowledge our collaborators, and GMDSI project funders, for making these tutorials possible.</w:t>
          </w:r>
        </w:p>
        <w:p w14:paraId="52FD82F7" w14:textId="77777777" w:rsidR="005D6079" w:rsidRDefault="005D6079" w:rsidP="005D6079">
          <w:r>
            <w:t>Rui Hugman</w:t>
          </w:r>
        </w:p>
        <w:p w14:paraId="62960CB4" w14:textId="77777777" w:rsidR="005D6079" w:rsidRDefault="005D6079" w:rsidP="005D6079">
          <w:pPr>
            <w:sectPr w:rsidR="005D6079" w:rsidSect="00DB5072">
              <w:footerReference w:type="default" r:id="rId13"/>
              <w:footerReference w:type="first" r:id="rId14"/>
              <w:pgSz w:w="11906" w:h="16838"/>
              <w:pgMar w:top="1440" w:right="1440" w:bottom="1134" w:left="1440" w:header="708" w:footer="708" w:gutter="0"/>
              <w:cols w:space="708"/>
              <w:docGrid w:linePitch="360"/>
            </w:sectPr>
          </w:pPr>
          <w:r>
            <w:t>John Doherty</w:t>
          </w:r>
        </w:p>
        <w:sdt>
          <w:sdtPr>
            <w:rPr>
              <w:rFonts w:asciiTheme="minorHAnsi" w:eastAsiaTheme="minorHAnsi" w:hAnsiTheme="minorHAnsi" w:cstheme="minorBidi"/>
              <w:bCs w:val="0"/>
              <w:caps w:val="0"/>
              <w:spacing w:val="0"/>
              <w:sz w:val="22"/>
              <w:szCs w:val="22"/>
            </w:rPr>
            <w:id w:val="-529347126"/>
            <w:docPartObj>
              <w:docPartGallery w:val="Table of Contents"/>
              <w:docPartUnique/>
            </w:docPartObj>
          </w:sdtPr>
          <w:sdtEndPr>
            <w:rPr>
              <w:b/>
              <w:noProof/>
            </w:rPr>
          </w:sdtEndPr>
          <w:sdtContent>
            <w:p w14:paraId="31724077" w14:textId="77777777" w:rsidR="00A260FE" w:rsidRPr="00FE2139" w:rsidRDefault="00A260FE" w:rsidP="00FE2139">
              <w:pPr>
                <w:pStyle w:val="TOCHeading"/>
              </w:pPr>
              <w:r w:rsidRPr="00FE2139">
                <w:t>Contents</w:t>
              </w:r>
            </w:p>
            <w:p w14:paraId="645A3704" w14:textId="193A4394" w:rsidR="00F40832" w:rsidRDefault="00A260FE">
              <w:pPr>
                <w:pStyle w:val="TOC1"/>
                <w:tabs>
                  <w:tab w:val="left" w:pos="440"/>
                  <w:tab w:val="right" w:leader="dot" w:pos="9016"/>
                </w:tabs>
                <w:rPr>
                  <w:rFonts w:eastAsiaTheme="minorEastAsia"/>
                  <w:noProof/>
                  <w:lang w:val="en-ZA" w:eastAsia="en-ZA"/>
                </w:rPr>
              </w:pPr>
              <w:r>
                <w:fldChar w:fldCharType="begin"/>
              </w:r>
              <w:r>
                <w:instrText xml:space="preserve"> TOC \o "1-3" \h \z \u </w:instrText>
              </w:r>
              <w:r>
                <w:fldChar w:fldCharType="separate"/>
              </w:r>
              <w:hyperlink w:anchor="_Toc55890880" w:history="1">
                <w:r w:rsidR="00F40832" w:rsidRPr="00393F86">
                  <w:rPr>
                    <w:rStyle w:val="Hyperlink"/>
                    <w:noProof/>
                    <w14:scene3d>
                      <w14:camera w14:prst="orthographicFront"/>
                      <w14:lightRig w14:rig="threePt" w14:dir="t">
                        <w14:rot w14:lat="0" w14:lon="0" w14:rev="0"/>
                      </w14:lightRig>
                    </w14:scene3d>
                  </w:rPr>
                  <w:t>1.</w:t>
                </w:r>
                <w:r w:rsidR="00F40832">
                  <w:rPr>
                    <w:rFonts w:eastAsiaTheme="minorEastAsia"/>
                    <w:noProof/>
                    <w:lang w:val="en-ZA" w:eastAsia="en-ZA"/>
                  </w:rPr>
                  <w:tab/>
                </w:r>
                <w:r w:rsidR="00F40832" w:rsidRPr="00393F86">
                  <w:rPr>
                    <w:rStyle w:val="Hyperlink"/>
                    <w:noProof/>
                  </w:rPr>
                  <w:t>Introduction</w:t>
                </w:r>
                <w:r w:rsidR="00F40832">
                  <w:rPr>
                    <w:noProof/>
                    <w:webHidden/>
                  </w:rPr>
                  <w:tab/>
                </w:r>
                <w:r w:rsidR="00F40832">
                  <w:rPr>
                    <w:noProof/>
                    <w:webHidden/>
                  </w:rPr>
                  <w:fldChar w:fldCharType="begin"/>
                </w:r>
                <w:r w:rsidR="00F40832">
                  <w:rPr>
                    <w:noProof/>
                    <w:webHidden/>
                  </w:rPr>
                  <w:instrText xml:space="preserve"> PAGEREF _Toc55890880 \h </w:instrText>
                </w:r>
                <w:r w:rsidR="00F40832">
                  <w:rPr>
                    <w:noProof/>
                    <w:webHidden/>
                  </w:rPr>
                </w:r>
                <w:r w:rsidR="00F40832">
                  <w:rPr>
                    <w:noProof/>
                    <w:webHidden/>
                  </w:rPr>
                  <w:fldChar w:fldCharType="separate"/>
                </w:r>
                <w:r w:rsidR="00D84DC9">
                  <w:rPr>
                    <w:noProof/>
                    <w:webHidden/>
                  </w:rPr>
                  <w:t>5</w:t>
                </w:r>
                <w:r w:rsidR="00F40832">
                  <w:rPr>
                    <w:noProof/>
                    <w:webHidden/>
                  </w:rPr>
                  <w:fldChar w:fldCharType="end"/>
                </w:r>
              </w:hyperlink>
            </w:p>
            <w:p w14:paraId="73FD897D" w14:textId="24B47FC7" w:rsidR="00F40832" w:rsidRDefault="00F40832">
              <w:pPr>
                <w:pStyle w:val="TOC1"/>
                <w:tabs>
                  <w:tab w:val="left" w:pos="440"/>
                  <w:tab w:val="right" w:leader="dot" w:pos="9016"/>
                </w:tabs>
                <w:rPr>
                  <w:rFonts w:eastAsiaTheme="minorEastAsia"/>
                  <w:noProof/>
                  <w:lang w:val="en-ZA" w:eastAsia="en-ZA"/>
                </w:rPr>
              </w:pPr>
              <w:hyperlink w:anchor="_Toc55890881" w:history="1">
                <w:r w:rsidRPr="00393F86">
                  <w:rPr>
                    <w:rStyle w:val="Hyperlink"/>
                    <w:noProof/>
                    <w14:scene3d>
                      <w14:camera w14:prst="orthographicFront"/>
                      <w14:lightRig w14:rig="threePt" w14:dir="t">
                        <w14:rot w14:lat="0" w14:lon="0" w14:rev="0"/>
                      </w14:lightRig>
                    </w14:scene3d>
                  </w:rPr>
                  <w:t>2.</w:t>
                </w:r>
                <w:r>
                  <w:rPr>
                    <w:rFonts w:eastAsiaTheme="minorEastAsia"/>
                    <w:noProof/>
                    <w:lang w:val="en-ZA" w:eastAsia="en-ZA"/>
                  </w:rPr>
                  <w:tab/>
                </w:r>
                <w:r w:rsidRPr="00393F86">
                  <w:rPr>
                    <w:rStyle w:val="Hyperlink"/>
                    <w:noProof/>
                  </w:rPr>
                  <w:t>Some Basics</w:t>
                </w:r>
                <w:r>
                  <w:rPr>
                    <w:noProof/>
                    <w:webHidden/>
                  </w:rPr>
                  <w:tab/>
                </w:r>
                <w:r>
                  <w:rPr>
                    <w:noProof/>
                    <w:webHidden/>
                  </w:rPr>
                  <w:fldChar w:fldCharType="begin"/>
                </w:r>
                <w:r>
                  <w:rPr>
                    <w:noProof/>
                    <w:webHidden/>
                  </w:rPr>
                  <w:instrText xml:space="preserve"> PAGEREF _Toc55890881 \h </w:instrText>
                </w:r>
                <w:r>
                  <w:rPr>
                    <w:noProof/>
                    <w:webHidden/>
                  </w:rPr>
                </w:r>
                <w:r>
                  <w:rPr>
                    <w:noProof/>
                    <w:webHidden/>
                  </w:rPr>
                  <w:fldChar w:fldCharType="separate"/>
                </w:r>
                <w:r w:rsidR="00D84DC9">
                  <w:rPr>
                    <w:noProof/>
                    <w:webHidden/>
                  </w:rPr>
                  <w:t>6</w:t>
                </w:r>
                <w:r>
                  <w:rPr>
                    <w:noProof/>
                    <w:webHidden/>
                  </w:rPr>
                  <w:fldChar w:fldCharType="end"/>
                </w:r>
              </w:hyperlink>
            </w:p>
            <w:p w14:paraId="609075F9" w14:textId="2355DFDF" w:rsidR="00F40832" w:rsidRDefault="00F40832">
              <w:pPr>
                <w:pStyle w:val="TOC2"/>
                <w:tabs>
                  <w:tab w:val="left" w:pos="880"/>
                  <w:tab w:val="right" w:leader="dot" w:pos="9016"/>
                </w:tabs>
                <w:rPr>
                  <w:rFonts w:eastAsiaTheme="minorEastAsia"/>
                  <w:noProof/>
                  <w:lang w:val="en-ZA" w:eastAsia="en-ZA"/>
                </w:rPr>
              </w:pPr>
              <w:hyperlink w:anchor="_Toc55890882" w:history="1">
                <w:r w:rsidRPr="00393F86">
                  <w:rPr>
                    <w:rStyle w:val="Hyperlink"/>
                    <w:noProof/>
                    <w14:scene3d>
                      <w14:camera w14:prst="orthographicFront"/>
                      <w14:lightRig w14:rig="threePt" w14:dir="t">
                        <w14:rot w14:lat="0" w14:lon="0" w14:rev="0"/>
                      </w14:lightRig>
                    </w14:scene3d>
                  </w:rPr>
                  <w:t>2.1</w:t>
                </w:r>
                <w:r>
                  <w:rPr>
                    <w:rFonts w:eastAsiaTheme="minorEastAsia"/>
                    <w:noProof/>
                    <w:lang w:val="en-ZA" w:eastAsia="en-ZA"/>
                  </w:rPr>
                  <w:tab/>
                </w:r>
                <w:r w:rsidRPr="00393F86">
                  <w:rPr>
                    <w:rStyle w:val="Hyperlink"/>
                    <w:noProof/>
                  </w:rPr>
                  <w:t>MODFLOW-USG Grid Specification File</w:t>
                </w:r>
                <w:r>
                  <w:rPr>
                    <w:noProof/>
                    <w:webHidden/>
                  </w:rPr>
                  <w:tab/>
                </w:r>
                <w:r>
                  <w:rPr>
                    <w:noProof/>
                    <w:webHidden/>
                  </w:rPr>
                  <w:fldChar w:fldCharType="begin"/>
                </w:r>
                <w:r>
                  <w:rPr>
                    <w:noProof/>
                    <w:webHidden/>
                  </w:rPr>
                  <w:instrText xml:space="preserve"> PAGEREF _Toc55890882 \h </w:instrText>
                </w:r>
                <w:r>
                  <w:rPr>
                    <w:noProof/>
                    <w:webHidden/>
                  </w:rPr>
                </w:r>
                <w:r>
                  <w:rPr>
                    <w:noProof/>
                    <w:webHidden/>
                  </w:rPr>
                  <w:fldChar w:fldCharType="separate"/>
                </w:r>
                <w:r w:rsidR="00D84DC9">
                  <w:rPr>
                    <w:noProof/>
                    <w:webHidden/>
                  </w:rPr>
                  <w:t>6</w:t>
                </w:r>
                <w:r>
                  <w:rPr>
                    <w:noProof/>
                    <w:webHidden/>
                  </w:rPr>
                  <w:fldChar w:fldCharType="end"/>
                </w:r>
              </w:hyperlink>
            </w:p>
            <w:p w14:paraId="210AAB26" w14:textId="5A68F2CD" w:rsidR="00F40832" w:rsidRDefault="00F40832">
              <w:pPr>
                <w:pStyle w:val="TOC2"/>
                <w:tabs>
                  <w:tab w:val="left" w:pos="880"/>
                  <w:tab w:val="right" w:leader="dot" w:pos="9016"/>
                </w:tabs>
                <w:rPr>
                  <w:rFonts w:eastAsiaTheme="minorEastAsia"/>
                  <w:noProof/>
                  <w:lang w:val="en-ZA" w:eastAsia="en-ZA"/>
                </w:rPr>
              </w:pPr>
              <w:hyperlink w:anchor="_Toc55890883" w:history="1">
                <w:r w:rsidRPr="00393F86">
                  <w:rPr>
                    <w:rStyle w:val="Hyperlink"/>
                    <w:noProof/>
                    <w14:scene3d>
                      <w14:camera w14:prst="orthographicFront"/>
                      <w14:lightRig w14:rig="threePt" w14:dir="t">
                        <w14:rot w14:lat="0" w14:lon="0" w14:rev="0"/>
                      </w14:lightRig>
                    </w14:scene3d>
                  </w:rPr>
                  <w:t>2.2</w:t>
                </w:r>
                <w:r>
                  <w:rPr>
                    <w:rFonts w:eastAsiaTheme="minorEastAsia"/>
                    <w:noProof/>
                    <w:lang w:val="en-ZA" w:eastAsia="en-ZA"/>
                  </w:rPr>
                  <w:tab/>
                </w:r>
                <w:r w:rsidRPr="00393F86">
                  <w:rPr>
                    <w:rStyle w:val="Hyperlink"/>
                    <w:noProof/>
                  </w:rPr>
                  <w:t>Node Data Table File</w:t>
                </w:r>
                <w:r>
                  <w:rPr>
                    <w:noProof/>
                    <w:webHidden/>
                  </w:rPr>
                  <w:tab/>
                </w:r>
                <w:r>
                  <w:rPr>
                    <w:noProof/>
                    <w:webHidden/>
                  </w:rPr>
                  <w:fldChar w:fldCharType="begin"/>
                </w:r>
                <w:r>
                  <w:rPr>
                    <w:noProof/>
                    <w:webHidden/>
                  </w:rPr>
                  <w:instrText xml:space="preserve"> PAGEREF _Toc55890883 \h </w:instrText>
                </w:r>
                <w:r>
                  <w:rPr>
                    <w:noProof/>
                    <w:webHidden/>
                  </w:rPr>
                </w:r>
                <w:r>
                  <w:rPr>
                    <w:noProof/>
                    <w:webHidden/>
                  </w:rPr>
                  <w:fldChar w:fldCharType="separate"/>
                </w:r>
                <w:r w:rsidR="00D84DC9">
                  <w:rPr>
                    <w:noProof/>
                    <w:webHidden/>
                  </w:rPr>
                  <w:t>6</w:t>
                </w:r>
                <w:r>
                  <w:rPr>
                    <w:noProof/>
                    <w:webHidden/>
                  </w:rPr>
                  <w:fldChar w:fldCharType="end"/>
                </w:r>
              </w:hyperlink>
            </w:p>
            <w:p w14:paraId="3154948B" w14:textId="7A68EF89" w:rsidR="00F40832" w:rsidRDefault="00F40832">
              <w:pPr>
                <w:pStyle w:val="TOC2"/>
                <w:tabs>
                  <w:tab w:val="left" w:pos="880"/>
                  <w:tab w:val="right" w:leader="dot" w:pos="9016"/>
                </w:tabs>
                <w:rPr>
                  <w:rFonts w:eastAsiaTheme="minorEastAsia"/>
                  <w:noProof/>
                  <w:lang w:val="en-ZA" w:eastAsia="en-ZA"/>
                </w:rPr>
              </w:pPr>
              <w:hyperlink w:anchor="_Toc55890884" w:history="1">
                <w:r w:rsidRPr="00393F86">
                  <w:rPr>
                    <w:rStyle w:val="Hyperlink"/>
                    <w:noProof/>
                    <w14:scene3d>
                      <w14:camera w14:prst="orthographicFront"/>
                      <w14:lightRig w14:rig="threePt" w14:dir="t">
                        <w14:rot w14:lat="0" w14:lon="0" w14:rev="0"/>
                      </w14:lightRig>
                    </w14:scene3d>
                  </w:rPr>
                  <w:t>2.3</w:t>
                </w:r>
                <w:r>
                  <w:rPr>
                    <w:rFonts w:eastAsiaTheme="minorEastAsia"/>
                    <w:noProof/>
                    <w:lang w:val="en-ZA" w:eastAsia="en-ZA"/>
                  </w:rPr>
                  <w:tab/>
                </w:r>
                <w:r w:rsidRPr="00393F86">
                  <w:rPr>
                    <w:rStyle w:val="Hyperlink"/>
                    <w:noProof/>
                  </w:rPr>
                  <w:t>Using PARAVIEW for Display</w:t>
                </w:r>
                <w:r>
                  <w:rPr>
                    <w:noProof/>
                    <w:webHidden/>
                  </w:rPr>
                  <w:tab/>
                </w:r>
                <w:r>
                  <w:rPr>
                    <w:noProof/>
                    <w:webHidden/>
                  </w:rPr>
                  <w:fldChar w:fldCharType="begin"/>
                </w:r>
                <w:r>
                  <w:rPr>
                    <w:noProof/>
                    <w:webHidden/>
                  </w:rPr>
                  <w:instrText xml:space="preserve"> PAGEREF _Toc55890884 \h </w:instrText>
                </w:r>
                <w:r>
                  <w:rPr>
                    <w:noProof/>
                    <w:webHidden/>
                  </w:rPr>
                </w:r>
                <w:r>
                  <w:rPr>
                    <w:noProof/>
                    <w:webHidden/>
                  </w:rPr>
                  <w:fldChar w:fldCharType="separate"/>
                </w:r>
                <w:r w:rsidR="00D84DC9">
                  <w:rPr>
                    <w:noProof/>
                    <w:webHidden/>
                  </w:rPr>
                  <w:t>7</w:t>
                </w:r>
                <w:r>
                  <w:rPr>
                    <w:noProof/>
                    <w:webHidden/>
                  </w:rPr>
                  <w:fldChar w:fldCharType="end"/>
                </w:r>
              </w:hyperlink>
            </w:p>
            <w:p w14:paraId="14D353C4" w14:textId="56E1CCF6" w:rsidR="00F40832" w:rsidRDefault="00F40832">
              <w:pPr>
                <w:pStyle w:val="TOC2"/>
                <w:tabs>
                  <w:tab w:val="left" w:pos="880"/>
                  <w:tab w:val="right" w:leader="dot" w:pos="9016"/>
                </w:tabs>
                <w:rPr>
                  <w:rFonts w:eastAsiaTheme="minorEastAsia"/>
                  <w:noProof/>
                  <w:lang w:val="en-ZA" w:eastAsia="en-ZA"/>
                </w:rPr>
              </w:pPr>
              <w:hyperlink w:anchor="_Toc55890885" w:history="1">
                <w:r w:rsidRPr="00393F86">
                  <w:rPr>
                    <w:rStyle w:val="Hyperlink"/>
                    <w:noProof/>
                    <w14:scene3d>
                      <w14:camera w14:prst="orthographicFront"/>
                      <w14:lightRig w14:rig="threePt" w14:dir="t">
                        <w14:rot w14:lat="0" w14:lon="0" w14:rev="0"/>
                      </w14:lightRig>
                    </w14:scene3d>
                  </w:rPr>
                  <w:t>2.4</w:t>
                </w:r>
                <w:r>
                  <w:rPr>
                    <w:rFonts w:eastAsiaTheme="minorEastAsia"/>
                    <w:noProof/>
                    <w:lang w:val="en-ZA" w:eastAsia="en-ZA"/>
                  </w:rPr>
                  <w:tab/>
                </w:r>
                <w:r w:rsidRPr="00393F86">
                  <w:rPr>
                    <w:rStyle w:val="Hyperlink"/>
                    <w:noProof/>
                  </w:rPr>
                  <w:t>A Closer Look at Model Zonation</w:t>
                </w:r>
                <w:r>
                  <w:rPr>
                    <w:noProof/>
                    <w:webHidden/>
                  </w:rPr>
                  <w:tab/>
                </w:r>
                <w:r>
                  <w:rPr>
                    <w:noProof/>
                    <w:webHidden/>
                  </w:rPr>
                  <w:fldChar w:fldCharType="begin"/>
                </w:r>
                <w:r>
                  <w:rPr>
                    <w:noProof/>
                    <w:webHidden/>
                  </w:rPr>
                  <w:instrText xml:space="preserve"> PAGEREF _Toc55890885 \h </w:instrText>
                </w:r>
                <w:r>
                  <w:rPr>
                    <w:noProof/>
                    <w:webHidden/>
                  </w:rPr>
                </w:r>
                <w:r>
                  <w:rPr>
                    <w:noProof/>
                    <w:webHidden/>
                  </w:rPr>
                  <w:fldChar w:fldCharType="separate"/>
                </w:r>
                <w:r w:rsidR="00D84DC9">
                  <w:rPr>
                    <w:noProof/>
                    <w:webHidden/>
                  </w:rPr>
                  <w:t>9</w:t>
                </w:r>
                <w:r>
                  <w:rPr>
                    <w:noProof/>
                    <w:webHidden/>
                  </w:rPr>
                  <w:fldChar w:fldCharType="end"/>
                </w:r>
              </w:hyperlink>
            </w:p>
            <w:p w14:paraId="0A4153AF" w14:textId="7D167FB5" w:rsidR="00F40832" w:rsidRDefault="00F40832">
              <w:pPr>
                <w:pStyle w:val="TOC1"/>
                <w:tabs>
                  <w:tab w:val="left" w:pos="440"/>
                  <w:tab w:val="right" w:leader="dot" w:pos="9016"/>
                </w:tabs>
                <w:rPr>
                  <w:rFonts w:eastAsiaTheme="minorEastAsia"/>
                  <w:noProof/>
                  <w:lang w:val="en-ZA" w:eastAsia="en-ZA"/>
                </w:rPr>
              </w:pPr>
              <w:hyperlink w:anchor="_Toc55890886" w:history="1">
                <w:r w:rsidRPr="00393F86">
                  <w:rPr>
                    <w:rStyle w:val="Hyperlink"/>
                    <w:noProof/>
                    <w14:scene3d>
                      <w14:camera w14:prst="orthographicFront"/>
                      <w14:lightRig w14:rig="threePt" w14:dir="t">
                        <w14:rot w14:lat="0" w14:lon="0" w14:rev="0"/>
                      </w14:lightRig>
                    </w14:scene3d>
                  </w:rPr>
                  <w:t>3.</w:t>
                </w:r>
                <w:r>
                  <w:rPr>
                    <w:rFonts w:eastAsiaTheme="minorEastAsia"/>
                    <w:noProof/>
                    <w:lang w:val="en-ZA" w:eastAsia="en-ZA"/>
                  </w:rPr>
                  <w:tab/>
                </w:r>
                <w:r w:rsidRPr="00393F86">
                  <w:rPr>
                    <w:rStyle w:val="Hyperlink"/>
                    <w:noProof/>
                  </w:rPr>
                  <w:t>PLPROC</w:t>
                </w:r>
                <w:r>
                  <w:rPr>
                    <w:noProof/>
                    <w:webHidden/>
                  </w:rPr>
                  <w:tab/>
                </w:r>
                <w:r>
                  <w:rPr>
                    <w:noProof/>
                    <w:webHidden/>
                  </w:rPr>
                  <w:fldChar w:fldCharType="begin"/>
                </w:r>
                <w:r>
                  <w:rPr>
                    <w:noProof/>
                    <w:webHidden/>
                  </w:rPr>
                  <w:instrText xml:space="preserve"> PAGEREF _Toc55890886 \h </w:instrText>
                </w:r>
                <w:r>
                  <w:rPr>
                    <w:noProof/>
                    <w:webHidden/>
                  </w:rPr>
                </w:r>
                <w:r>
                  <w:rPr>
                    <w:noProof/>
                    <w:webHidden/>
                  </w:rPr>
                  <w:fldChar w:fldCharType="separate"/>
                </w:r>
                <w:r w:rsidR="00D84DC9">
                  <w:rPr>
                    <w:noProof/>
                    <w:webHidden/>
                  </w:rPr>
                  <w:t>11</w:t>
                </w:r>
                <w:r>
                  <w:rPr>
                    <w:noProof/>
                    <w:webHidden/>
                  </w:rPr>
                  <w:fldChar w:fldCharType="end"/>
                </w:r>
              </w:hyperlink>
            </w:p>
            <w:p w14:paraId="07340D03" w14:textId="7DEE83A6" w:rsidR="00F40832" w:rsidRDefault="00F40832">
              <w:pPr>
                <w:pStyle w:val="TOC2"/>
                <w:tabs>
                  <w:tab w:val="left" w:pos="880"/>
                  <w:tab w:val="right" w:leader="dot" w:pos="9016"/>
                </w:tabs>
                <w:rPr>
                  <w:rFonts w:eastAsiaTheme="minorEastAsia"/>
                  <w:noProof/>
                  <w:lang w:val="en-ZA" w:eastAsia="en-ZA"/>
                </w:rPr>
              </w:pPr>
              <w:hyperlink w:anchor="_Toc55890887" w:history="1">
                <w:r w:rsidRPr="00393F86">
                  <w:rPr>
                    <w:rStyle w:val="Hyperlink"/>
                    <w:noProof/>
                    <w14:scene3d>
                      <w14:camera w14:prst="orthographicFront"/>
                      <w14:lightRig w14:rig="threePt" w14:dir="t">
                        <w14:rot w14:lat="0" w14:lon="0" w14:rev="0"/>
                      </w14:lightRig>
                    </w14:scene3d>
                  </w:rPr>
                  <w:t>3.1</w:t>
                </w:r>
                <w:r>
                  <w:rPr>
                    <w:rFonts w:eastAsiaTheme="minorEastAsia"/>
                    <w:noProof/>
                    <w:lang w:val="en-ZA" w:eastAsia="en-ZA"/>
                  </w:rPr>
                  <w:tab/>
                </w:r>
                <w:r w:rsidRPr="00393F86">
                  <w:rPr>
                    <w:rStyle w:val="Hyperlink"/>
                    <w:noProof/>
                  </w:rPr>
                  <w:t>Reading Model Grid Specifications</w:t>
                </w:r>
                <w:r>
                  <w:rPr>
                    <w:noProof/>
                    <w:webHidden/>
                  </w:rPr>
                  <w:tab/>
                </w:r>
                <w:r>
                  <w:rPr>
                    <w:noProof/>
                    <w:webHidden/>
                  </w:rPr>
                  <w:fldChar w:fldCharType="begin"/>
                </w:r>
                <w:r>
                  <w:rPr>
                    <w:noProof/>
                    <w:webHidden/>
                  </w:rPr>
                  <w:instrText xml:space="preserve"> PAGEREF _Toc55890887 \h </w:instrText>
                </w:r>
                <w:r>
                  <w:rPr>
                    <w:noProof/>
                    <w:webHidden/>
                  </w:rPr>
                </w:r>
                <w:r>
                  <w:rPr>
                    <w:noProof/>
                    <w:webHidden/>
                  </w:rPr>
                  <w:fldChar w:fldCharType="separate"/>
                </w:r>
                <w:r w:rsidR="00D84DC9">
                  <w:rPr>
                    <w:noProof/>
                    <w:webHidden/>
                  </w:rPr>
                  <w:t>11</w:t>
                </w:r>
                <w:r>
                  <w:rPr>
                    <w:noProof/>
                    <w:webHidden/>
                  </w:rPr>
                  <w:fldChar w:fldCharType="end"/>
                </w:r>
              </w:hyperlink>
            </w:p>
            <w:p w14:paraId="72E3D48C" w14:textId="4D4F0ED4" w:rsidR="00F40832" w:rsidRDefault="00F40832">
              <w:pPr>
                <w:pStyle w:val="TOC2"/>
                <w:tabs>
                  <w:tab w:val="left" w:pos="880"/>
                  <w:tab w:val="right" w:leader="dot" w:pos="9016"/>
                </w:tabs>
                <w:rPr>
                  <w:rFonts w:eastAsiaTheme="minorEastAsia"/>
                  <w:noProof/>
                  <w:lang w:val="en-ZA" w:eastAsia="en-ZA"/>
                </w:rPr>
              </w:pPr>
              <w:hyperlink w:anchor="_Toc55890888" w:history="1">
                <w:r w:rsidRPr="00393F86">
                  <w:rPr>
                    <w:rStyle w:val="Hyperlink"/>
                    <w:noProof/>
                    <w14:scene3d>
                      <w14:camera w14:prst="orthographicFront"/>
                      <w14:lightRig w14:rig="threePt" w14:dir="t">
                        <w14:rot w14:lat="0" w14:lon="0" w14:rev="0"/>
                      </w14:lightRig>
                    </w14:scene3d>
                  </w:rPr>
                  <w:t>3.2</w:t>
                </w:r>
                <w:r>
                  <w:rPr>
                    <w:rFonts w:eastAsiaTheme="minorEastAsia"/>
                    <w:noProof/>
                    <w:lang w:val="en-ZA" w:eastAsia="en-ZA"/>
                  </w:rPr>
                  <w:tab/>
                </w:r>
                <w:r w:rsidRPr="00393F86">
                  <w:rPr>
                    <w:rStyle w:val="Hyperlink"/>
                    <w:noProof/>
                  </w:rPr>
                  <w:t>Pilot Points</w:t>
                </w:r>
                <w:r>
                  <w:rPr>
                    <w:noProof/>
                    <w:webHidden/>
                  </w:rPr>
                  <w:tab/>
                </w:r>
                <w:r>
                  <w:rPr>
                    <w:noProof/>
                    <w:webHidden/>
                  </w:rPr>
                  <w:fldChar w:fldCharType="begin"/>
                </w:r>
                <w:r>
                  <w:rPr>
                    <w:noProof/>
                    <w:webHidden/>
                  </w:rPr>
                  <w:instrText xml:space="preserve"> PAGEREF _Toc55890888 \h </w:instrText>
                </w:r>
                <w:r>
                  <w:rPr>
                    <w:noProof/>
                    <w:webHidden/>
                  </w:rPr>
                </w:r>
                <w:r>
                  <w:rPr>
                    <w:noProof/>
                    <w:webHidden/>
                  </w:rPr>
                  <w:fldChar w:fldCharType="separate"/>
                </w:r>
                <w:r w:rsidR="00D84DC9">
                  <w:rPr>
                    <w:noProof/>
                    <w:webHidden/>
                  </w:rPr>
                  <w:t>12</w:t>
                </w:r>
                <w:r>
                  <w:rPr>
                    <w:noProof/>
                    <w:webHidden/>
                  </w:rPr>
                  <w:fldChar w:fldCharType="end"/>
                </w:r>
              </w:hyperlink>
            </w:p>
            <w:p w14:paraId="295E025C" w14:textId="1E920C76" w:rsidR="00F40832" w:rsidRDefault="00F40832">
              <w:pPr>
                <w:pStyle w:val="TOC2"/>
                <w:tabs>
                  <w:tab w:val="left" w:pos="880"/>
                  <w:tab w:val="right" w:leader="dot" w:pos="9016"/>
                </w:tabs>
                <w:rPr>
                  <w:rFonts w:eastAsiaTheme="minorEastAsia"/>
                  <w:noProof/>
                  <w:lang w:val="en-ZA" w:eastAsia="en-ZA"/>
                </w:rPr>
              </w:pPr>
              <w:hyperlink w:anchor="_Toc55890889" w:history="1">
                <w:r w:rsidRPr="00393F86">
                  <w:rPr>
                    <w:rStyle w:val="Hyperlink"/>
                    <w:noProof/>
                    <w14:scene3d>
                      <w14:camera w14:prst="orthographicFront"/>
                      <w14:lightRig w14:rig="threePt" w14:dir="t">
                        <w14:rot w14:lat="0" w14:lon="0" w14:rev="0"/>
                      </w14:lightRig>
                    </w14:scene3d>
                  </w:rPr>
                  <w:t>3.3</w:t>
                </w:r>
                <w:r>
                  <w:rPr>
                    <w:rFonts w:eastAsiaTheme="minorEastAsia"/>
                    <w:noProof/>
                    <w:lang w:val="en-ZA" w:eastAsia="en-ZA"/>
                  </w:rPr>
                  <w:tab/>
                </w:r>
                <w:r w:rsidRPr="00393F86">
                  <w:rPr>
                    <w:rStyle w:val="Hyperlink"/>
                    <w:noProof/>
                  </w:rPr>
                  <w:t>Interpolation from Pilot Points to Model Grid Nodes</w:t>
                </w:r>
                <w:r>
                  <w:rPr>
                    <w:noProof/>
                    <w:webHidden/>
                  </w:rPr>
                  <w:tab/>
                </w:r>
                <w:r>
                  <w:rPr>
                    <w:noProof/>
                    <w:webHidden/>
                  </w:rPr>
                  <w:fldChar w:fldCharType="begin"/>
                </w:r>
                <w:r>
                  <w:rPr>
                    <w:noProof/>
                    <w:webHidden/>
                  </w:rPr>
                  <w:instrText xml:space="preserve"> PAGEREF _Toc55890889 \h </w:instrText>
                </w:r>
                <w:r>
                  <w:rPr>
                    <w:noProof/>
                    <w:webHidden/>
                  </w:rPr>
                </w:r>
                <w:r>
                  <w:rPr>
                    <w:noProof/>
                    <w:webHidden/>
                  </w:rPr>
                  <w:fldChar w:fldCharType="separate"/>
                </w:r>
                <w:r w:rsidR="00D84DC9">
                  <w:rPr>
                    <w:noProof/>
                    <w:webHidden/>
                  </w:rPr>
                  <w:t>13</w:t>
                </w:r>
                <w:r>
                  <w:rPr>
                    <w:noProof/>
                    <w:webHidden/>
                  </w:rPr>
                  <w:fldChar w:fldCharType="end"/>
                </w:r>
              </w:hyperlink>
            </w:p>
            <w:p w14:paraId="168D54DF" w14:textId="438C95B9" w:rsidR="00F40832" w:rsidRDefault="00F40832">
              <w:pPr>
                <w:pStyle w:val="TOC2"/>
                <w:tabs>
                  <w:tab w:val="left" w:pos="880"/>
                  <w:tab w:val="right" w:leader="dot" w:pos="9016"/>
                </w:tabs>
                <w:rPr>
                  <w:rFonts w:eastAsiaTheme="minorEastAsia"/>
                  <w:noProof/>
                  <w:lang w:val="en-ZA" w:eastAsia="en-ZA"/>
                </w:rPr>
              </w:pPr>
              <w:hyperlink w:anchor="_Toc55890890" w:history="1">
                <w:r w:rsidRPr="00393F86">
                  <w:rPr>
                    <w:rStyle w:val="Hyperlink"/>
                    <w:noProof/>
                    <w14:scene3d>
                      <w14:camera w14:prst="orthographicFront"/>
                      <w14:lightRig w14:rig="threePt" w14:dir="t">
                        <w14:rot w14:lat="0" w14:lon="0" w14:rev="0"/>
                      </w14:lightRig>
                    </w14:scene3d>
                  </w:rPr>
                  <w:t>3.4</w:t>
                </w:r>
                <w:r>
                  <w:rPr>
                    <w:rFonts w:eastAsiaTheme="minorEastAsia"/>
                    <w:noProof/>
                    <w:lang w:val="en-ZA" w:eastAsia="en-ZA"/>
                  </w:rPr>
                  <w:tab/>
                </w:r>
                <w:r w:rsidRPr="00393F86">
                  <w:rPr>
                    <w:rStyle w:val="Hyperlink"/>
                    <w:noProof/>
                  </w:rPr>
                  <w:t>Evaluating Vertical Hydraulic Conductivities</w:t>
                </w:r>
                <w:r>
                  <w:rPr>
                    <w:noProof/>
                    <w:webHidden/>
                  </w:rPr>
                  <w:tab/>
                </w:r>
                <w:r>
                  <w:rPr>
                    <w:noProof/>
                    <w:webHidden/>
                  </w:rPr>
                  <w:fldChar w:fldCharType="begin"/>
                </w:r>
                <w:r>
                  <w:rPr>
                    <w:noProof/>
                    <w:webHidden/>
                  </w:rPr>
                  <w:instrText xml:space="preserve"> PAGEREF _Toc55890890 \h </w:instrText>
                </w:r>
                <w:r>
                  <w:rPr>
                    <w:noProof/>
                    <w:webHidden/>
                  </w:rPr>
                </w:r>
                <w:r>
                  <w:rPr>
                    <w:noProof/>
                    <w:webHidden/>
                  </w:rPr>
                  <w:fldChar w:fldCharType="separate"/>
                </w:r>
                <w:r w:rsidR="00D84DC9">
                  <w:rPr>
                    <w:noProof/>
                    <w:webHidden/>
                  </w:rPr>
                  <w:t>14</w:t>
                </w:r>
                <w:r>
                  <w:rPr>
                    <w:noProof/>
                    <w:webHidden/>
                  </w:rPr>
                  <w:fldChar w:fldCharType="end"/>
                </w:r>
              </w:hyperlink>
            </w:p>
            <w:p w14:paraId="46FDB37F" w14:textId="7A42A195" w:rsidR="00F40832" w:rsidRDefault="00F40832">
              <w:pPr>
                <w:pStyle w:val="TOC2"/>
                <w:tabs>
                  <w:tab w:val="left" w:pos="880"/>
                  <w:tab w:val="right" w:leader="dot" w:pos="9016"/>
                </w:tabs>
                <w:rPr>
                  <w:rFonts w:eastAsiaTheme="minorEastAsia"/>
                  <w:noProof/>
                  <w:lang w:val="en-ZA" w:eastAsia="en-ZA"/>
                </w:rPr>
              </w:pPr>
              <w:hyperlink w:anchor="_Toc55890891" w:history="1">
                <w:r w:rsidRPr="00393F86">
                  <w:rPr>
                    <w:rStyle w:val="Hyperlink"/>
                    <w:noProof/>
                    <w14:scene3d>
                      <w14:camera w14:prst="orthographicFront"/>
                      <w14:lightRig w14:rig="threePt" w14:dir="t">
                        <w14:rot w14:lat="0" w14:lon="0" w14:rev="0"/>
                      </w14:lightRig>
                    </w14:scene3d>
                  </w:rPr>
                  <w:t>3.5</w:t>
                </w:r>
                <w:r>
                  <w:rPr>
                    <w:rFonts w:eastAsiaTheme="minorEastAsia"/>
                    <w:noProof/>
                    <w:lang w:val="en-ZA" w:eastAsia="en-ZA"/>
                  </w:rPr>
                  <w:tab/>
                </w:r>
                <w:r w:rsidRPr="00393F86">
                  <w:rPr>
                    <w:rStyle w:val="Hyperlink"/>
                    <w:noProof/>
                  </w:rPr>
                  <w:t>Writing Model Input Files</w:t>
                </w:r>
                <w:r>
                  <w:rPr>
                    <w:noProof/>
                    <w:webHidden/>
                  </w:rPr>
                  <w:tab/>
                </w:r>
                <w:r>
                  <w:rPr>
                    <w:noProof/>
                    <w:webHidden/>
                  </w:rPr>
                  <w:fldChar w:fldCharType="begin"/>
                </w:r>
                <w:r>
                  <w:rPr>
                    <w:noProof/>
                    <w:webHidden/>
                  </w:rPr>
                  <w:instrText xml:space="preserve"> PAGEREF _Toc55890891 \h </w:instrText>
                </w:r>
                <w:r>
                  <w:rPr>
                    <w:noProof/>
                    <w:webHidden/>
                  </w:rPr>
                </w:r>
                <w:r>
                  <w:rPr>
                    <w:noProof/>
                    <w:webHidden/>
                  </w:rPr>
                  <w:fldChar w:fldCharType="separate"/>
                </w:r>
                <w:r w:rsidR="00D84DC9">
                  <w:rPr>
                    <w:noProof/>
                    <w:webHidden/>
                  </w:rPr>
                  <w:t>15</w:t>
                </w:r>
                <w:r>
                  <w:rPr>
                    <w:noProof/>
                    <w:webHidden/>
                  </w:rPr>
                  <w:fldChar w:fldCharType="end"/>
                </w:r>
              </w:hyperlink>
            </w:p>
            <w:p w14:paraId="0DDBE9BA" w14:textId="04B9AE70" w:rsidR="00F40832" w:rsidRDefault="00F40832">
              <w:pPr>
                <w:pStyle w:val="TOC1"/>
                <w:tabs>
                  <w:tab w:val="left" w:pos="440"/>
                  <w:tab w:val="right" w:leader="dot" w:pos="9016"/>
                </w:tabs>
                <w:rPr>
                  <w:rFonts w:eastAsiaTheme="minorEastAsia"/>
                  <w:noProof/>
                  <w:lang w:val="en-ZA" w:eastAsia="en-ZA"/>
                </w:rPr>
              </w:pPr>
              <w:hyperlink w:anchor="_Toc55890892" w:history="1">
                <w:r w:rsidRPr="00393F86">
                  <w:rPr>
                    <w:rStyle w:val="Hyperlink"/>
                    <w:noProof/>
                    <w14:scene3d>
                      <w14:camera w14:prst="orthographicFront"/>
                      <w14:lightRig w14:rig="threePt" w14:dir="t">
                        <w14:rot w14:lat="0" w14:lon="0" w14:rev="0"/>
                      </w14:lightRig>
                    </w14:scene3d>
                  </w:rPr>
                  <w:t>4.</w:t>
                </w:r>
                <w:r>
                  <w:rPr>
                    <w:rFonts w:eastAsiaTheme="minorEastAsia"/>
                    <w:noProof/>
                    <w:lang w:val="en-ZA" w:eastAsia="en-ZA"/>
                  </w:rPr>
                  <w:tab/>
                </w:r>
                <w:r w:rsidRPr="00393F86">
                  <w:rPr>
                    <w:rStyle w:val="Hyperlink"/>
                    <w:noProof/>
                  </w:rPr>
                  <w:t>Displaying in PARAVIEW</w:t>
                </w:r>
                <w:r>
                  <w:rPr>
                    <w:noProof/>
                    <w:webHidden/>
                  </w:rPr>
                  <w:tab/>
                </w:r>
                <w:r>
                  <w:rPr>
                    <w:noProof/>
                    <w:webHidden/>
                  </w:rPr>
                  <w:fldChar w:fldCharType="begin"/>
                </w:r>
                <w:r>
                  <w:rPr>
                    <w:noProof/>
                    <w:webHidden/>
                  </w:rPr>
                  <w:instrText xml:space="preserve"> PAGEREF _Toc55890892 \h </w:instrText>
                </w:r>
                <w:r>
                  <w:rPr>
                    <w:noProof/>
                    <w:webHidden/>
                  </w:rPr>
                </w:r>
                <w:r>
                  <w:rPr>
                    <w:noProof/>
                    <w:webHidden/>
                  </w:rPr>
                  <w:fldChar w:fldCharType="separate"/>
                </w:r>
                <w:r w:rsidR="00D84DC9">
                  <w:rPr>
                    <w:noProof/>
                    <w:webHidden/>
                  </w:rPr>
                  <w:t>16</w:t>
                </w:r>
                <w:r>
                  <w:rPr>
                    <w:noProof/>
                    <w:webHidden/>
                  </w:rPr>
                  <w:fldChar w:fldCharType="end"/>
                </w:r>
              </w:hyperlink>
            </w:p>
            <w:p w14:paraId="48A24F33" w14:textId="73AA18D5" w:rsidR="00F40832" w:rsidRDefault="00F40832">
              <w:pPr>
                <w:pStyle w:val="TOC2"/>
                <w:tabs>
                  <w:tab w:val="left" w:pos="880"/>
                  <w:tab w:val="right" w:leader="dot" w:pos="9016"/>
                </w:tabs>
                <w:rPr>
                  <w:rFonts w:eastAsiaTheme="minorEastAsia"/>
                  <w:noProof/>
                  <w:lang w:val="en-ZA" w:eastAsia="en-ZA"/>
                </w:rPr>
              </w:pPr>
              <w:hyperlink w:anchor="_Toc55890893" w:history="1">
                <w:r w:rsidRPr="00393F86">
                  <w:rPr>
                    <w:rStyle w:val="Hyperlink"/>
                    <w:noProof/>
                    <w14:scene3d>
                      <w14:camera w14:prst="orthographicFront"/>
                      <w14:lightRig w14:rig="threePt" w14:dir="t">
                        <w14:rot w14:lat="0" w14:lon="0" w14:rev="0"/>
                      </w14:lightRig>
                    </w14:scene3d>
                  </w:rPr>
                  <w:t>4.1</w:t>
                </w:r>
                <w:r>
                  <w:rPr>
                    <w:rFonts w:eastAsiaTheme="minorEastAsia"/>
                    <w:noProof/>
                    <w:lang w:val="en-ZA" w:eastAsia="en-ZA"/>
                  </w:rPr>
                  <w:tab/>
                </w:r>
                <w:r w:rsidRPr="00393F86">
                  <w:rPr>
                    <w:rStyle w:val="Hyperlink"/>
                    <w:noProof/>
                  </w:rPr>
                  <w:t>Hydraulic Property Data</w:t>
                </w:r>
                <w:r>
                  <w:rPr>
                    <w:noProof/>
                    <w:webHidden/>
                  </w:rPr>
                  <w:tab/>
                </w:r>
                <w:r>
                  <w:rPr>
                    <w:noProof/>
                    <w:webHidden/>
                  </w:rPr>
                  <w:fldChar w:fldCharType="begin"/>
                </w:r>
                <w:r>
                  <w:rPr>
                    <w:noProof/>
                    <w:webHidden/>
                  </w:rPr>
                  <w:instrText xml:space="preserve"> PAGEREF _Toc55890893 \h </w:instrText>
                </w:r>
                <w:r>
                  <w:rPr>
                    <w:noProof/>
                    <w:webHidden/>
                  </w:rPr>
                </w:r>
                <w:r>
                  <w:rPr>
                    <w:noProof/>
                    <w:webHidden/>
                  </w:rPr>
                  <w:fldChar w:fldCharType="separate"/>
                </w:r>
                <w:r w:rsidR="00D84DC9">
                  <w:rPr>
                    <w:noProof/>
                    <w:webHidden/>
                  </w:rPr>
                  <w:t>16</w:t>
                </w:r>
                <w:r>
                  <w:rPr>
                    <w:noProof/>
                    <w:webHidden/>
                  </w:rPr>
                  <w:fldChar w:fldCharType="end"/>
                </w:r>
              </w:hyperlink>
            </w:p>
            <w:p w14:paraId="15C52E13" w14:textId="6D76ACAB" w:rsidR="00F40832" w:rsidRDefault="00F40832">
              <w:pPr>
                <w:pStyle w:val="TOC2"/>
                <w:tabs>
                  <w:tab w:val="left" w:pos="880"/>
                  <w:tab w:val="right" w:leader="dot" w:pos="9016"/>
                </w:tabs>
                <w:rPr>
                  <w:rFonts w:eastAsiaTheme="minorEastAsia"/>
                  <w:noProof/>
                  <w:lang w:val="en-ZA" w:eastAsia="en-ZA"/>
                </w:rPr>
              </w:pPr>
              <w:hyperlink w:anchor="_Toc55890894" w:history="1">
                <w:r w:rsidRPr="00393F86">
                  <w:rPr>
                    <w:rStyle w:val="Hyperlink"/>
                    <w:noProof/>
                    <w14:scene3d>
                      <w14:camera w14:prst="orthographicFront"/>
                      <w14:lightRig w14:rig="threePt" w14:dir="t">
                        <w14:rot w14:lat="0" w14:lon="0" w14:rev="0"/>
                      </w14:lightRig>
                    </w14:scene3d>
                  </w:rPr>
                  <w:t>4.2</w:t>
                </w:r>
                <w:r>
                  <w:rPr>
                    <w:rFonts w:eastAsiaTheme="minorEastAsia"/>
                    <w:noProof/>
                    <w:lang w:val="en-ZA" w:eastAsia="en-ZA"/>
                  </w:rPr>
                  <w:tab/>
                </w:r>
                <w:r w:rsidRPr="00393F86">
                  <w:rPr>
                    <w:rStyle w:val="Hyperlink"/>
                    <w:noProof/>
                  </w:rPr>
                  <w:t>Adding Pilot Points to the Picture</w:t>
                </w:r>
                <w:r>
                  <w:rPr>
                    <w:noProof/>
                    <w:webHidden/>
                  </w:rPr>
                  <w:tab/>
                </w:r>
                <w:r>
                  <w:rPr>
                    <w:noProof/>
                    <w:webHidden/>
                  </w:rPr>
                  <w:fldChar w:fldCharType="begin"/>
                </w:r>
                <w:r>
                  <w:rPr>
                    <w:noProof/>
                    <w:webHidden/>
                  </w:rPr>
                  <w:instrText xml:space="preserve"> PAGEREF _Toc55890894 \h </w:instrText>
                </w:r>
                <w:r>
                  <w:rPr>
                    <w:noProof/>
                    <w:webHidden/>
                  </w:rPr>
                </w:r>
                <w:r>
                  <w:rPr>
                    <w:noProof/>
                    <w:webHidden/>
                  </w:rPr>
                  <w:fldChar w:fldCharType="separate"/>
                </w:r>
                <w:r w:rsidR="00D84DC9">
                  <w:rPr>
                    <w:noProof/>
                    <w:webHidden/>
                  </w:rPr>
                  <w:t>17</w:t>
                </w:r>
                <w:r>
                  <w:rPr>
                    <w:noProof/>
                    <w:webHidden/>
                  </w:rPr>
                  <w:fldChar w:fldCharType="end"/>
                </w:r>
              </w:hyperlink>
            </w:p>
            <w:p w14:paraId="2A7F4E64" w14:textId="48853A83" w:rsidR="00A260FE" w:rsidRDefault="00A260FE">
              <w:r>
                <w:rPr>
                  <w:b/>
                  <w:bCs/>
                  <w:noProof/>
                </w:rPr>
                <w:fldChar w:fldCharType="end"/>
              </w:r>
            </w:p>
          </w:sdtContent>
        </w:sdt>
        <w:p w14:paraId="70EF19E2" w14:textId="77777777" w:rsidR="00B91B68" w:rsidRPr="00F46C85" w:rsidRDefault="00B91B68" w:rsidP="00B91B68">
          <w:pPr>
            <w:rPr>
              <w:highlight w:val="yellow"/>
            </w:rPr>
          </w:pPr>
        </w:p>
        <w:p w14:paraId="1FC0DEDA" w14:textId="77777777" w:rsidR="00787AE9" w:rsidRDefault="00787AE9" w:rsidP="00526F96">
          <w:pPr>
            <w:rPr>
              <w:highlight w:val="yellow"/>
            </w:rPr>
          </w:pPr>
        </w:p>
        <w:p w14:paraId="45320C77" w14:textId="77777777" w:rsidR="00DB5072" w:rsidRDefault="00DB5072" w:rsidP="00526F96">
          <w:pPr>
            <w:rPr>
              <w:highlight w:val="yellow"/>
            </w:rPr>
          </w:pPr>
        </w:p>
        <w:p w14:paraId="2C14FEB5" w14:textId="77777777" w:rsidR="00DB5072" w:rsidRDefault="00DB5072" w:rsidP="00526F96">
          <w:pPr>
            <w:rPr>
              <w:highlight w:val="yellow"/>
            </w:rPr>
          </w:pPr>
        </w:p>
        <w:p w14:paraId="3C7C388D" w14:textId="77777777" w:rsidR="00DB5072" w:rsidRDefault="00DB5072" w:rsidP="00526F96">
          <w:pPr>
            <w:rPr>
              <w:highlight w:val="yellow"/>
            </w:rPr>
          </w:pPr>
        </w:p>
        <w:p w14:paraId="0492480D" w14:textId="77777777" w:rsidR="00DB5072" w:rsidRDefault="00DB5072" w:rsidP="00526F96">
          <w:pPr>
            <w:rPr>
              <w:highlight w:val="yellow"/>
            </w:rPr>
          </w:pPr>
        </w:p>
        <w:p w14:paraId="7AE2D17E" w14:textId="77777777" w:rsidR="00DB5072" w:rsidRDefault="00DB5072" w:rsidP="00526F96">
          <w:pPr>
            <w:rPr>
              <w:highlight w:val="yellow"/>
            </w:rPr>
          </w:pPr>
        </w:p>
        <w:p w14:paraId="6A8BC682" w14:textId="77777777" w:rsidR="004B05CC" w:rsidRDefault="004B05CC" w:rsidP="00526F96">
          <w:pPr>
            <w:rPr>
              <w:highlight w:val="yellow"/>
            </w:rPr>
            <w:sectPr w:rsidR="004B05CC" w:rsidSect="00DB5072">
              <w:footerReference w:type="default" r:id="rId15"/>
              <w:footerReference w:type="first" r:id="rId16"/>
              <w:pgSz w:w="11906" w:h="16838"/>
              <w:pgMar w:top="1440" w:right="1440" w:bottom="1134" w:left="1440" w:header="708" w:footer="708" w:gutter="0"/>
              <w:cols w:space="708"/>
              <w:docGrid w:linePitch="360"/>
            </w:sectPr>
          </w:pPr>
        </w:p>
        <w:p w14:paraId="0F4B4D42" w14:textId="77777777" w:rsidR="00FE2139" w:rsidRPr="00FE2139" w:rsidRDefault="00FB02A1" w:rsidP="00FE2139">
          <w:pPr>
            <w:pStyle w:val="Heading1"/>
            <w:numPr>
              <w:ilvl w:val="0"/>
              <w:numId w:val="36"/>
            </w:numPr>
            <w:ind w:left="426" w:hanging="426"/>
          </w:pPr>
          <w:bookmarkStart w:id="3" w:name="_Toc47008225"/>
          <w:bookmarkStart w:id="4" w:name="_Toc55890880"/>
          <w:r w:rsidRPr="00FE2139">
            <w:lastRenderedPageBreak/>
            <w:t>Introduction</w:t>
          </w:r>
          <w:bookmarkEnd w:id="3"/>
          <w:bookmarkEnd w:id="4"/>
        </w:p>
        <w:p w14:paraId="710BC7C1" w14:textId="1FC85FE1" w:rsidR="00C26226" w:rsidRDefault="00C26226" w:rsidP="00C26226">
          <w:pPr>
            <w:spacing w:line="259" w:lineRule="auto"/>
          </w:pPr>
          <w:r>
            <w:t xml:space="preserve">“PLPROC” stands for “Parameter List PROCessor”. </w:t>
          </w:r>
          <w:r w:rsidRPr="00C26226">
            <w:t>PLPROC is designed to facilitate</w:t>
          </w:r>
          <w:r>
            <w:t xml:space="preserve"> </w:t>
          </w:r>
          <w:r w:rsidRPr="00C26226">
            <w:t xml:space="preserve">calibration of large numerical models by serving as a model-independent </w:t>
          </w:r>
          <w:r w:rsidR="005279EC" w:rsidRPr="00C26226">
            <w:t>pre-processor</w:t>
          </w:r>
          <w:r w:rsidRPr="00C26226">
            <w:t xml:space="preserve"> for</w:t>
          </w:r>
          <w:r>
            <w:t xml:space="preserve"> </w:t>
          </w:r>
          <w:r w:rsidRPr="00C26226">
            <w:t>such models. Through a combination of:</w:t>
          </w:r>
          <w:r>
            <w:t xml:space="preserve"> </w:t>
          </w:r>
        </w:p>
        <w:p w14:paraId="04D7BE38" w14:textId="77777777" w:rsidR="004079B5" w:rsidRDefault="00C26226" w:rsidP="00C26226">
          <w:pPr>
            <w:pStyle w:val="ListParagraph"/>
            <w:numPr>
              <w:ilvl w:val="0"/>
              <w:numId w:val="40"/>
            </w:numPr>
          </w:pPr>
          <w:r w:rsidRPr="00C26226">
            <w:t>bulk manipulation of parameters contained in user-defined parameter lists;</w:t>
          </w:r>
        </w:p>
        <w:p w14:paraId="75AFA2BB" w14:textId="0D86BB9A" w:rsidR="00C26226" w:rsidRDefault="00C26226" w:rsidP="00C26226">
          <w:pPr>
            <w:pStyle w:val="ListParagraph"/>
            <w:numPr>
              <w:ilvl w:val="0"/>
              <w:numId w:val="40"/>
            </w:numPr>
          </w:pPr>
          <w:r w:rsidRPr="00C26226">
            <w:t>assignment of values to members of one list based on values of non-congruent lists;</w:t>
          </w:r>
          <w:r>
            <w:t xml:space="preserve"> </w:t>
          </w:r>
        </w:p>
        <w:p w14:paraId="131A0F8F" w14:textId="7EC7F72F" w:rsidR="00C26226" w:rsidRDefault="00C26226" w:rsidP="00C26226">
          <w:pPr>
            <w:pStyle w:val="ListParagraph"/>
            <w:numPr>
              <w:ilvl w:val="0"/>
              <w:numId w:val="40"/>
            </w:numPr>
          </w:pPr>
          <w:r w:rsidRPr="00C26226">
            <w:t>an ability to read parameter values from files that employ a number of different</w:t>
          </w:r>
          <w:r>
            <w:t xml:space="preserve"> </w:t>
          </w:r>
          <w:r w:rsidRPr="00C26226">
            <w:t>formats; and</w:t>
          </w:r>
        </w:p>
        <w:p w14:paraId="3192CF5E" w14:textId="67DF9AF2" w:rsidR="00C26226" w:rsidRDefault="00C26226" w:rsidP="00C26226">
          <w:pPr>
            <w:pStyle w:val="ListParagraph"/>
            <w:numPr>
              <w:ilvl w:val="0"/>
              <w:numId w:val="40"/>
            </w:numPr>
          </w:pPr>
          <w:r w:rsidRPr="00C26226">
            <w:t>an ability to write parameter values to model input files of arbitrary construction using</w:t>
          </w:r>
          <w:r>
            <w:t xml:space="preserve"> </w:t>
          </w:r>
          <w:r w:rsidRPr="00C26226">
            <w:t>template files that include embedded functions</w:t>
          </w:r>
          <w:r w:rsidR="009B5169">
            <w:t>;</w:t>
          </w:r>
        </w:p>
        <w:p w14:paraId="7F69788D" w14:textId="4DAB76A2" w:rsidR="00C26226" w:rsidRDefault="00C26226" w:rsidP="00C26226">
          <w:r w:rsidRPr="00C26226">
            <w:t xml:space="preserve">PLPROC </w:t>
          </w:r>
          <w:r w:rsidR="00FA750C">
            <w:t>allows</w:t>
          </w:r>
          <w:r w:rsidR="00FA750C" w:rsidRPr="00C26226">
            <w:t xml:space="preserve"> </w:t>
          </w:r>
          <w:r w:rsidRPr="00C26226">
            <w:t>a modeller</w:t>
          </w:r>
          <w:r w:rsidR="00FA750C">
            <w:t xml:space="preserve"> to</w:t>
          </w:r>
          <w:r w:rsidRPr="00C26226">
            <w:t xml:space="preserve"> create and manipulate parameters</w:t>
          </w:r>
          <w:r w:rsidR="009B5169">
            <w:t xml:space="preserve"> that inform hydraulic properties that are represented in a numerical model.</w:t>
          </w:r>
          <w:r w:rsidRPr="00C26226">
            <w:t xml:space="preserve"> In doing this</w:t>
          </w:r>
          <w:r w:rsidR="00FA750C">
            <w:t>,</w:t>
          </w:r>
          <w:r w:rsidRPr="00C26226">
            <w:t xml:space="preserve"> PLPROC</w:t>
          </w:r>
          <w:r>
            <w:t xml:space="preserve"> </w:t>
          </w:r>
          <w:r w:rsidRPr="00C26226">
            <w:t>supports PEST in facilitating model-based decision-support</w:t>
          </w:r>
          <w:r w:rsidR="009B5169">
            <w:t xml:space="preserve"> which enshrines the principle</w:t>
          </w:r>
          <w:r w:rsidRPr="00C26226">
            <w:t xml:space="preserve"> that a</w:t>
          </w:r>
          <w:r>
            <w:t xml:space="preserve"> </w:t>
          </w:r>
          <w:r w:rsidRPr="00C26226">
            <w:t xml:space="preserve">model should encapsulate what we know while quantifying what we </w:t>
          </w:r>
          <w:r w:rsidR="005279EC" w:rsidRPr="00C26226">
            <w:t>do not</w:t>
          </w:r>
          <w:r w:rsidRPr="00C26226">
            <w:t>.</w:t>
          </w:r>
        </w:p>
        <w:p w14:paraId="475FD184" w14:textId="3711F3C2" w:rsidR="009C6DDF" w:rsidRDefault="00651E42" w:rsidP="001B7B97">
          <w:r>
            <w:t xml:space="preserve">The </w:t>
          </w:r>
          <w:r w:rsidR="001B7B97">
            <w:t>current</w:t>
          </w:r>
          <w:r>
            <w:t xml:space="preserve"> document and accompanying files </w:t>
          </w:r>
          <w:r w:rsidR="001B7B97">
            <w:t>offer</w:t>
          </w:r>
          <w:r>
            <w:t xml:space="preserve"> a gentle introduction to PLPROC</w:t>
          </w:r>
          <w:r w:rsidR="00FA750C">
            <w:t>.</w:t>
          </w:r>
          <w:r w:rsidR="009B5169">
            <w:t xml:space="preserve"> </w:t>
          </w:r>
          <w:r w:rsidR="00FA750C">
            <w:t>They</w:t>
          </w:r>
          <w:r w:rsidR="009B5169">
            <w:t xml:space="preserve"> demonstrat</w:t>
          </w:r>
          <w:r w:rsidR="00FA750C">
            <w:t>e</w:t>
          </w:r>
          <w:r w:rsidR="009B5169">
            <w:t xml:space="preserve"> </w:t>
          </w:r>
          <w:r w:rsidR="00FA750C">
            <w:t>the</w:t>
          </w:r>
          <w:r w:rsidR="009B5169">
            <w:t xml:space="preserve"> use</w:t>
          </w:r>
          <w:r w:rsidR="00FA750C">
            <w:t xml:space="preserve"> of PLPROC</w:t>
          </w:r>
          <w:r w:rsidR="009B5169">
            <w:t xml:space="preserve"> in</w:t>
          </w:r>
          <w:r w:rsidR="001B7B97">
            <w:t xml:space="preserve"> para</w:t>
          </w:r>
          <w:r>
            <w:t>meteriz</w:t>
          </w:r>
          <w:r w:rsidR="009B5169">
            <w:t>ation of</w:t>
          </w:r>
          <w:r>
            <w:t xml:space="preserve"> a MODFLOW-USG model</w:t>
          </w:r>
          <w:r w:rsidR="005279EC">
            <w:t xml:space="preserve"> with multiple zones and layers</w:t>
          </w:r>
          <w:r w:rsidR="001B7B97">
            <w:t xml:space="preserve">. This </w:t>
          </w:r>
          <w:r w:rsidR="009B5169">
            <w:t>demonstration</w:t>
          </w:r>
          <w:r w:rsidR="00FA750C">
            <w:t xml:space="preserve"> does not</w:t>
          </w:r>
          <w:r w:rsidR="009B5169">
            <w:t xml:space="preserve"> comprise a</w:t>
          </w:r>
          <w:r w:rsidR="001B7B97">
            <w:t xml:space="preserve"> comprehensive </w:t>
          </w:r>
          <w:r w:rsidR="004079B5">
            <w:t>review</w:t>
          </w:r>
          <w:r w:rsidR="001B7B97">
            <w:t xml:space="preserve"> o</w:t>
          </w:r>
          <w:r w:rsidR="004079B5">
            <w:t>f</w:t>
          </w:r>
          <w:r w:rsidR="001B7B97">
            <w:t xml:space="preserve"> all functionality available in PL</w:t>
          </w:r>
          <w:r w:rsidR="009B5169">
            <w:t>P</w:t>
          </w:r>
          <w:r w:rsidR="001B7B97">
            <w:t>ROC</w:t>
          </w:r>
          <w:r w:rsidR="00FA750C">
            <w:t>.</w:t>
          </w:r>
          <w:r w:rsidR="009B5169">
            <w:t xml:space="preserve"> </w:t>
          </w:r>
          <w:r w:rsidR="00FA750C">
            <w:t>N</w:t>
          </w:r>
          <w:r w:rsidR="009B5169">
            <w:t>or does it illustrate</w:t>
          </w:r>
          <w:r w:rsidR="00630D6E">
            <w:t xml:space="preserve"> the most</w:t>
          </w:r>
          <w:r w:rsidR="009B5169">
            <w:t xml:space="preserve"> recent additions to PLPROC functionality.</w:t>
          </w:r>
          <w:r w:rsidR="001B7B97">
            <w:t xml:space="preserve"> </w:t>
          </w:r>
          <w:r w:rsidR="009B5169">
            <w:t xml:space="preserve">Nevertheless, </w:t>
          </w:r>
          <w:r w:rsidR="001B7B97">
            <w:t>it should</w:t>
          </w:r>
          <w:r w:rsidR="009B5169">
            <w:t xml:space="preserve"> illuminate</w:t>
          </w:r>
          <w:r w:rsidR="001B7B97">
            <w:t xml:space="preserve"> </w:t>
          </w:r>
          <w:r w:rsidR="004079B5">
            <w:t>the basics</w:t>
          </w:r>
          <w:r w:rsidR="009B5169">
            <w:t xml:space="preserve"> of PLPROC </w:t>
          </w:r>
          <w:r w:rsidR="00FA750C">
            <w:t>usage</w:t>
          </w:r>
          <w:r w:rsidR="009B5169">
            <w:t>. At the same time</w:t>
          </w:r>
          <w:r w:rsidR="00FA750C">
            <w:t>,</w:t>
          </w:r>
          <w:r w:rsidR="009B5169">
            <w:t xml:space="preserve"> it provide</w:t>
          </w:r>
          <w:r w:rsidR="00FA750C">
            <w:t>s</w:t>
          </w:r>
          <w:r w:rsidR="009B5169">
            <w:t xml:space="preserve"> a reader with</w:t>
          </w:r>
          <w:r w:rsidR="004079B5">
            <w:t xml:space="preserve"> some </w:t>
          </w:r>
          <w:r w:rsidR="001B7B97">
            <w:t>insight</w:t>
          </w:r>
          <w:r w:rsidR="00FA750C">
            <w:t>s</w:t>
          </w:r>
          <w:r w:rsidR="001B7B97">
            <w:t xml:space="preserve"> into how to configure</w:t>
          </w:r>
          <w:r w:rsidR="009B5169">
            <w:t xml:space="preserve"> PLPROC for use in his/her own</w:t>
          </w:r>
          <w:r w:rsidR="001B7B97">
            <w:t xml:space="preserve"> </w:t>
          </w:r>
          <w:r w:rsidR="009B5169">
            <w:t>modelling context</w:t>
          </w:r>
          <w:r w:rsidR="001B7B97">
            <w:t xml:space="preserve">. </w:t>
          </w:r>
        </w:p>
        <w:p w14:paraId="104DB7DC" w14:textId="454B5A41" w:rsidR="004079B5" w:rsidRDefault="005279EC" w:rsidP="001B7B97">
          <w:r>
            <w:t>The current</w:t>
          </w:r>
          <w:r w:rsidR="004079B5">
            <w:t xml:space="preserve"> tutorial departs from the style of other GMDSI tutorials. All necessary files are provided ready</w:t>
          </w:r>
          <w:r>
            <w:t>-</w:t>
          </w:r>
          <w:r w:rsidR="004079B5">
            <w:t>made</w:t>
          </w:r>
          <w:r w:rsidR="00FA750C">
            <w:t>.</w:t>
          </w:r>
          <w:r w:rsidR="009B5169">
            <w:t xml:space="preserve"> </w:t>
          </w:r>
          <w:r w:rsidR="00FA750C">
            <w:t xml:space="preserve">Explanations </w:t>
          </w:r>
          <w:r w:rsidR="009B5169">
            <w:t>of files, and descriptions of workflows</w:t>
          </w:r>
          <w:r w:rsidR="00D21396">
            <w:t>,</w:t>
          </w:r>
          <w:r w:rsidR="009B5169">
            <w:t xml:space="preserve"> are provided</w:t>
          </w:r>
          <w:r w:rsidR="004079B5">
            <w:t xml:space="preserve"> in the current document. </w:t>
          </w:r>
          <w:r w:rsidR="00D21396">
            <w:t>By following instructions provided herein, a</w:t>
          </w:r>
          <w:r w:rsidR="004079B5">
            <w:t xml:space="preserve"> reader </w:t>
          </w:r>
          <w:r w:rsidR="00FA750C">
            <w:t>can</w:t>
          </w:r>
          <w:r w:rsidR="009B5169">
            <w:t xml:space="preserve"> run</w:t>
          </w:r>
          <w:r w:rsidR="004079B5">
            <w:t xml:space="preserve"> several utilities to </w:t>
          </w:r>
          <w:r w:rsidR="009B5169">
            <w:t>re</w:t>
          </w:r>
          <w:r w:rsidR="004079B5">
            <w:t>generate</w:t>
          </w:r>
          <w:r w:rsidR="009B5169">
            <w:t xml:space="preserve"> these files</w:t>
          </w:r>
          <w:r w:rsidR="004079B5">
            <w:t xml:space="preserve"> and visualise</w:t>
          </w:r>
          <w:r w:rsidR="009B5169">
            <w:t xml:space="preserve"> model</w:t>
          </w:r>
          <w:r w:rsidR="004079B5">
            <w:t xml:space="preserve"> outputs.</w:t>
          </w:r>
          <w:r w:rsidR="009B5169">
            <w:t xml:space="preserve"> The present tutorial employs a MODFLOW-USG model. </w:t>
          </w:r>
          <w:r w:rsidR="004079B5">
            <w:t>Other GMDSI tutorials are based on variations of a MODFLOW 6 model</w:t>
          </w:r>
          <w:r w:rsidR="009B5169">
            <w:t>. Some of the</w:t>
          </w:r>
          <w:r w:rsidR="00D21396">
            <w:t>se tutorials</w:t>
          </w:r>
          <w:r w:rsidR="009B5169">
            <w:t xml:space="preserve"> also address</w:t>
          </w:r>
          <w:r>
            <w:t xml:space="preserve"> the use of PLPROC. PLPROC workflows are similar</w:t>
          </w:r>
          <w:r w:rsidR="00D21396">
            <w:t>,</w:t>
          </w:r>
          <w:r>
            <w:t xml:space="preserve"> regardless of model type. </w:t>
          </w:r>
        </w:p>
        <w:p w14:paraId="036A1942" w14:textId="56352408" w:rsidR="00890175" w:rsidRDefault="00FA750C" w:rsidP="00890175">
          <w:r>
            <w:t>As well as</w:t>
          </w:r>
          <w:r w:rsidR="00890175">
            <w:t xml:space="preserve"> PLPROC, </w:t>
          </w:r>
          <w:r w:rsidR="00D21396">
            <w:t xml:space="preserve">this tutorial demonstrates </w:t>
          </w:r>
          <w:r w:rsidR="00890175">
            <w:t>several other utilities from the PEST</w:t>
          </w:r>
          <w:r>
            <w:t xml:space="preserve"> Groundwater Utilities</w:t>
          </w:r>
          <w:r w:rsidR="00890175">
            <w:t xml:space="preserve"> </w:t>
          </w:r>
          <w:r>
            <w:t>Suite</w:t>
          </w:r>
          <w:r w:rsidR="00D21396">
            <w:t xml:space="preserve">. </w:t>
          </w:r>
          <w:r w:rsidR="00890175">
            <w:t xml:space="preserve">These include USG2VTK, </w:t>
          </w:r>
          <w:r w:rsidR="008635DE">
            <w:t>USGADDZCOORD</w:t>
          </w:r>
          <w:r w:rsidR="00DA59D5">
            <w:t>, USGGRIDLAY</w:t>
          </w:r>
          <w:r w:rsidR="008635DE">
            <w:t xml:space="preserve"> and USGPROP2TAB</w:t>
          </w:r>
          <w:r w:rsidR="00DA59D5">
            <w:t>1</w:t>
          </w:r>
          <w:r w:rsidR="008635DE">
            <w:t xml:space="preserve">. </w:t>
          </w:r>
          <w:r w:rsidR="00890175" w:rsidRPr="00890175">
            <w:t xml:space="preserve">Executable versions </w:t>
          </w:r>
          <w:r>
            <w:t xml:space="preserve">of all programs belonging to the </w:t>
          </w:r>
          <w:r w:rsidR="00890175" w:rsidRPr="00890175">
            <w:t xml:space="preserve">PEST </w:t>
          </w:r>
          <w:hyperlink r:id="rId17" w:history="1">
            <w:r w:rsidR="00890175" w:rsidRPr="00890175">
              <w:rPr>
                <w:rStyle w:val="Hyperlink"/>
              </w:rPr>
              <w:t>Groundwater Utilities</w:t>
            </w:r>
          </w:hyperlink>
          <w:r w:rsidR="00890175" w:rsidRPr="00890175">
            <w:t xml:space="preserve"> </w:t>
          </w:r>
          <w:r w:rsidR="00835FB4">
            <w:t>S</w:t>
          </w:r>
          <w:r w:rsidR="00890175" w:rsidRPr="00890175">
            <w:t>uite</w:t>
          </w:r>
          <w:r>
            <w:t xml:space="preserve"> can be downloaded from the PE</w:t>
          </w:r>
          <w:r w:rsidR="00630D6E">
            <w:t>S</w:t>
          </w:r>
          <w:r>
            <w:t>T web site</w:t>
          </w:r>
          <w:r w:rsidR="00890175" w:rsidRPr="00890175">
            <w:t xml:space="preserve">. </w:t>
          </w:r>
          <w:r w:rsidR="00D21396">
            <w:t>However, t</w:t>
          </w:r>
          <w:r w:rsidR="0057098F" w:rsidRPr="00890175">
            <w:t xml:space="preserve">o make this tutorial easy, </w:t>
          </w:r>
          <w:r w:rsidR="00D21396" w:rsidRPr="00890175">
            <w:t>executable</w:t>
          </w:r>
          <w:r w:rsidR="00D21396">
            <w:t xml:space="preserve"> versions of programs</w:t>
          </w:r>
          <w:r>
            <w:t xml:space="preserve"> that are needed for </w:t>
          </w:r>
          <w:r w:rsidR="00630D6E">
            <w:t>its completion</w:t>
          </w:r>
          <w:r w:rsidR="00D21396" w:rsidRPr="00890175">
            <w:t xml:space="preserve"> </w:t>
          </w:r>
          <w:r w:rsidR="0057098F" w:rsidRPr="00890175">
            <w:t>are provided in the tutorial folder</w:t>
          </w:r>
          <w:r>
            <w:t xml:space="preserve"> itself</w:t>
          </w:r>
          <w:r w:rsidR="0057098F" w:rsidRPr="00890175">
            <w:t>.</w:t>
          </w:r>
          <w:r w:rsidR="0057098F">
            <w:t xml:space="preserve"> </w:t>
          </w:r>
          <w:r w:rsidR="00890175" w:rsidRPr="00890175">
            <w:t>See</w:t>
          </w:r>
          <w:r w:rsidR="00D21396">
            <w:t xml:space="preserve"> documentation of the PEST </w:t>
          </w:r>
          <w:r w:rsidR="00890175" w:rsidRPr="00890175">
            <w:t>Groundwater Utilities</w:t>
          </w:r>
          <w:r w:rsidR="00D21396">
            <w:t xml:space="preserve"> Suite</w:t>
          </w:r>
          <w:r w:rsidR="00890175" w:rsidRPr="00890175">
            <w:t xml:space="preserve"> for full descriptions of their use. Before </w:t>
          </w:r>
          <w:r w:rsidR="00630D6E">
            <w:t>commencing</w:t>
          </w:r>
          <w:r w:rsidR="00630D6E" w:rsidRPr="00890175">
            <w:t xml:space="preserve"> </w:t>
          </w:r>
          <w:r w:rsidR="00890175" w:rsidRPr="00890175">
            <w:t>the tutorial, make sure that executable versions of these programs are copied to your machine (these are the “</w:t>
          </w:r>
          <w:r w:rsidR="00890175" w:rsidRPr="00890175">
            <w:rPr>
              <w:i/>
              <w:iCs/>
            </w:rPr>
            <w:t>*.exe</w:t>
          </w:r>
          <w:r w:rsidR="00890175" w:rsidRPr="00890175">
            <w:t>” files)</w:t>
          </w:r>
          <w:r w:rsidR="00890175" w:rsidRPr="00890175">
            <w:rPr>
              <w:i/>
              <w:iCs/>
            </w:rPr>
            <w:t>.</w:t>
          </w:r>
          <w:r w:rsidR="00890175" w:rsidRPr="00890175">
            <w:t xml:space="preserve"> Ideally, they should be stored in a folder that is cited in your computer’s PATH environment variable. Alternatively, they can simply be </w:t>
          </w:r>
          <w:r>
            <w:t>copied to</w:t>
          </w:r>
          <w:r w:rsidR="00890175" w:rsidRPr="00890175">
            <w:t xml:space="preserve"> your working folder. </w:t>
          </w:r>
        </w:p>
        <w:p w14:paraId="1BB6EA2D" w14:textId="61F0E776" w:rsidR="00890175" w:rsidRDefault="008635DE" w:rsidP="00C26226">
          <w:r w:rsidRPr="008635DE">
            <w:t xml:space="preserve">To make full use of this tutorial the reader should have </w:t>
          </w:r>
          <w:hyperlink r:id="rId18" w:history="1">
            <w:r w:rsidRPr="008635DE">
              <w:rPr>
                <w:rStyle w:val="Hyperlink"/>
              </w:rPr>
              <w:t>PARAVIEW</w:t>
            </w:r>
          </w:hyperlink>
          <w:r w:rsidRPr="008635DE">
            <w:t xml:space="preserve"> (or </w:t>
          </w:r>
          <w:r w:rsidR="00FA750C">
            <w:t xml:space="preserve">a </w:t>
          </w:r>
          <w:r w:rsidRPr="008635DE">
            <w:t xml:space="preserve">similar 3D visualisation </w:t>
          </w:r>
          <w:r w:rsidR="00FA750C">
            <w:t>package</w:t>
          </w:r>
          <w:r w:rsidRPr="008635DE">
            <w:t xml:space="preserve">) installed. </w:t>
          </w:r>
          <w:r>
            <w:t>PARAVIEW is</w:t>
          </w:r>
          <w:r w:rsidRPr="008635DE">
            <w:t xml:space="preserve"> open source and freely available </w:t>
          </w:r>
          <w:r w:rsidR="00D21396">
            <w:t>through</w:t>
          </w:r>
          <w:r w:rsidR="00D21396" w:rsidRPr="008635DE">
            <w:t xml:space="preserve"> </w:t>
          </w:r>
          <w:r w:rsidRPr="008635DE">
            <w:t>the world wide web.</w:t>
          </w:r>
          <w:r>
            <w:t xml:space="preserve"> The present tutorial demonstrates the use of utilities</w:t>
          </w:r>
          <w:r w:rsidR="00D21396">
            <w:t xml:space="preserve"> that enable visuali</w:t>
          </w:r>
          <w:r w:rsidR="00FA750C">
            <w:t>s</w:t>
          </w:r>
          <w:r w:rsidR="00D21396">
            <w:t xml:space="preserve">ation of properties and system states associated with a </w:t>
          </w:r>
          <w:r>
            <w:t xml:space="preserve">MODFLOW-USG </w:t>
          </w:r>
          <w:r w:rsidR="00D21396">
            <w:t>model</w:t>
          </w:r>
          <w:r>
            <w:t xml:space="preserve">. Similar utilities </w:t>
          </w:r>
          <w:r w:rsidR="00D21396">
            <w:t xml:space="preserve">that work with </w:t>
          </w:r>
          <w:r>
            <w:t>MODFLOW 6 model</w:t>
          </w:r>
          <w:r w:rsidR="00D21396">
            <w:t>s are demonstrated in other</w:t>
          </w:r>
          <w:r>
            <w:t xml:space="preserve"> GMDSI tutorial</w:t>
          </w:r>
          <w:r w:rsidR="00D21396">
            <w:t>s</w:t>
          </w:r>
          <w:r>
            <w:t xml:space="preserve">.  </w:t>
          </w:r>
        </w:p>
        <w:p w14:paraId="6051A3D7" w14:textId="77777777" w:rsidR="00227CFD" w:rsidRDefault="00227CFD" w:rsidP="00C26226">
          <w:pPr>
            <w:sectPr w:rsidR="00227CFD" w:rsidSect="0062617D">
              <w:footerReference w:type="even" r:id="rId19"/>
              <w:footerReference w:type="default" r:id="rId20"/>
              <w:pgSz w:w="11906" w:h="16838"/>
              <w:pgMar w:top="1440" w:right="1080" w:bottom="1440" w:left="1080" w:header="708" w:footer="708" w:gutter="0"/>
              <w:cols w:space="708"/>
              <w:titlePg/>
              <w:docGrid w:linePitch="360"/>
            </w:sectPr>
          </w:pPr>
        </w:p>
        <w:p w14:paraId="7D484905" w14:textId="0C2502FE" w:rsidR="0057098F" w:rsidRDefault="00227CFD" w:rsidP="00F40832">
          <w:pPr>
            <w:pStyle w:val="Heading1"/>
          </w:pPr>
          <w:bookmarkStart w:id="5" w:name="_Toc55890881"/>
          <w:r>
            <w:lastRenderedPageBreak/>
            <w:t>Some Basics</w:t>
          </w:r>
          <w:bookmarkEnd w:id="5"/>
        </w:p>
        <w:p w14:paraId="17857A11" w14:textId="045EAE09" w:rsidR="00483E8D" w:rsidRDefault="00F35D23" w:rsidP="002136D7">
          <w:pPr>
            <w:pStyle w:val="Heading2"/>
          </w:pPr>
          <w:bookmarkStart w:id="6" w:name="_Toc55890882"/>
          <w:r w:rsidRPr="00F35D23">
            <w:t>MODFLOW-USG Grid Specification File</w:t>
          </w:r>
          <w:bookmarkStart w:id="7" w:name="_Toc47008284"/>
          <w:bookmarkEnd w:id="6"/>
        </w:p>
        <w:p w14:paraId="2EE1617F" w14:textId="71B6DBEC" w:rsidR="00F35D23" w:rsidRDefault="00F35D23" w:rsidP="00F35D23">
          <w:r>
            <w:t xml:space="preserve">File </w:t>
          </w:r>
          <w:r>
            <w:rPr>
              <w:i/>
            </w:rPr>
            <w:t>example.gsf</w:t>
          </w:r>
          <w:r>
            <w:t xml:space="preserve"> is a “grid specification file” for MODFLOW-USG. This is not an official USGS file; however</w:t>
          </w:r>
          <w:r w:rsidR="005279EC">
            <w:t>,</w:t>
          </w:r>
          <w:r>
            <w:t xml:space="preserve"> it is written by graphical user interfaces such as Groundwater Vistas which support both MODFLOW-USG and PEST. Standard MODFLOW-USG input files feature no real-world coordinates. </w:t>
          </w:r>
          <w:r w:rsidR="005279EC">
            <w:t>Furthermore,</w:t>
          </w:r>
          <w:r>
            <w:t xml:space="preserve"> it is generally not possible to even know the shape of a MODFLOW-USG grid by reading the contents of a MODFLOW-USG DISU file. </w:t>
          </w:r>
        </w:p>
        <w:p w14:paraId="17662007" w14:textId="7A0E0B06" w:rsidR="00F35D23" w:rsidRDefault="00F35D23" w:rsidP="00F35D23">
          <w:r>
            <w:t xml:space="preserve">A MODFLOW-USG grid specification file provides the coordinates not only of grid nodes (in the second part of the file), but also of grid cell vertices (in the first part of the file). Vertex coordinates are required for plotting of the grid, and for other tasks such as particle tracking and interpolation from node locations (where heads are calculated) to the locations of observation wells. If you inspect file </w:t>
          </w:r>
          <w:r w:rsidRPr="00EB106C">
            <w:rPr>
              <w:i/>
            </w:rPr>
            <w:t>example.gsf</w:t>
          </w:r>
          <w:r>
            <w:t xml:space="preserve"> using a text </w:t>
          </w:r>
          <w:r w:rsidR="00890175">
            <w:t>editor,</w:t>
          </w:r>
          <w:r>
            <w:t xml:space="preserve"> you will find that the first number on the second line of this file is “91644”. This is the number of nodes in the model grid.</w:t>
          </w:r>
        </w:p>
        <w:p w14:paraId="43E76CAF" w14:textId="25FED9E0" w:rsidR="00F35D23" w:rsidRDefault="00890175" w:rsidP="00F35D23">
          <w:r>
            <w:rPr>
              <w:i/>
            </w:rPr>
            <w:t>e</w:t>
          </w:r>
          <w:r w:rsidR="00F35D23" w:rsidRPr="005F0BB7">
            <w:rPr>
              <w:i/>
            </w:rPr>
            <w:t>xample.disu</w:t>
          </w:r>
          <w:r w:rsidR="00F35D23">
            <w:t xml:space="preserve"> is a MODFLOW-USG </w:t>
          </w:r>
          <w:r w:rsidR="00227CFD">
            <w:t>discretization</w:t>
          </w:r>
          <w:r w:rsidR="00F35D23">
            <w:t xml:space="preserve"> file for the same model. It is not very </w:t>
          </w:r>
          <w:r>
            <w:t>interesting,</w:t>
          </w:r>
          <w:r w:rsidR="00F35D23">
            <w:t xml:space="preserve"> and we will not be using it. </w:t>
          </w:r>
          <w:r>
            <w:t>However,</w:t>
          </w:r>
          <w:r w:rsidR="00F35D23">
            <w:t xml:space="preserve"> you can </w:t>
          </w:r>
          <w:r w:rsidR="00227CFD">
            <w:t>inspect</w:t>
          </w:r>
          <w:r w:rsidR="00F35D23">
            <w:t xml:space="preserve"> this file if it interests you. If you do, you will find the number “91644” again as the first entry on </w:t>
          </w:r>
          <w:r w:rsidR="00227CFD">
            <w:t xml:space="preserve">its </w:t>
          </w:r>
          <w:r w:rsidR="00F35D23">
            <w:t>first line.</w:t>
          </w:r>
        </w:p>
        <w:p w14:paraId="1ED8044F" w14:textId="77777777" w:rsidR="00F35D23" w:rsidRDefault="00F35D23" w:rsidP="00F35D23">
          <w:pPr>
            <w:pStyle w:val="Heading2"/>
          </w:pPr>
          <w:bookmarkStart w:id="8" w:name="_Toc55890883"/>
          <w:r>
            <w:t>Node Data Table File</w:t>
          </w:r>
          <w:bookmarkEnd w:id="8"/>
        </w:p>
        <w:p w14:paraId="602A13AE" w14:textId="77A7B3BA" w:rsidR="00F35D23" w:rsidRDefault="00F35D23" w:rsidP="00F35D23">
          <w:r>
            <w:t xml:space="preserve">Inspect file </w:t>
          </w:r>
          <w:r w:rsidRPr="005F0BB7">
            <w:rPr>
              <w:i/>
            </w:rPr>
            <w:t>example.bas</w:t>
          </w:r>
          <w:r>
            <w:t>. This is the BASIC package input file for our MODFLOW-USG model. The model has 4 layers. IBOUND values are provided for th</w:t>
          </w:r>
          <w:r w:rsidR="00227CFD">
            <w:t>e</w:t>
          </w:r>
          <w:r>
            <w:t xml:space="preserve">se 4 layers. Our first task will be to extract IBOUND values for all model cells and record these values in a “node data table file”. Files of this type are employed by a number of members of the PEST Groundwater Utilities </w:t>
          </w:r>
          <w:r w:rsidR="00227CFD">
            <w:t>Suite</w:t>
          </w:r>
          <w:r>
            <w:t xml:space="preserve">. A node data table file lists nodes in its first column; one or more values are ascribed to all of these nodes in subsequent columns. We will now build a node data table file in which an IBOUND value (which in this case is either 1 or 0) is assigned to each node. </w:t>
          </w:r>
        </w:p>
        <w:p w14:paraId="4941D0E7" w14:textId="594EE755" w:rsidR="00F35D23" w:rsidRDefault="00F35D23" w:rsidP="00F35D23">
          <w:r>
            <w:t xml:space="preserve">Run program USGPROP2TAB1 from the PEST Groundwater Utilities </w:t>
          </w:r>
          <w:r w:rsidR="00227CFD">
            <w:t>Suite</w:t>
          </w:r>
          <w:r>
            <w:t>, responding to its prompts as follows.</w:t>
          </w:r>
        </w:p>
        <w:p w14:paraId="7CF80DD3" w14:textId="77777777" w:rsidR="00F35D23" w:rsidRPr="00632014" w:rsidRDefault="00F35D23" w:rsidP="0057098F">
          <w:pPr>
            <w:pStyle w:val="commandlinetext"/>
          </w:pPr>
          <w:r>
            <w:t xml:space="preserve"> </w:t>
          </w:r>
          <w:r w:rsidRPr="00632014">
            <w:t xml:space="preserve">Enter name of MODFLOW-USG model input file: </w:t>
          </w:r>
          <w:r w:rsidRPr="00632014">
            <w:rPr>
              <w:b/>
              <w:i/>
            </w:rPr>
            <w:t>example.bas</w:t>
          </w:r>
        </w:p>
        <w:p w14:paraId="533744AC" w14:textId="77777777" w:rsidR="00F35D23" w:rsidRPr="00632014" w:rsidRDefault="00F35D23" w:rsidP="0057098F">
          <w:pPr>
            <w:pStyle w:val="commandlinetext"/>
          </w:pPr>
        </w:p>
        <w:p w14:paraId="0A525F6B" w14:textId="77777777" w:rsidR="00F35D23" w:rsidRPr="00632014" w:rsidRDefault="00F35D23" w:rsidP="0057098F">
          <w:pPr>
            <w:pStyle w:val="commandlinetext"/>
          </w:pPr>
          <w:r w:rsidRPr="00632014">
            <w:t xml:space="preserve"> Enter text string for array recognition in this file: </w:t>
          </w:r>
          <w:r w:rsidRPr="00632014">
            <w:rPr>
              <w:b/>
              <w:i/>
            </w:rPr>
            <w:t>ibound</w:t>
          </w:r>
        </w:p>
        <w:p w14:paraId="152332B0" w14:textId="77777777" w:rsidR="00F35D23" w:rsidRPr="00632014" w:rsidRDefault="00F35D23" w:rsidP="0057098F">
          <w:pPr>
            <w:pStyle w:val="commandlinetext"/>
          </w:pPr>
          <w:r w:rsidRPr="00632014">
            <w:t xml:space="preserve"> Are these arrays integer or real? [i/r]: </w:t>
          </w:r>
          <w:r w:rsidRPr="00632014">
            <w:rPr>
              <w:b/>
              <w:i/>
            </w:rPr>
            <w:t>i</w:t>
          </w:r>
        </w:p>
        <w:p w14:paraId="025C40DD" w14:textId="77777777" w:rsidR="00F35D23" w:rsidRPr="00632014" w:rsidRDefault="00F35D23" w:rsidP="0057098F">
          <w:pPr>
            <w:pStyle w:val="commandlinetext"/>
          </w:pPr>
        </w:p>
        <w:p w14:paraId="2831173C" w14:textId="77777777" w:rsidR="00F35D23" w:rsidRPr="00632014" w:rsidRDefault="00F35D23" w:rsidP="0057098F">
          <w:pPr>
            <w:pStyle w:val="commandlinetext"/>
          </w:pPr>
          <w:r w:rsidRPr="00632014">
            <w:t xml:space="preserve"> Enter total number of nodes in grid/network: </w:t>
          </w:r>
          <w:r w:rsidRPr="00632014">
            <w:rPr>
              <w:b/>
              <w:i/>
            </w:rPr>
            <w:t>91644</w:t>
          </w:r>
        </w:p>
        <w:p w14:paraId="7E550E12" w14:textId="77777777" w:rsidR="00F35D23" w:rsidRPr="00632014" w:rsidRDefault="00F35D23" w:rsidP="0057098F">
          <w:pPr>
            <w:pStyle w:val="commandlinetext"/>
          </w:pPr>
        </w:p>
        <w:p w14:paraId="2009BF01" w14:textId="77777777" w:rsidR="00F35D23" w:rsidRPr="00632014" w:rsidRDefault="00F35D23" w:rsidP="0057098F">
          <w:pPr>
            <w:pStyle w:val="commandlinetext"/>
          </w:pPr>
          <w:r w:rsidRPr="00632014">
            <w:t xml:space="preserve"> Enter name for node data table file: </w:t>
          </w:r>
          <w:r w:rsidRPr="00632014">
            <w:rPr>
              <w:b/>
              <w:i/>
            </w:rPr>
            <w:t>ibound.ndt</w:t>
          </w:r>
        </w:p>
        <w:p w14:paraId="44B837E6" w14:textId="089A3104" w:rsidR="00F35D23" w:rsidRPr="0057098F" w:rsidRDefault="00F35D23" w:rsidP="008635DE">
          <w:pPr>
            <w:pStyle w:val="commandlinetext"/>
            <w:rPr>
              <w:b/>
              <w:i/>
            </w:rPr>
          </w:pPr>
          <w:r w:rsidRPr="00632014">
            <w:t xml:space="preserve"> Enter value to assign to uncited nodes: </w:t>
          </w:r>
          <w:r w:rsidRPr="00632014">
            <w:rPr>
              <w:b/>
              <w:i/>
            </w:rPr>
            <w:t>0</w:t>
          </w:r>
        </w:p>
        <w:p w14:paraId="32BA8A24" w14:textId="430D92CD" w:rsidR="00F35D23" w:rsidRDefault="00F35D23" w:rsidP="00F35D23">
          <w:r>
            <w:t xml:space="preserve">Inspect file </w:t>
          </w:r>
          <w:r>
            <w:rPr>
              <w:i/>
            </w:rPr>
            <w:t>ibound.ndt</w:t>
          </w:r>
          <w:r>
            <w:t>. It is readily apparent that model node numbers are listed in the first column of this file</w:t>
          </w:r>
          <w:r w:rsidR="00227CFD">
            <w:t>,</w:t>
          </w:r>
          <w:r>
            <w:t xml:space="preserve"> while node IBOUND values are listed in </w:t>
          </w:r>
          <w:r w:rsidR="00227CFD">
            <w:t xml:space="preserve">its </w:t>
          </w:r>
          <w:r>
            <w:t>second column.</w:t>
          </w:r>
        </w:p>
        <w:p w14:paraId="4C0B5C1D" w14:textId="2D67F280" w:rsidR="00F35D23" w:rsidRDefault="00F35D23" w:rsidP="00F35D23">
          <w:r>
            <w:t xml:space="preserve">Now inspect file </w:t>
          </w:r>
          <w:r w:rsidRPr="00632014">
            <w:rPr>
              <w:i/>
            </w:rPr>
            <w:t>zones.ndt</w:t>
          </w:r>
          <w:r>
            <w:t xml:space="preserve">. This is also a node data table file. </w:t>
          </w:r>
          <w:r w:rsidR="00890175">
            <w:t>However,</w:t>
          </w:r>
          <w:r>
            <w:t xml:space="preserve"> in this case the integers in the second column are either 0 or a number between 3 and 10; a value of 0, once again, indicates an inactive cell. Positive values are zone values. This file could be written in the manner described above if IBOUND values are also zone numbers; </w:t>
          </w:r>
          <w:r w:rsidR="00890175">
            <w:t>thus,</w:t>
          </w:r>
          <w:r>
            <w:t xml:space="preserve"> you could specify zonation for a model grid using your normal MODFLOW-USG graphical user interface. Alternatively, you could assign zone numbers to other arrays (integer or real) linked to the MODFLOW-USG model within that interface, and then have the interface write these arrays to a standard MODFLOW-USG input file. They could then be </w:t>
          </w:r>
          <w:r>
            <w:lastRenderedPageBreak/>
            <w:t xml:space="preserve">extracted from that file using the USGPROP2TAB1 utility in the manner described </w:t>
          </w:r>
          <w:r w:rsidR="00890175">
            <w:t>above</w:t>
          </w:r>
          <w:r w:rsidR="00227CFD">
            <w:t>. Alternatively,</w:t>
          </w:r>
          <w:r w:rsidR="00890175">
            <w:t xml:space="preserve"> </w:t>
          </w:r>
          <w:r>
            <w:t>the USGPROP2TAB2 utility</w:t>
          </w:r>
          <w:r w:rsidR="00227CFD">
            <w:t xml:space="preserve"> could be used to perform this task.</w:t>
          </w:r>
        </w:p>
        <w:p w14:paraId="6AD9A8B6" w14:textId="07CEEDEC" w:rsidR="00F35D23" w:rsidRDefault="00F35D23" w:rsidP="00F35D23">
          <w:r>
            <w:t xml:space="preserve">Inspect file </w:t>
          </w:r>
          <w:r>
            <w:rPr>
              <w:i/>
            </w:rPr>
            <w:t>ibound_zones.ndt</w:t>
          </w:r>
          <w:r>
            <w:t xml:space="preserve">. This is also a node data table file. </w:t>
          </w:r>
          <w:r w:rsidR="00890175">
            <w:t>However,</w:t>
          </w:r>
          <w:r>
            <w:t xml:space="preserve"> this file features both IBOUND and zonation columns. </w:t>
          </w:r>
          <w:r>
            <w:rPr>
              <w:i/>
            </w:rPr>
            <w:t>i</w:t>
          </w:r>
          <w:r w:rsidRPr="007402F3">
            <w:rPr>
              <w:i/>
            </w:rPr>
            <w:t>bound_zones.ndt</w:t>
          </w:r>
          <w:r>
            <w:t xml:space="preserve"> is easily constructed from </w:t>
          </w:r>
          <w:r>
            <w:rPr>
              <w:i/>
            </w:rPr>
            <w:t>ibound.ndt</w:t>
          </w:r>
          <w:r>
            <w:t xml:space="preserve"> and </w:t>
          </w:r>
          <w:r>
            <w:rPr>
              <w:i/>
            </w:rPr>
            <w:t>zones.ndt</w:t>
          </w:r>
          <w:r>
            <w:t xml:space="preserve"> through cutting and pasting using a text editor that supports block editing. (Most good editors do this</w:t>
          </w:r>
          <w:r w:rsidR="00227CFD">
            <w:t>.</w:t>
          </w:r>
          <w:r>
            <w:t>)</w:t>
          </w:r>
          <w:r w:rsidRPr="007402F3">
            <w:rPr>
              <w:i/>
            </w:rPr>
            <w:t xml:space="preserve"> ibound_zones.ndt</w:t>
          </w:r>
          <w:r>
            <w:t xml:space="preserve"> also contains a final column in which layer numbers are ascribed to nodes. (This column can be pasted from the second part of the grid specification file </w:t>
          </w:r>
          <w:r w:rsidRPr="007402F3">
            <w:rPr>
              <w:i/>
            </w:rPr>
            <w:t>example.gsf</w:t>
          </w:r>
          <w:r>
            <w:t>.) Layer numbers will shortly come in handy for viewing nodes pertaining to individual layers in PARAVIEW.</w:t>
          </w:r>
        </w:p>
        <w:p w14:paraId="5D2D2550" w14:textId="77777777" w:rsidR="00F35D23" w:rsidRDefault="00F35D23" w:rsidP="00F35D23">
          <w:pPr>
            <w:pStyle w:val="Heading2"/>
          </w:pPr>
          <w:bookmarkStart w:id="9" w:name="_Toc55890884"/>
          <w:r>
            <w:t>Using PARAVIEW for Display</w:t>
          </w:r>
          <w:bookmarkEnd w:id="9"/>
        </w:p>
        <w:p w14:paraId="27FD44FB" w14:textId="39AA7356" w:rsidR="00F35D23" w:rsidRDefault="00F35D23" w:rsidP="00F35D23">
          <w:r>
            <w:t xml:space="preserve">PARAVIEW is a powerful public domain visualization utility. It can read many types of file to obtain the information which it plots, including a so-called “legacy vtk” file. We will use the USG2VTK utility from the PEST Groundwater Utilities </w:t>
          </w:r>
          <w:r w:rsidR="00227CFD">
            <w:t xml:space="preserve">Suite </w:t>
          </w:r>
          <w:r>
            <w:t>to write such a file. Note that this program is useable only where a MODFLOW-USG model has rectangular cells. (As we shall see shortly, the model grid</w:t>
          </w:r>
          <w:r w:rsidR="00227CFD">
            <w:t xml:space="preserve"> which is the subject of the present tutorial</w:t>
          </w:r>
          <w:r>
            <w:t xml:space="preserve"> is quadpatch-refined in areas of interest; </w:t>
          </w:r>
          <w:r w:rsidR="00890175">
            <w:t>nevertheless,</w:t>
          </w:r>
          <w:r>
            <w:t xml:space="preserve"> all cells are still rectangular.) </w:t>
          </w:r>
          <w:r w:rsidR="00890175">
            <w:t>However,</w:t>
          </w:r>
          <w:r>
            <w:t xml:space="preserve"> if </w:t>
          </w:r>
          <w:r w:rsidR="00227CFD">
            <w:t xml:space="preserve">a </w:t>
          </w:r>
          <w:r>
            <w:t xml:space="preserve">MODFLOW-USG model had been built using a package such as ALGOMESH which employs polygonal cells instead of rectangular cells, then USG2VTK1 should be used instead of USG2VTK for building a legacy </w:t>
          </w:r>
          <w:r w:rsidR="00890175">
            <w:t>VTK</w:t>
          </w:r>
          <w:r>
            <w:t xml:space="preserve"> file. </w:t>
          </w:r>
        </w:p>
        <w:p w14:paraId="3A4C1FA2" w14:textId="77777777" w:rsidR="00F35D23" w:rsidRDefault="00F35D23" w:rsidP="00F35D23">
          <w:r>
            <w:t>Run USG2VTK, responding to its prompts as follows.</w:t>
          </w:r>
        </w:p>
        <w:p w14:paraId="15666A83" w14:textId="77777777" w:rsidR="00F35D23" w:rsidRPr="00B4275E" w:rsidRDefault="00F35D23" w:rsidP="0057098F">
          <w:pPr>
            <w:pStyle w:val="commandlinetext"/>
          </w:pPr>
          <w:r>
            <w:t xml:space="preserve"> </w:t>
          </w:r>
          <w:r w:rsidRPr="00B4275E">
            <w:t xml:space="preserve">Enter name of MODFLOW-USG grid or CLN specification file: </w:t>
          </w:r>
          <w:r w:rsidRPr="005D6395">
            <w:rPr>
              <w:b/>
              <w:i/>
            </w:rPr>
            <w:t>example.gsf</w:t>
          </w:r>
        </w:p>
        <w:p w14:paraId="1510E335" w14:textId="77777777" w:rsidR="00F35D23" w:rsidRPr="00B4275E" w:rsidRDefault="00F35D23" w:rsidP="0057098F">
          <w:pPr>
            <w:pStyle w:val="commandlinetext"/>
          </w:pPr>
        </w:p>
        <w:p w14:paraId="43E923E6" w14:textId="77777777" w:rsidR="00F35D23" w:rsidRPr="00B4275E" w:rsidRDefault="00F35D23" w:rsidP="0057098F">
          <w:pPr>
            <w:pStyle w:val="commandlinetext"/>
          </w:pPr>
          <w:r w:rsidRPr="00B4275E">
            <w:t xml:space="preserve"> Enter name for VTK output file: </w:t>
          </w:r>
          <w:r w:rsidRPr="005D6395">
            <w:rPr>
              <w:b/>
              <w:i/>
            </w:rPr>
            <w:t>example.vtk</w:t>
          </w:r>
        </w:p>
        <w:p w14:paraId="6212F882" w14:textId="77777777" w:rsidR="00F35D23" w:rsidRPr="00B4275E" w:rsidRDefault="00F35D23" w:rsidP="0057098F">
          <w:pPr>
            <w:pStyle w:val="commandlinetext"/>
          </w:pPr>
        </w:p>
        <w:p w14:paraId="0CD477C9" w14:textId="77777777" w:rsidR="00F35D23" w:rsidRPr="00B4275E" w:rsidRDefault="00F35D23" w:rsidP="0057098F">
          <w:pPr>
            <w:pStyle w:val="commandlinetext"/>
          </w:pPr>
          <w:r w:rsidRPr="00B4275E">
            <w:t xml:space="preserve"> Record scalar data in VTK file?  [y/n]: </w:t>
          </w:r>
          <w:r w:rsidRPr="005D6395">
            <w:rPr>
              <w:b/>
              <w:i/>
            </w:rPr>
            <w:t>y</w:t>
          </w:r>
        </w:p>
        <w:p w14:paraId="4E04045A" w14:textId="77777777" w:rsidR="00F35D23" w:rsidRPr="00B4275E" w:rsidRDefault="00F35D23" w:rsidP="0057098F">
          <w:pPr>
            <w:pStyle w:val="commandlinetext"/>
          </w:pPr>
          <w:r w:rsidRPr="00B4275E">
            <w:t xml:space="preserve"> Enter name of tabular file from which to read node data: </w:t>
          </w:r>
          <w:r w:rsidRPr="005D6395">
            <w:rPr>
              <w:b/>
              <w:i/>
            </w:rPr>
            <w:t>ibound_zones.ndt</w:t>
          </w:r>
        </w:p>
        <w:p w14:paraId="0B27E297" w14:textId="77777777" w:rsidR="00F35D23" w:rsidRPr="00B4275E" w:rsidRDefault="00F35D23" w:rsidP="0057098F">
          <w:pPr>
            <w:pStyle w:val="commandlinetext"/>
          </w:pPr>
        </w:p>
        <w:p w14:paraId="142C71EE" w14:textId="77777777" w:rsidR="00F35D23" w:rsidRPr="00B4275E" w:rsidRDefault="00F35D23" w:rsidP="0057098F">
          <w:pPr>
            <w:pStyle w:val="commandlinetext"/>
          </w:pPr>
          <w:r w:rsidRPr="00B4275E">
            <w:t xml:space="preserve"> Enter column number of data to read (&lt;Enter&gt; if no more): </w:t>
          </w:r>
          <w:r w:rsidRPr="005D6395">
            <w:rPr>
              <w:b/>
              <w:i/>
            </w:rPr>
            <w:t>2</w:t>
          </w:r>
        </w:p>
        <w:p w14:paraId="081B7E59" w14:textId="77777777" w:rsidR="00F35D23" w:rsidRPr="00B4275E" w:rsidRDefault="00F35D23" w:rsidP="0057098F">
          <w:pPr>
            <w:pStyle w:val="commandlinetext"/>
          </w:pPr>
          <w:r w:rsidRPr="00B4275E">
            <w:t xml:space="preserve"> Is this integer or real data? [i/r]: </w:t>
          </w:r>
          <w:r w:rsidRPr="005D6395">
            <w:rPr>
              <w:b/>
              <w:i/>
            </w:rPr>
            <w:t>i</w:t>
          </w:r>
        </w:p>
        <w:p w14:paraId="21CAC95E" w14:textId="77777777" w:rsidR="00F35D23" w:rsidRPr="00B4275E" w:rsidRDefault="00F35D23" w:rsidP="0057098F">
          <w:pPr>
            <w:pStyle w:val="commandlinetext"/>
          </w:pPr>
        </w:p>
        <w:p w14:paraId="7B9BD4FD" w14:textId="77777777" w:rsidR="00F35D23" w:rsidRPr="00B4275E" w:rsidRDefault="00F35D23" w:rsidP="0057098F">
          <w:pPr>
            <w:pStyle w:val="commandlinetext"/>
          </w:pPr>
          <w:r w:rsidRPr="00B4275E">
            <w:t xml:space="preserve"> Enter column number of data to read (&lt;Enter&gt; if no more): </w:t>
          </w:r>
          <w:r w:rsidRPr="005D6395">
            <w:rPr>
              <w:b/>
              <w:i/>
            </w:rPr>
            <w:t>3</w:t>
          </w:r>
        </w:p>
        <w:p w14:paraId="2446F6CE" w14:textId="77777777" w:rsidR="00F35D23" w:rsidRPr="00B4275E" w:rsidRDefault="00F35D23" w:rsidP="0057098F">
          <w:pPr>
            <w:pStyle w:val="commandlinetext"/>
          </w:pPr>
          <w:r w:rsidRPr="00B4275E">
            <w:t xml:space="preserve"> Is this integer or real data? [i/r]: </w:t>
          </w:r>
          <w:r w:rsidRPr="005D6395">
            <w:rPr>
              <w:b/>
              <w:i/>
            </w:rPr>
            <w:t>i</w:t>
          </w:r>
        </w:p>
        <w:p w14:paraId="51771148" w14:textId="77777777" w:rsidR="00F35D23" w:rsidRPr="00B4275E" w:rsidRDefault="00F35D23" w:rsidP="0057098F">
          <w:pPr>
            <w:pStyle w:val="commandlinetext"/>
          </w:pPr>
        </w:p>
        <w:p w14:paraId="5FDEC5D4" w14:textId="77777777" w:rsidR="00F35D23" w:rsidRPr="00B4275E" w:rsidRDefault="00F35D23" w:rsidP="0057098F">
          <w:pPr>
            <w:pStyle w:val="commandlinetext"/>
          </w:pPr>
          <w:r w:rsidRPr="00B4275E">
            <w:t xml:space="preserve"> Enter column number of data to read (&lt;Enter&gt; if no more): </w:t>
          </w:r>
          <w:r w:rsidRPr="005D6395">
            <w:rPr>
              <w:b/>
              <w:i/>
            </w:rPr>
            <w:t>4</w:t>
          </w:r>
        </w:p>
        <w:p w14:paraId="00584B95" w14:textId="77777777" w:rsidR="00F35D23" w:rsidRPr="00B4275E" w:rsidRDefault="00F35D23" w:rsidP="0057098F">
          <w:pPr>
            <w:pStyle w:val="commandlinetext"/>
          </w:pPr>
          <w:r w:rsidRPr="00B4275E">
            <w:t xml:space="preserve"> Is this integer or real data? [i/r]: </w:t>
          </w:r>
          <w:r w:rsidRPr="005D6395">
            <w:rPr>
              <w:b/>
              <w:i/>
            </w:rPr>
            <w:t>i</w:t>
          </w:r>
        </w:p>
        <w:p w14:paraId="56584661" w14:textId="77777777" w:rsidR="00F35D23" w:rsidRPr="00B4275E" w:rsidRDefault="00F35D23" w:rsidP="0057098F">
          <w:pPr>
            <w:pStyle w:val="commandlinetext"/>
          </w:pPr>
        </w:p>
        <w:p w14:paraId="1390DA5F" w14:textId="77777777" w:rsidR="00F35D23" w:rsidRPr="0029714B" w:rsidRDefault="00F35D23" w:rsidP="0057098F">
          <w:pPr>
            <w:pStyle w:val="commandlinetext"/>
          </w:pPr>
          <w:r w:rsidRPr="00B4275E">
            <w:t xml:space="preserve"> Enter column number of data to read (&lt;Enter&gt; if no more):</w:t>
          </w:r>
          <w:r>
            <w:t xml:space="preserve"> </w:t>
          </w:r>
          <w:r w:rsidRPr="005D6395">
            <w:rPr>
              <w:b/>
              <w:i/>
            </w:rPr>
            <w:t>&lt;Enter&gt;</w:t>
          </w:r>
        </w:p>
        <w:p w14:paraId="37163C4A" w14:textId="77777777" w:rsidR="00F35D23" w:rsidRDefault="00F35D23" w:rsidP="00F35D23">
          <w:r>
            <w:t xml:space="preserve">Now, if you have PARAVIEW installed on your computer, read file </w:t>
          </w:r>
          <w:r>
            <w:rPr>
              <w:i/>
            </w:rPr>
            <w:t>example.vtk</w:t>
          </w:r>
          <w:r>
            <w:t xml:space="preserve"> and produce a display like the one shown in Figure 1. (The vertical exaggeration is 20. Cell selection is for IBOUND greater than zero, and colouring is according to zone.)</w:t>
          </w:r>
        </w:p>
        <w:p w14:paraId="6B13AB30" w14:textId="77777777" w:rsidR="00F35D23" w:rsidRDefault="00F35D23" w:rsidP="00F35D23">
          <w:r>
            <w:rPr>
              <w:noProof/>
              <w:lang w:eastAsia="en-AU"/>
            </w:rPr>
            <w:lastRenderedPageBreak/>
            <w:drawing>
              <wp:inline distT="0" distB="0" distL="0" distR="0" wp14:anchorId="130362DA" wp14:editId="6039EB67">
                <wp:extent cx="4921200" cy="541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21200" cy="5410800"/>
                        </a:xfrm>
                        <a:prstGeom prst="rect">
                          <a:avLst/>
                        </a:prstGeom>
                      </pic:spPr>
                    </pic:pic>
                  </a:graphicData>
                </a:graphic>
              </wp:inline>
            </w:drawing>
          </w:r>
        </w:p>
        <w:p w14:paraId="6C9B3524" w14:textId="77777777" w:rsidR="00F35D23" w:rsidRDefault="00F35D23" w:rsidP="00F35D23">
          <w:pPr>
            <w:pStyle w:val="Caption"/>
          </w:pPr>
          <w:r>
            <w:t xml:space="preserve">Figure 1. The </w:t>
          </w:r>
          <w:r w:rsidRPr="00D476F2">
            <w:t>model</w:t>
          </w:r>
          <w:r>
            <w:t xml:space="preserve"> visualized in PARAVIEW.</w:t>
          </w:r>
        </w:p>
        <w:p w14:paraId="195284B7" w14:textId="307AC812" w:rsidR="00F35D23" w:rsidRDefault="00F35D23" w:rsidP="00F35D23">
          <w:r>
            <w:t xml:space="preserve">Other programs provided with the Groundwater Utilities allow you to display </w:t>
          </w:r>
          <w:r w:rsidR="00227CFD">
            <w:t xml:space="preserve">a </w:t>
          </w:r>
          <w:r>
            <w:t>model in platforms other than PARAVIEW. USGNDTF2MIF allows you to write MIF/MID files that can be imported into a GIS. So does USGGRIDLAY. The latter program also allows you to write BLN files that can be readily imported into SURFER. We will do this now, writing a BLN file which depicts active cells in layer 4. Run USGGRIDLAY, responding to its prompts as follows.</w:t>
          </w:r>
        </w:p>
        <w:p w14:paraId="0DBA23D8" w14:textId="77777777" w:rsidR="00F35D23" w:rsidRPr="00E86CC2" w:rsidRDefault="00F35D23" w:rsidP="0057098F">
          <w:pPr>
            <w:pStyle w:val="commandlinetext"/>
          </w:pPr>
          <w:r w:rsidRPr="00E86CC2">
            <w:t xml:space="preserve"> Enter name of unstructured grid specification file: </w:t>
          </w:r>
          <w:r w:rsidRPr="00E86CC2">
            <w:rPr>
              <w:b/>
              <w:i/>
            </w:rPr>
            <w:t>example.gsf</w:t>
          </w:r>
        </w:p>
        <w:p w14:paraId="38FDD442" w14:textId="77777777" w:rsidR="00F35D23" w:rsidRPr="00E86CC2" w:rsidRDefault="00F35D23" w:rsidP="0057098F">
          <w:pPr>
            <w:pStyle w:val="commandlinetext"/>
          </w:pPr>
        </w:p>
        <w:p w14:paraId="7CC4CA0E" w14:textId="77777777" w:rsidR="00F35D23" w:rsidRPr="00E86CC2" w:rsidRDefault="00F35D23" w:rsidP="0057098F">
          <w:pPr>
            <w:pStyle w:val="commandlinetext"/>
          </w:pPr>
          <w:r w:rsidRPr="00E86CC2">
            <w:t xml:space="preserve"> Enter layer number of interest: </w:t>
          </w:r>
          <w:r w:rsidRPr="00E86CC2">
            <w:rPr>
              <w:b/>
              <w:i/>
            </w:rPr>
            <w:t>4</w:t>
          </w:r>
        </w:p>
        <w:p w14:paraId="24887260" w14:textId="77777777" w:rsidR="00F35D23" w:rsidRPr="00E86CC2" w:rsidRDefault="00F35D23" w:rsidP="0057098F">
          <w:pPr>
            <w:pStyle w:val="commandlinetext"/>
          </w:pPr>
        </w:p>
        <w:p w14:paraId="219886F2" w14:textId="77777777" w:rsidR="00F35D23" w:rsidRPr="00E86CC2" w:rsidRDefault="00F35D23" w:rsidP="0057098F">
          <w:pPr>
            <w:pStyle w:val="commandlinetext"/>
          </w:pPr>
          <w:r w:rsidRPr="00E86CC2">
            <w:t xml:space="preserve"> Enter filename base for MIF/MID files (&lt;Enter&gt; if none):</w:t>
          </w:r>
          <w:r>
            <w:t xml:space="preserve"> </w:t>
          </w:r>
          <w:r w:rsidRPr="00E86CC2">
            <w:rPr>
              <w:b/>
              <w:i/>
            </w:rPr>
            <w:t>&lt;Enter&gt;</w:t>
          </w:r>
        </w:p>
        <w:p w14:paraId="737DC2FC" w14:textId="77777777" w:rsidR="00F35D23" w:rsidRPr="00E86CC2" w:rsidRDefault="00F35D23" w:rsidP="0057098F">
          <w:pPr>
            <w:pStyle w:val="commandlinetext"/>
          </w:pPr>
          <w:r w:rsidRPr="00E86CC2">
            <w:t xml:space="preserve"> Enter filename base for BLN file (&lt;Enter&gt; if none): </w:t>
          </w:r>
          <w:r w:rsidRPr="00E86CC2">
            <w:rPr>
              <w:b/>
              <w:i/>
            </w:rPr>
            <w:t>example.bln</w:t>
          </w:r>
        </w:p>
        <w:p w14:paraId="3AAE2BEB" w14:textId="77777777" w:rsidR="00F35D23" w:rsidRPr="00E86CC2" w:rsidRDefault="00F35D23" w:rsidP="0057098F">
          <w:pPr>
            <w:pStyle w:val="commandlinetext"/>
          </w:pPr>
          <w:r w:rsidRPr="00E86CC2">
            <w:t xml:space="preserve"> Enter name for nodal xyz file (&lt;Enter&gt; if none): </w:t>
          </w:r>
          <w:r w:rsidRPr="00E86CC2">
            <w:rPr>
              <w:b/>
              <w:i/>
            </w:rPr>
            <w:t>nodes.dat</w:t>
          </w:r>
        </w:p>
        <w:p w14:paraId="46D79F47" w14:textId="77777777" w:rsidR="00F35D23" w:rsidRPr="00E86CC2" w:rsidRDefault="00F35D23" w:rsidP="0057098F">
          <w:pPr>
            <w:pStyle w:val="commandlinetext"/>
          </w:pPr>
        </w:p>
        <w:p w14:paraId="59063684" w14:textId="77777777" w:rsidR="00F35D23" w:rsidRPr="00E86CC2" w:rsidRDefault="00F35D23" w:rsidP="0057098F">
          <w:pPr>
            <w:pStyle w:val="commandlinetext"/>
          </w:pPr>
          <w:r w:rsidRPr="00E86CC2">
            <w:t xml:space="preserve"> Filter output using column of node data table file? [y/n]: </w:t>
          </w:r>
          <w:r w:rsidRPr="00E86CC2">
            <w:rPr>
              <w:b/>
              <w:i/>
            </w:rPr>
            <w:t>y</w:t>
          </w:r>
        </w:p>
        <w:p w14:paraId="5E6649FB" w14:textId="77777777" w:rsidR="00F35D23" w:rsidRPr="00E86CC2" w:rsidRDefault="00F35D23" w:rsidP="0057098F">
          <w:pPr>
            <w:pStyle w:val="commandlinetext"/>
          </w:pPr>
          <w:r w:rsidRPr="00E86CC2">
            <w:t xml:space="preserve"> Enter name of node data table file: </w:t>
          </w:r>
          <w:r w:rsidRPr="00E86CC2">
            <w:rPr>
              <w:b/>
              <w:i/>
            </w:rPr>
            <w:t>ibound_zones.ndt</w:t>
          </w:r>
        </w:p>
        <w:p w14:paraId="15310ED5" w14:textId="77777777" w:rsidR="00F35D23" w:rsidRPr="00E86CC2" w:rsidRDefault="00F35D23" w:rsidP="0057098F">
          <w:pPr>
            <w:pStyle w:val="commandlinetext"/>
          </w:pPr>
          <w:r w:rsidRPr="00E86CC2">
            <w:t xml:space="preserve"> Enter column header: </w:t>
          </w:r>
          <w:r w:rsidRPr="00E86CC2">
            <w:rPr>
              <w:b/>
              <w:i/>
            </w:rPr>
            <w:t>ibound</w:t>
          </w:r>
        </w:p>
        <w:p w14:paraId="1612C365" w14:textId="77777777" w:rsidR="00F35D23" w:rsidRPr="00E86CC2" w:rsidRDefault="00F35D23" w:rsidP="0057098F">
          <w:pPr>
            <w:pStyle w:val="commandlinetext"/>
          </w:pPr>
          <w:r w:rsidRPr="00E86CC2">
            <w:t xml:space="preserve"> Does column contain integer or real data? [i/r]: </w:t>
          </w:r>
          <w:r w:rsidRPr="00E86CC2">
            <w:rPr>
              <w:b/>
              <w:i/>
            </w:rPr>
            <w:t>i</w:t>
          </w:r>
        </w:p>
        <w:p w14:paraId="68DEAE24" w14:textId="77777777" w:rsidR="00F35D23" w:rsidRDefault="00F35D23" w:rsidP="0057098F">
          <w:pPr>
            <w:pStyle w:val="commandlinetext"/>
          </w:pPr>
          <w:r w:rsidRPr="00E86CC2">
            <w:t xml:space="preserve"> Enter value for node omission: </w:t>
          </w:r>
          <w:r w:rsidRPr="00E86CC2">
            <w:rPr>
              <w:b/>
              <w:i/>
            </w:rPr>
            <w:t>0</w:t>
          </w:r>
        </w:p>
        <w:p w14:paraId="41CB7A9D" w14:textId="715A19A0" w:rsidR="00F35D23" w:rsidRDefault="00F35D23" w:rsidP="00F35D23">
          <w:r>
            <w:lastRenderedPageBreak/>
            <w:t xml:space="preserve">When running the above </w:t>
          </w:r>
          <w:r w:rsidR="0057098F">
            <w:t>program,</w:t>
          </w:r>
          <w:r>
            <w:t xml:space="preserve"> we also write a file named </w:t>
          </w:r>
          <w:r>
            <w:rPr>
              <w:i/>
            </w:rPr>
            <w:t>nodes.dat</w:t>
          </w:r>
          <w:r>
            <w:t xml:space="preserve"> which lists all active nodes in layer 4 together with their </w:t>
          </w:r>
          <w:r w:rsidRPr="00F40832">
            <w:rPr>
              <w:i/>
              <w:iCs/>
            </w:rPr>
            <w:t>x</w:t>
          </w:r>
          <w:r>
            <w:t xml:space="preserve">, </w:t>
          </w:r>
          <w:r w:rsidRPr="00F40832">
            <w:rPr>
              <w:i/>
              <w:iCs/>
            </w:rPr>
            <w:t>y</w:t>
          </w:r>
          <w:r>
            <w:t xml:space="preserve"> and </w:t>
          </w:r>
          <w:r w:rsidRPr="00F40832">
            <w:rPr>
              <w:i/>
              <w:iCs/>
            </w:rPr>
            <w:t>z</w:t>
          </w:r>
          <w:r>
            <w:t xml:space="preserve"> coordinates. Have a look at this file if you are interested. If you have SURFER </w:t>
          </w:r>
          <w:r w:rsidR="00227CFD">
            <w:t xml:space="preserve">installed </w:t>
          </w:r>
          <w:r>
            <w:t xml:space="preserve">on your computer, start it up and import file </w:t>
          </w:r>
          <w:r w:rsidRPr="001632C0">
            <w:rPr>
              <w:i/>
            </w:rPr>
            <w:t>example.bln</w:t>
          </w:r>
          <w:r>
            <w:t>. Figure 2 shows what you will see.  As is apparent from the above series of prompts, BLN file construction could have been based on individual zones rather than on the whole model grid in any layer of interest. SURFER could then have been used to display cells in individual zones.</w:t>
          </w:r>
        </w:p>
        <w:p w14:paraId="362BA337" w14:textId="77777777" w:rsidR="00F35D23" w:rsidRPr="00E86CC2" w:rsidRDefault="00F35D23" w:rsidP="00F35D23">
          <w:r w:rsidRPr="00E86CC2">
            <w:rPr>
              <w:noProof/>
              <w:lang w:eastAsia="en-AU"/>
            </w:rPr>
            <w:drawing>
              <wp:inline distT="0" distB="0" distL="0" distR="0" wp14:anchorId="450FE832" wp14:editId="1544E7E4">
                <wp:extent cx="4392000" cy="4032000"/>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2000" cy="4032000"/>
                        </a:xfrm>
                        <a:prstGeom prst="rect">
                          <a:avLst/>
                        </a:prstGeom>
                        <a:noFill/>
                        <a:ln>
                          <a:noFill/>
                        </a:ln>
                      </pic:spPr>
                    </pic:pic>
                  </a:graphicData>
                </a:graphic>
              </wp:inline>
            </w:drawing>
          </w:r>
        </w:p>
        <w:p w14:paraId="43214813" w14:textId="4AE6EE9D" w:rsidR="00F35D23" w:rsidRDefault="00F35D23" w:rsidP="00F35D23">
          <w:pPr>
            <w:pStyle w:val="Caption"/>
          </w:pPr>
          <w:r>
            <w:t>Figure 2. Model grid in layer 4 displayed by SURFER.</w:t>
          </w:r>
        </w:p>
        <w:p w14:paraId="185CDAFF" w14:textId="77777777" w:rsidR="008635DE" w:rsidRPr="008635DE" w:rsidRDefault="008635DE" w:rsidP="008635DE"/>
        <w:p w14:paraId="6ED6EB99" w14:textId="77777777" w:rsidR="00F35D23" w:rsidRDefault="00F35D23" w:rsidP="00F35D23">
          <w:pPr>
            <w:pStyle w:val="Heading2"/>
          </w:pPr>
          <w:bookmarkStart w:id="10" w:name="_Toc55890885"/>
          <w:r>
            <w:t>A Closer Look at Model Zonation</w:t>
          </w:r>
          <w:bookmarkEnd w:id="10"/>
        </w:p>
        <w:p w14:paraId="46193F99" w14:textId="77777777" w:rsidR="00F35D23" w:rsidRDefault="00F35D23" w:rsidP="00F35D23">
          <w:r>
            <w:t>Figures 3a-d show the model, looking from the west, as displayed by PARAVIEW. In part (b) of this figure layer 1 is removed; in part (c) layers 1 and 2 are removed, while in part (d) layers 1 to 3 are removed. Cells are coloured according to zone. It is apparent that some zones occur in multiple model layers while some are restricted to an individual layer. Shortly we will parameterize the model using pilot points. These will be assigned to zones, not layers. The fact that zones are not layer-specific needs to be accommodated when interpolating from pilot points to the MODFLOW-USG grid.</w:t>
          </w:r>
        </w:p>
        <w:p w14:paraId="51A9A387" w14:textId="77777777" w:rsidR="00F35D23" w:rsidRDefault="00F35D23" w:rsidP="00F35D23">
          <w:r>
            <w:rPr>
              <w:noProof/>
              <w:lang w:eastAsia="en-AU"/>
            </w:rPr>
            <w:lastRenderedPageBreak/>
            <w:drawing>
              <wp:inline distT="0" distB="0" distL="0" distR="0" wp14:anchorId="0518459E" wp14:editId="0F337C25">
                <wp:extent cx="2469600" cy="25092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69600" cy="2509200"/>
                        </a:xfrm>
                        <a:prstGeom prst="rect">
                          <a:avLst/>
                        </a:prstGeom>
                      </pic:spPr>
                    </pic:pic>
                  </a:graphicData>
                </a:graphic>
              </wp:inline>
            </w:drawing>
          </w:r>
          <w:r>
            <w:t xml:space="preserve"> </w:t>
          </w:r>
          <w:r>
            <w:rPr>
              <w:noProof/>
              <w:lang w:eastAsia="en-AU"/>
            </w:rPr>
            <w:drawing>
              <wp:inline distT="0" distB="0" distL="0" distR="0" wp14:anchorId="452E3E54" wp14:editId="1A1A00C6">
                <wp:extent cx="2469600" cy="25092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9600" cy="2509200"/>
                        </a:xfrm>
                        <a:prstGeom prst="rect">
                          <a:avLst/>
                        </a:prstGeom>
                      </pic:spPr>
                    </pic:pic>
                  </a:graphicData>
                </a:graphic>
              </wp:inline>
            </w:drawing>
          </w:r>
        </w:p>
        <w:p w14:paraId="73F34ECD" w14:textId="77777777" w:rsidR="00F35D23" w:rsidRPr="001B6B0C" w:rsidRDefault="00F35D23" w:rsidP="00F35D23">
          <w:r>
            <w:rPr>
              <w:noProof/>
              <w:lang w:eastAsia="en-AU"/>
            </w:rPr>
            <w:drawing>
              <wp:inline distT="0" distB="0" distL="0" distR="0" wp14:anchorId="729C60C0" wp14:editId="7438A81F">
                <wp:extent cx="2473200" cy="2512800"/>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73200" cy="2512800"/>
                        </a:xfrm>
                        <a:prstGeom prst="rect">
                          <a:avLst/>
                        </a:prstGeom>
                      </pic:spPr>
                    </pic:pic>
                  </a:graphicData>
                </a:graphic>
              </wp:inline>
            </w:drawing>
          </w:r>
          <w:r>
            <w:rPr>
              <w:noProof/>
              <w:lang w:eastAsia="en-AU"/>
            </w:rPr>
            <w:drawing>
              <wp:inline distT="0" distB="0" distL="0" distR="0" wp14:anchorId="3C96AF90" wp14:editId="7BD9FC5A">
                <wp:extent cx="2473200" cy="2512800"/>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73200" cy="2512800"/>
                        </a:xfrm>
                        <a:prstGeom prst="rect">
                          <a:avLst/>
                        </a:prstGeom>
                      </pic:spPr>
                    </pic:pic>
                  </a:graphicData>
                </a:graphic>
              </wp:inline>
            </w:drawing>
          </w:r>
        </w:p>
        <w:p w14:paraId="582309BB" w14:textId="77777777" w:rsidR="00F35D23" w:rsidRDefault="00F35D23" w:rsidP="00F35D23">
          <w:pPr>
            <w:pStyle w:val="Caption"/>
          </w:pPr>
          <w:r>
            <w:t>Figure 3. Top row left: layers 1 to 4. Top row right; layers 2 to 4. Bottom row left: layers 3 and 4; bottom row right: layer 4. Colouring is by zone.</w:t>
          </w:r>
        </w:p>
        <w:p w14:paraId="53391D21" w14:textId="28960D15" w:rsidR="00F35D23" w:rsidRDefault="00F35D23" w:rsidP="00F35D23">
          <w:r>
            <w:t>In what follows</w:t>
          </w:r>
          <w:r w:rsidR="00227CFD">
            <w:t>,</w:t>
          </w:r>
          <w:r>
            <w:t xml:space="preserve"> we will demonstrate PLPROC by using it to parameterize zones 3 and 5 of the model. Zone 3 is the </w:t>
          </w:r>
          <w:proofErr w:type="gramStart"/>
          <w:r>
            <w:t>deep blue</w:t>
          </w:r>
          <w:r w:rsidR="00227CFD">
            <w:t>-</w:t>
          </w:r>
          <w:r>
            <w:t>coloured</w:t>
          </w:r>
          <w:proofErr w:type="gramEnd"/>
          <w:r>
            <w:t xml:space="preserve"> zone that occupies the entirety of layer 4. Zone 5 is the light blue coloured zone that occupies the bottom of the river channel in layer 3.</w:t>
          </w:r>
        </w:p>
        <w:p w14:paraId="5EAA8E59" w14:textId="77777777" w:rsidR="00F35D23" w:rsidRDefault="00F35D23">
          <w:pPr>
            <w:spacing w:before="0"/>
          </w:pPr>
          <w:r>
            <w:br w:type="page"/>
          </w:r>
        </w:p>
        <w:p w14:paraId="13AABF59" w14:textId="77777777" w:rsidR="00F35D23" w:rsidRDefault="00F35D23" w:rsidP="00F35D23">
          <w:pPr>
            <w:pStyle w:val="Heading1"/>
          </w:pPr>
          <w:bookmarkStart w:id="11" w:name="_Toc55890886"/>
          <w:r>
            <w:lastRenderedPageBreak/>
            <w:t>PLPROC</w:t>
          </w:r>
          <w:bookmarkEnd w:id="11"/>
        </w:p>
        <w:p w14:paraId="511F5ECB" w14:textId="40623C29" w:rsidR="00F35D23" w:rsidRDefault="00F35D23" w:rsidP="00F35D23">
          <w:pPr>
            <w:pStyle w:val="Heading2"/>
          </w:pPr>
          <w:bookmarkStart w:id="12" w:name="_Toc55890887"/>
          <w:r>
            <w:t>Reading Model Grid Specifications</w:t>
          </w:r>
          <w:bookmarkEnd w:id="12"/>
        </w:p>
        <w:p w14:paraId="3B84697D" w14:textId="77777777" w:rsidR="00F35D23" w:rsidRDefault="00F35D23" w:rsidP="00F35D23">
          <w:r>
            <w:t>We will start slowly.</w:t>
          </w:r>
        </w:p>
        <w:p w14:paraId="61CFAEC9" w14:textId="77777777" w:rsidR="00F35D23" w:rsidRDefault="00F35D23" w:rsidP="00F35D23">
          <w:r>
            <w:t xml:space="preserve">Inspect file </w:t>
          </w:r>
          <w:r>
            <w:rPr>
              <w:i/>
            </w:rPr>
            <w:t>plproc1.in</w:t>
          </w:r>
          <w:r>
            <w:t xml:space="preserve">. PLPROC undertakes complex tasks using a series of function calls. In a PLPROC input file comments begin with the “#” character. These lines are not executed; they are only used for explanation. The character “&amp;” at the end of a line indicates continuation of that line to the next line. </w:t>
          </w:r>
        </w:p>
        <w:p w14:paraId="77712EB5" w14:textId="1F809F25" w:rsidR="00F35D23" w:rsidRDefault="00F35D23" w:rsidP="00F35D23">
          <w:r>
            <w:t xml:space="preserve">The first thing we will do is read the MODFLOW-USG grid specification file </w:t>
          </w:r>
          <w:r>
            <w:rPr>
              <w:i/>
            </w:rPr>
            <w:t>example.gsf</w:t>
          </w:r>
          <w:r>
            <w:t xml:space="preserve">. In reading this file, PLPROC creates a CLIST named </w:t>
          </w:r>
          <w:r>
            <w:rPr>
              <w:i/>
            </w:rPr>
            <w:t>cl_m</w:t>
          </w:r>
          <w:r>
            <w:t xml:space="preserve"> (for “CLIST model”). Once it has constructed this CLIST, PLPROC knows the x, </w:t>
          </w:r>
          <w:proofErr w:type="gramStart"/>
          <w:r>
            <w:t>y</w:t>
          </w:r>
          <w:proofErr w:type="gramEnd"/>
          <w:r>
            <w:t xml:space="preserve"> and z coordinates of every node </w:t>
          </w:r>
          <w:r w:rsidR="00227CFD">
            <w:t xml:space="preserve">of </w:t>
          </w:r>
          <w:r>
            <w:t xml:space="preserve">the MODFLOW-USG grid. At the same </w:t>
          </w:r>
          <w:r w:rsidR="0057098F">
            <w:t>time,</w:t>
          </w:r>
          <w:r>
            <w:t xml:space="preserve"> it creates a </w:t>
          </w:r>
          <w:r w:rsidRPr="0008458E">
            <w:rPr>
              <w:i/>
            </w:rPr>
            <w:t>cl_m</w:t>
          </w:r>
          <w:r>
            <w:t xml:space="preserve">-dependent SLIST named </w:t>
          </w:r>
          <w:r>
            <w:rPr>
              <w:i/>
            </w:rPr>
            <w:t>layer</w:t>
          </w:r>
          <w:r>
            <w:t xml:space="preserve"> (node layer numbers are listed in the second part of the MODFLOW-USG grid specification file). So PLPROC also knows the layer to which each node of the MODFLOW-USG grid belongs. </w:t>
          </w:r>
          <w:r w:rsidR="0057098F">
            <w:t>However,</w:t>
          </w:r>
          <w:r>
            <w:t xml:space="preserve"> in the present script it does not use this information.</w:t>
          </w:r>
        </w:p>
        <w:p w14:paraId="4C19BFDA" w14:textId="77777777" w:rsidR="00F35D23" w:rsidRDefault="00F35D23" w:rsidP="00F35D23">
          <w:r>
            <w:t>Here is the function call.</w:t>
          </w:r>
        </w:p>
        <w:tbl>
          <w:tblPr>
            <w:tblStyle w:val="TableGrid"/>
            <w:tblW w:w="0" w:type="auto"/>
            <w:tblLook w:val="04A0" w:firstRow="1" w:lastRow="0" w:firstColumn="1" w:lastColumn="0" w:noHBand="0" w:noVBand="1"/>
          </w:tblPr>
          <w:tblGrid>
            <w:gridCol w:w="9242"/>
          </w:tblGrid>
          <w:tr w:rsidR="00F35D23" w:rsidRPr="008635DE" w14:paraId="00BA657F" w14:textId="77777777" w:rsidTr="00890175">
            <w:tc>
              <w:tcPr>
                <w:tcW w:w="9242" w:type="dxa"/>
              </w:tcPr>
              <w:p w14:paraId="12E1EFD4" w14:textId="77777777" w:rsidR="00F35D23" w:rsidRPr="008635DE" w:rsidRDefault="00F35D23" w:rsidP="008635DE">
                <w:pPr>
                  <w:pStyle w:val="commandlinetext"/>
                </w:pPr>
                <w:r w:rsidRPr="008635DE">
                  <w:t>cl_m = read_mf_usg_grid_specs(file=example.gsf, slist=layer)</w:t>
                </w:r>
              </w:p>
            </w:tc>
          </w:tr>
        </w:tbl>
        <w:p w14:paraId="09D46593" w14:textId="53F4B168" w:rsidR="00F35D23" w:rsidRDefault="00F35D23" w:rsidP="00F35D23">
          <w:r>
            <w:t>A MODFLOW-USG grid specification file does not specify zonation, as this is unrelated to grid geometry</w:t>
          </w:r>
          <w:r w:rsidR="00227CFD">
            <w:t>;</w:t>
          </w:r>
          <w:r>
            <w:t xml:space="preserve"> different </w:t>
          </w:r>
          <w:proofErr w:type="spellStart"/>
          <w:r>
            <w:t>zonation</w:t>
          </w:r>
          <w:r w:rsidR="00227CFD">
            <w:t>s</w:t>
          </w:r>
          <w:proofErr w:type="spellEnd"/>
          <w:r>
            <w:t xml:space="preserve"> can be used on different occasions. To obtain the zonation used as a basis for hydraulic property assignment in the present case, PLPROC reads the </w:t>
          </w:r>
          <w:r>
            <w:rPr>
              <w:i/>
            </w:rPr>
            <w:t>ibound_zones.ndt</w:t>
          </w:r>
          <w:r>
            <w:t xml:space="preserve"> node data table file which was discussed above. As is apparent from the second function call appearing in file </w:t>
          </w:r>
          <w:r>
            <w:rPr>
              <w:i/>
            </w:rPr>
            <w:t>plproc1.in</w:t>
          </w:r>
          <w:r>
            <w:t xml:space="preserve"> (shown below), </w:t>
          </w:r>
          <w:r w:rsidR="00227CFD">
            <w:t xml:space="preserve">PLPROC </w:t>
          </w:r>
          <w:r>
            <w:t xml:space="preserve">reads zone numbers from the third column of this </w:t>
          </w:r>
          <w:r w:rsidR="0057098F">
            <w:t>file and</w:t>
          </w:r>
          <w:r>
            <w:t xml:space="preserve"> assigns them to a</w:t>
          </w:r>
          <w:r w:rsidRPr="0008458E">
            <w:t>n</w:t>
          </w:r>
          <w:r>
            <w:rPr>
              <w:i/>
            </w:rPr>
            <w:t xml:space="preserve"> </w:t>
          </w:r>
          <w:r>
            <w:t xml:space="preserve">SLIST named </w:t>
          </w:r>
          <w:r>
            <w:rPr>
              <w:i/>
            </w:rPr>
            <w:t>zone</w:t>
          </w:r>
          <w:r>
            <w:t xml:space="preserve">. The parent CLIST for this </w:t>
          </w:r>
          <w:r w:rsidRPr="005C71BA">
            <w:rPr>
              <w:i/>
            </w:rPr>
            <w:t>zone</w:t>
          </w:r>
          <w:r>
            <w:t xml:space="preserve"> SLIST is, once again, the </w:t>
          </w:r>
          <w:r w:rsidRPr="00E95988">
            <w:rPr>
              <w:i/>
            </w:rPr>
            <w:t>cl_m</w:t>
          </w:r>
          <w:r>
            <w:t xml:space="preserve"> CLIST which contains grid node coordinates.</w:t>
          </w:r>
        </w:p>
        <w:tbl>
          <w:tblPr>
            <w:tblStyle w:val="TableGrid"/>
            <w:tblW w:w="0" w:type="auto"/>
            <w:tblLook w:val="04A0" w:firstRow="1" w:lastRow="0" w:firstColumn="1" w:lastColumn="0" w:noHBand="0" w:noVBand="1"/>
          </w:tblPr>
          <w:tblGrid>
            <w:gridCol w:w="9242"/>
          </w:tblGrid>
          <w:tr w:rsidR="00F35D23" w14:paraId="68BD8F71" w14:textId="77777777" w:rsidTr="00890175">
            <w:tc>
              <w:tcPr>
                <w:tcW w:w="9242" w:type="dxa"/>
              </w:tcPr>
              <w:p w14:paraId="344960DE" w14:textId="77777777" w:rsidR="00F35D23" w:rsidRPr="00572A81" w:rsidRDefault="00F35D23" w:rsidP="008635DE">
                <w:pPr>
                  <w:pStyle w:val="commandlinetext"/>
                </w:pPr>
                <w:r w:rsidRPr="00572A81">
                  <w:t>read_list_file(reference_clist='cl_m',</w:t>
                </w:r>
                <w:r>
                  <w:t xml:space="preserve"> </w:t>
                </w:r>
                <w:r w:rsidRPr="00572A81">
                  <w:t>skiplines=1,   &amp;</w:t>
                </w:r>
              </w:p>
              <w:p w14:paraId="7E15E6EB" w14:textId="77777777" w:rsidR="00F35D23" w:rsidRPr="00572A81" w:rsidRDefault="00F35D23" w:rsidP="008635DE">
                <w:pPr>
                  <w:pStyle w:val="commandlinetext"/>
                </w:pPr>
                <w:r w:rsidRPr="00572A81">
                  <w:t xml:space="preserve">                         slist=zone;</w:t>
                </w:r>
                <w:r>
                  <w:t xml:space="preserve"> </w:t>
                </w:r>
                <w:r w:rsidRPr="00572A81">
                  <w:t>column=3,        &amp;</w:t>
                </w:r>
              </w:p>
              <w:p w14:paraId="2948CBC2" w14:textId="77777777" w:rsidR="00F35D23" w:rsidRDefault="00F35D23" w:rsidP="008635DE">
                <w:pPr>
                  <w:pStyle w:val="commandlinetext"/>
                </w:pPr>
                <w:r w:rsidRPr="00572A81">
                  <w:t xml:space="preserve">                         file='ibound_zones.ndt')</w:t>
                </w:r>
              </w:p>
            </w:tc>
          </w:tr>
        </w:tbl>
        <w:p w14:paraId="4B34C435" w14:textId="77777777" w:rsidR="00F35D23" w:rsidRDefault="00F35D23" w:rsidP="00F35D23">
          <w:r>
            <w:t xml:space="preserve">Then follow some reporting functions. These can be used in a PLPROC script to ensure that the script is doing what it is supposed to be doing. Using the following function calls, all entities generated by PLPROC are recorded in file </w:t>
          </w:r>
          <w:r>
            <w:rPr>
              <w:i/>
            </w:rPr>
            <w:t>report1.dat</w:t>
          </w:r>
          <w:r>
            <w:t xml:space="preserve">, while the coordinates of all points that comprise the </w:t>
          </w:r>
          <w:r>
            <w:rPr>
              <w:i/>
            </w:rPr>
            <w:t>cl_m</w:t>
          </w:r>
          <w:r>
            <w:t xml:space="preserve"> CLIST, and the values of all SLISTS which have this CLIST as its parent, are reported in file </w:t>
          </w:r>
          <w:r>
            <w:rPr>
              <w:i/>
            </w:rPr>
            <w:t>report2.dat</w:t>
          </w:r>
          <w:r>
            <w:t xml:space="preserve">. </w:t>
          </w:r>
        </w:p>
        <w:tbl>
          <w:tblPr>
            <w:tblStyle w:val="TableGrid"/>
            <w:tblW w:w="0" w:type="auto"/>
            <w:tblLook w:val="04A0" w:firstRow="1" w:lastRow="0" w:firstColumn="1" w:lastColumn="0" w:noHBand="0" w:noVBand="1"/>
          </w:tblPr>
          <w:tblGrid>
            <w:gridCol w:w="9242"/>
          </w:tblGrid>
          <w:tr w:rsidR="00F35D23" w14:paraId="7C01CD8F" w14:textId="77777777" w:rsidTr="00890175">
            <w:tc>
              <w:tcPr>
                <w:tcW w:w="9242" w:type="dxa"/>
              </w:tcPr>
              <w:p w14:paraId="4257FD25" w14:textId="77777777" w:rsidR="00F35D23" w:rsidRPr="00E06361" w:rsidRDefault="00F35D23" w:rsidP="008635DE">
                <w:pPr>
                  <w:pStyle w:val="commandlinetext"/>
                </w:pPr>
                <w:r>
                  <w:t>r</w:t>
                </w:r>
                <w:r w:rsidRPr="00E06361">
                  <w:t>eport_all_entities(file=report1.dat)</w:t>
                </w:r>
              </w:p>
              <w:p w14:paraId="449750C1" w14:textId="77777777" w:rsidR="00F35D23" w:rsidRDefault="00F35D23" w:rsidP="008635DE">
                <w:pPr>
                  <w:pStyle w:val="commandlinetext"/>
                </w:pPr>
                <w:r w:rsidRPr="00E06361">
                  <w:t>cl_m.report_dependent_lists(file='report2.dat')</w:t>
                </w:r>
              </w:p>
            </w:tc>
          </w:tr>
        </w:tbl>
        <w:p w14:paraId="6C37D1CB" w14:textId="262F8EE5" w:rsidR="00F35D23" w:rsidRDefault="00F35D23" w:rsidP="00F35D23">
          <w:r>
            <w:t xml:space="preserve">Run PLPROC using the following command. (Substitute “plproc32” for “plproc64” if your machine does not have a </w:t>
          </w:r>
          <w:r w:rsidR="0057098F">
            <w:t>64-bit</w:t>
          </w:r>
          <w:r>
            <w:t xml:space="preserve"> operating system.)</w:t>
          </w:r>
        </w:p>
        <w:p w14:paraId="347859D9" w14:textId="77777777" w:rsidR="00F35D23" w:rsidRPr="00E95988" w:rsidRDefault="00F35D23" w:rsidP="00F35D23">
          <w:pPr>
            <w:rPr>
              <w:rFonts w:ascii="Courier New" w:hAnsi="Courier New" w:cs="Courier New"/>
              <w:sz w:val="20"/>
              <w:szCs w:val="20"/>
            </w:rPr>
          </w:pPr>
          <w:r w:rsidRPr="00E95988">
            <w:rPr>
              <w:rFonts w:ascii="Courier New" w:hAnsi="Courier New" w:cs="Courier New"/>
              <w:sz w:val="20"/>
              <w:szCs w:val="20"/>
            </w:rPr>
            <w:t xml:space="preserve"> </w:t>
          </w:r>
          <w:r>
            <w:rPr>
              <w:rFonts w:ascii="Courier New" w:hAnsi="Courier New" w:cs="Courier New"/>
              <w:sz w:val="20"/>
              <w:szCs w:val="20"/>
            </w:rPr>
            <w:t>p</w:t>
          </w:r>
          <w:r w:rsidRPr="00E95988">
            <w:rPr>
              <w:rFonts w:ascii="Courier New" w:hAnsi="Courier New" w:cs="Courier New"/>
              <w:sz w:val="20"/>
              <w:szCs w:val="20"/>
            </w:rPr>
            <w:t>lproc</w:t>
          </w:r>
          <w:r>
            <w:rPr>
              <w:rFonts w:ascii="Courier New" w:hAnsi="Courier New" w:cs="Courier New"/>
              <w:sz w:val="20"/>
              <w:szCs w:val="20"/>
            </w:rPr>
            <w:t>64</w:t>
          </w:r>
          <w:r w:rsidRPr="00E95988">
            <w:rPr>
              <w:rFonts w:ascii="Courier New" w:hAnsi="Courier New" w:cs="Courier New"/>
              <w:sz w:val="20"/>
              <w:szCs w:val="20"/>
            </w:rPr>
            <w:t xml:space="preserve"> plproc</w:t>
          </w:r>
          <w:r>
            <w:rPr>
              <w:rFonts w:ascii="Courier New" w:hAnsi="Courier New" w:cs="Courier New"/>
              <w:sz w:val="20"/>
              <w:szCs w:val="20"/>
            </w:rPr>
            <w:t>1</w:t>
          </w:r>
          <w:r w:rsidRPr="00E95988">
            <w:rPr>
              <w:rFonts w:ascii="Courier New" w:hAnsi="Courier New" w:cs="Courier New"/>
              <w:sz w:val="20"/>
              <w:szCs w:val="20"/>
            </w:rPr>
            <w:t>.in</w:t>
          </w:r>
        </w:p>
        <w:p w14:paraId="081BB27A" w14:textId="77777777" w:rsidR="00F35D23" w:rsidRDefault="00F35D23" w:rsidP="00F35D23">
          <w:r>
            <w:t xml:space="preserve">Now inspect files </w:t>
          </w:r>
          <w:r>
            <w:rPr>
              <w:i/>
            </w:rPr>
            <w:t>report1.dat</w:t>
          </w:r>
          <w:r>
            <w:t xml:space="preserve"> and </w:t>
          </w:r>
          <w:r>
            <w:rPr>
              <w:i/>
            </w:rPr>
            <w:t>report2.dat</w:t>
          </w:r>
          <w:r>
            <w:t>.</w:t>
          </w:r>
        </w:p>
        <w:p w14:paraId="299AA13A" w14:textId="77777777" w:rsidR="00F35D23" w:rsidRDefault="00F35D23" w:rsidP="00F35D23">
          <w:pPr>
            <w:pStyle w:val="Heading2"/>
          </w:pPr>
          <w:bookmarkStart w:id="13" w:name="_Toc55890888"/>
          <w:r>
            <w:lastRenderedPageBreak/>
            <w:t>Pilot Points</w:t>
          </w:r>
          <w:bookmarkEnd w:id="13"/>
        </w:p>
        <w:p w14:paraId="2C27FCAC" w14:textId="77777777" w:rsidR="00F35D23" w:rsidRDefault="00F35D23" w:rsidP="00F35D23">
          <w:r>
            <w:t xml:space="preserve">We are now going to parameterize each of zones 3 to 10 of our model using pilot points.  Files containing the coordinates of pilot points, as well as hydraulic conductivity values associated with pilot points, are provided as files </w:t>
          </w:r>
          <w:r w:rsidRPr="00D96038">
            <w:rPr>
              <w:i/>
            </w:rPr>
            <w:t>pp_k</w:t>
          </w:r>
          <w:r>
            <w:rPr>
              <w:i/>
            </w:rPr>
            <w:t>_</w:t>
          </w:r>
          <w:r w:rsidRPr="00D96038">
            <w:rPr>
              <w:i/>
            </w:rPr>
            <w:t>z[3-10].pts</w:t>
          </w:r>
          <w:r>
            <w:t xml:space="preserve">. In this file-naming convention, “pp” stands for “pilot point”, “k” stands for hydraulic conductivity and “z” stands for “zone”. Where PEST is used for model calibration, a template for each of these files would normally be constructed so that PEST could transfer current hydraulic conductivity values to each of them prior to running the model. PLPROC would then be run in response to a command issued in the batch file which PEST runs as “the model”. </w:t>
          </w:r>
        </w:p>
        <w:p w14:paraId="15151AB8" w14:textId="77777777" w:rsidR="00F35D23" w:rsidRDefault="00F35D23" w:rsidP="00F35D23">
          <w:r>
            <w:t xml:space="preserve">PLPROC refers to files such as </w:t>
          </w:r>
          <w:r w:rsidRPr="00EC20C2">
            <w:rPr>
              <w:i/>
            </w:rPr>
            <w:t>pp_k_z[3-10].pts</w:t>
          </w:r>
          <w:r>
            <w:t xml:space="preserve"> as “list files”. Data residing in list files is arranged in columns; the first column contains point identifiers, the second and third columns contain point </w:t>
          </w:r>
          <w:r w:rsidRPr="00EC20C2">
            <w:rPr>
              <w:i/>
            </w:rPr>
            <w:t>x</w:t>
          </w:r>
          <w:r>
            <w:t xml:space="preserve"> any </w:t>
          </w:r>
          <w:r w:rsidRPr="00EC20C2">
            <w:rPr>
              <w:i/>
            </w:rPr>
            <w:t>y</w:t>
          </w:r>
          <w:r>
            <w:t xml:space="preserve"> coordinates, the fourth column contains </w:t>
          </w:r>
          <w:r w:rsidRPr="00EC20C2">
            <w:rPr>
              <w:i/>
            </w:rPr>
            <w:t>z</w:t>
          </w:r>
          <w:r>
            <w:t xml:space="preserve"> coordinates (but only if points are three-dimensional), and subsequent columns contain real or integer values associated with listed points. More than one property or integer value can be associated with each point; hence the file read by PLPROC can have many columns.</w:t>
          </w:r>
        </w:p>
        <w:p w14:paraId="65AEBC37" w14:textId="77777777" w:rsidR="00F35D23" w:rsidRDefault="00F35D23" w:rsidP="00F35D23">
          <w:r>
            <w:t xml:space="preserve">Figure 4a shows pilot points that are used to inform zone 3 of our model while figure 4b shows pilot points that are used to inform zone 5. </w:t>
          </w:r>
        </w:p>
        <w:p w14:paraId="7B776CBC" w14:textId="77777777" w:rsidR="00F35D23" w:rsidRDefault="00F35D23" w:rsidP="00F35D23">
          <w:r>
            <w:rPr>
              <w:noProof/>
              <w:lang w:eastAsia="en-AU"/>
            </w:rPr>
            <w:drawing>
              <wp:inline distT="0" distB="0" distL="0" distR="0" wp14:anchorId="74B30F1D" wp14:editId="1457C6A5">
                <wp:extent cx="4392000" cy="4093200"/>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92000" cy="4093200"/>
                        </a:xfrm>
                        <a:prstGeom prst="rect">
                          <a:avLst/>
                        </a:prstGeom>
                        <a:noFill/>
                        <a:ln>
                          <a:noFill/>
                        </a:ln>
                      </pic:spPr>
                    </pic:pic>
                  </a:graphicData>
                </a:graphic>
              </wp:inline>
            </w:drawing>
          </w:r>
        </w:p>
        <w:p w14:paraId="2F935193" w14:textId="476993BB" w:rsidR="00F35D23" w:rsidRDefault="00F35D23" w:rsidP="00F35D23">
          <w:pPr>
            <w:pStyle w:val="Caption"/>
          </w:pPr>
          <w:r>
            <w:t>Figure 4a. Pilot points used to inform zone 3, together with model cells which comprise zone 3.</w:t>
          </w:r>
        </w:p>
        <w:p w14:paraId="385549EC" w14:textId="77777777" w:rsidR="00F35D23" w:rsidRPr="00F35D23" w:rsidRDefault="00F35D23" w:rsidP="00F35D23"/>
        <w:p w14:paraId="41AD2FD2" w14:textId="77777777" w:rsidR="00F35D23" w:rsidRPr="00D96038" w:rsidRDefault="00F35D23" w:rsidP="00F35D23">
          <w:pPr>
            <w:jc w:val="center"/>
          </w:pPr>
          <w:r>
            <w:rPr>
              <w:noProof/>
              <w:lang w:eastAsia="en-AU"/>
            </w:rPr>
            <w:lastRenderedPageBreak/>
            <w:drawing>
              <wp:inline distT="0" distB="0" distL="0" distR="0" wp14:anchorId="066C6C34" wp14:editId="7EDA2796">
                <wp:extent cx="4390959" cy="2182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0024" b="26643"/>
                        <a:stretch/>
                      </pic:blipFill>
                      <pic:spPr bwMode="auto">
                        <a:xfrm>
                          <a:off x="0" y="0"/>
                          <a:ext cx="4392000" cy="2183000"/>
                        </a:xfrm>
                        <a:prstGeom prst="rect">
                          <a:avLst/>
                        </a:prstGeom>
                        <a:noFill/>
                        <a:ln>
                          <a:noFill/>
                        </a:ln>
                        <a:extLst>
                          <a:ext uri="{53640926-AAD7-44D8-BBD7-CCE9431645EC}">
                            <a14:shadowObscured xmlns:a14="http://schemas.microsoft.com/office/drawing/2010/main"/>
                          </a:ext>
                        </a:extLst>
                      </pic:spPr>
                    </pic:pic>
                  </a:graphicData>
                </a:graphic>
              </wp:inline>
            </w:drawing>
          </w:r>
        </w:p>
        <w:p w14:paraId="2C1066B4" w14:textId="77777777" w:rsidR="00F35D23" w:rsidRDefault="00F35D23" w:rsidP="00F35D23">
          <w:pPr>
            <w:pStyle w:val="Caption"/>
          </w:pPr>
          <w:r>
            <w:t>Figure 4b. Pilot points used to inform zone 5, together with model cells which comprise zone 5.</w:t>
          </w:r>
        </w:p>
        <w:p w14:paraId="0C40D1F3" w14:textId="6D46D618" w:rsidR="00F35D23" w:rsidRDefault="00F35D23" w:rsidP="00F35D23">
          <w:r>
            <w:t xml:space="preserve">Inspect file </w:t>
          </w:r>
          <w:r>
            <w:rPr>
              <w:i/>
            </w:rPr>
            <w:t>plproc2.in</w:t>
          </w:r>
          <w:r>
            <w:t xml:space="preserve">. The first part of this file is the same as </w:t>
          </w:r>
          <w:r>
            <w:rPr>
              <w:i/>
            </w:rPr>
            <w:t>plproc1.in</w:t>
          </w:r>
          <w:r>
            <w:t xml:space="preserve"> except that the reporting function calls have been moved to the bottom of the file. The place</w:t>
          </w:r>
          <w:r w:rsidR="00227CFD">
            <w:t>s</w:t>
          </w:r>
          <w:r>
            <w:t xml:space="preserve"> where these functions used to be</w:t>
          </w:r>
          <w:r w:rsidR="00227CFD">
            <w:t xml:space="preserve"> listed</w:t>
          </w:r>
          <w:r>
            <w:t xml:space="preserve"> </w:t>
          </w:r>
          <w:r w:rsidR="00227CFD">
            <w:t xml:space="preserve">are </w:t>
          </w:r>
          <w:r>
            <w:t xml:space="preserve">now occupied by a set of calls to function </w:t>
          </w:r>
          <w:r w:rsidRPr="00CA5CBC">
            <w:rPr>
              <w:i/>
            </w:rPr>
            <w:t>read_list_file()</w:t>
          </w:r>
          <w:r>
            <w:t>. One of these function calls is reproduced below.</w:t>
          </w:r>
        </w:p>
        <w:tbl>
          <w:tblPr>
            <w:tblStyle w:val="TableGrid"/>
            <w:tblW w:w="0" w:type="auto"/>
            <w:tblLook w:val="04A0" w:firstRow="1" w:lastRow="0" w:firstColumn="1" w:lastColumn="0" w:noHBand="0" w:noVBand="1"/>
          </w:tblPr>
          <w:tblGrid>
            <w:gridCol w:w="9242"/>
          </w:tblGrid>
          <w:tr w:rsidR="00F35D23" w14:paraId="3A707BB6" w14:textId="77777777" w:rsidTr="00890175">
            <w:tc>
              <w:tcPr>
                <w:tcW w:w="9242" w:type="dxa"/>
              </w:tcPr>
              <w:p w14:paraId="2DC3007D" w14:textId="77777777" w:rsidR="00F35D23" w:rsidRPr="00CA5CBC" w:rsidRDefault="00F35D23" w:rsidP="008635DE">
                <w:pPr>
                  <w:pStyle w:val="commandlinetext"/>
                </w:pPr>
                <w:r w:rsidRPr="00CA5CBC">
                  <w:t>cl_k3  = read_list_file(skiplines=1,</w:t>
                </w:r>
                <w:r>
                  <w:t xml:space="preserve"> </w:t>
                </w:r>
                <w:r w:rsidRPr="00CA5CBC">
                  <w:t>dimensions=2,   &amp;</w:t>
                </w:r>
              </w:p>
              <w:p w14:paraId="2CF69181" w14:textId="77777777" w:rsidR="00F35D23" w:rsidRPr="00CA5CBC" w:rsidRDefault="00F35D23" w:rsidP="008635DE">
                <w:pPr>
                  <w:pStyle w:val="commandlinetext"/>
                </w:pPr>
                <w:r w:rsidRPr="00CA5CBC">
                  <w:t xml:space="preserve">                        plist='pp_k3';</w:t>
                </w:r>
                <w:r>
                  <w:t xml:space="preserve"> </w:t>
                </w:r>
                <w:r w:rsidRPr="00CA5CBC">
                  <w:t>column=4,     &amp;</w:t>
                </w:r>
              </w:p>
              <w:p w14:paraId="0A38D064" w14:textId="77777777" w:rsidR="00F35D23" w:rsidRPr="00CA5CBC" w:rsidRDefault="00F35D23" w:rsidP="008635DE">
                <w:pPr>
                  <w:pStyle w:val="commandlinetext"/>
                </w:pPr>
                <w:r w:rsidRPr="00CA5CBC">
                  <w:t xml:space="preserve">                        id_type='integer',   </w:t>
                </w:r>
                <w:r>
                  <w:t xml:space="preserve"> </w:t>
                </w:r>
                <w:r w:rsidRPr="00CA5CBC">
                  <w:t xml:space="preserve">       &amp;</w:t>
                </w:r>
              </w:p>
              <w:p w14:paraId="409F4D97" w14:textId="77777777" w:rsidR="00F35D23" w:rsidRDefault="00F35D23" w:rsidP="008635DE">
                <w:pPr>
                  <w:pStyle w:val="commandlinetext"/>
                </w:pPr>
                <w:r w:rsidRPr="00CA5CBC">
                  <w:t xml:space="preserve">                        file='pp_k_z3.pts')</w:t>
                </w:r>
              </w:p>
            </w:tc>
          </w:tr>
        </w:tbl>
        <w:p w14:paraId="0846D780" w14:textId="51904576" w:rsidR="00F35D23" w:rsidRDefault="00F35D23" w:rsidP="00F35D23">
          <w:r>
            <w:t xml:space="preserve">The above </w:t>
          </w:r>
          <w:r w:rsidRPr="00C77F07">
            <w:rPr>
              <w:i/>
            </w:rPr>
            <w:t>read_list_file()</w:t>
          </w:r>
          <w:r>
            <w:t xml:space="preserve"> function call instructs PLPROC to read file </w:t>
          </w:r>
          <w:r>
            <w:rPr>
              <w:i/>
            </w:rPr>
            <w:t>pp_k_z3.pts</w:t>
          </w:r>
          <w:r>
            <w:t xml:space="preserve">  containing data for pilot points assigned to zone 3. This function knows that the </w:t>
          </w:r>
          <w:r w:rsidRPr="00F40832">
            <w:rPr>
              <w:i/>
              <w:iCs/>
            </w:rPr>
            <w:t>x</w:t>
          </w:r>
          <w:r>
            <w:t xml:space="preserve"> and </w:t>
          </w:r>
          <w:r w:rsidRPr="00F40832">
            <w:rPr>
              <w:i/>
              <w:iCs/>
            </w:rPr>
            <w:t>y</w:t>
          </w:r>
          <w:r>
            <w:t xml:space="preserve"> coordinates of these points reside in the second and third columns of the file. These coordinates are used to create a new CLIST, in this case named </w:t>
          </w:r>
          <w:r w:rsidRPr="00CA5CBC">
            <w:rPr>
              <w:i/>
            </w:rPr>
            <w:t>cl_k3</w:t>
          </w:r>
          <w:r>
            <w:t xml:space="preserve">. A </w:t>
          </w:r>
          <w:r w:rsidRPr="000D64A7">
            <w:rPr>
              <w:i/>
            </w:rPr>
            <w:t>cl_k3</w:t>
          </w:r>
          <w:r>
            <w:t xml:space="preserve">-dependent PLIST named </w:t>
          </w:r>
          <w:r w:rsidRPr="000B6128">
            <w:rPr>
              <w:i/>
            </w:rPr>
            <w:t>pp_k</w:t>
          </w:r>
          <w:r>
            <w:rPr>
              <w:i/>
            </w:rPr>
            <w:t>3</w:t>
          </w:r>
          <w:r>
            <w:t xml:space="preserve"> is created at the same time. The elements of this PLIST contain hydraulic conductivities assigned to pilot points as read from the fourth column of file </w:t>
          </w:r>
          <w:r>
            <w:rPr>
              <w:i/>
            </w:rPr>
            <w:t>pp_k_z3.pts</w:t>
          </w:r>
          <w:r>
            <w:t xml:space="preserve">. If desired in later PLPROC processing, individual pilot points can be identified through the integer value comprising the first column of this file; this is established using the </w:t>
          </w:r>
          <w:r w:rsidRPr="000D64A7">
            <w:rPr>
              <w:i/>
            </w:rPr>
            <w:t>id_type=’integer’</w:t>
          </w:r>
          <w:r>
            <w:t xml:space="preserve"> argument.</w:t>
          </w:r>
        </w:p>
        <w:p w14:paraId="20C60FEF" w14:textId="77777777" w:rsidR="00F35D23" w:rsidRDefault="00F35D23" w:rsidP="00F35D23">
          <w:r>
            <w:t xml:space="preserve">The PLPROC script contained in file </w:t>
          </w:r>
          <w:r w:rsidRPr="00C31FFE">
            <w:rPr>
              <w:i/>
            </w:rPr>
            <w:t>plproc2.in</w:t>
          </w:r>
          <w:r>
            <w:t xml:space="preserve"> finishes with reporting functions; as stated above, these can provide assurance that PLPROC is working as expected.  Once again, a record is made of all entities that PLPROC has in storage; these are written to file </w:t>
          </w:r>
          <w:r>
            <w:rPr>
              <w:i/>
            </w:rPr>
            <w:t>record1.dat</w:t>
          </w:r>
          <w:r>
            <w:t xml:space="preserve">. Meanwhile file </w:t>
          </w:r>
          <w:r>
            <w:rPr>
              <w:i/>
            </w:rPr>
            <w:t xml:space="preserve">record2.dat </w:t>
          </w:r>
          <w:r>
            <w:t xml:space="preserve">is used to store all data pertaining to the </w:t>
          </w:r>
          <w:r w:rsidRPr="000D64A7">
            <w:rPr>
              <w:i/>
            </w:rPr>
            <w:t>cl_k3</w:t>
          </w:r>
          <w:r>
            <w:t xml:space="preserve"> CLIST and its dependent PLISTs (in this case the </w:t>
          </w:r>
          <w:r w:rsidRPr="00C31FFE">
            <w:rPr>
              <w:i/>
            </w:rPr>
            <w:t>pp_k3</w:t>
          </w:r>
          <w:r>
            <w:t xml:space="preserve"> PLIST).</w:t>
          </w:r>
        </w:p>
        <w:p w14:paraId="695E13C5" w14:textId="77777777" w:rsidR="00F35D23" w:rsidRDefault="00F35D23" w:rsidP="00F35D23">
          <w:r>
            <w:t>Run PLPROC using the command</w:t>
          </w:r>
        </w:p>
        <w:p w14:paraId="59296580" w14:textId="77777777" w:rsidR="00F35D23" w:rsidRPr="00DE1A1B" w:rsidRDefault="00F35D23" w:rsidP="00F35D23">
          <w:pPr>
            <w:rPr>
              <w:rFonts w:ascii="Courier New" w:hAnsi="Courier New" w:cs="Courier New"/>
              <w:sz w:val="20"/>
            </w:rPr>
          </w:pPr>
          <w:r w:rsidRPr="00DE1A1B">
            <w:rPr>
              <w:rFonts w:ascii="Courier New" w:hAnsi="Courier New" w:cs="Courier New"/>
              <w:sz w:val="20"/>
            </w:rPr>
            <w:t xml:space="preserve"> plproc64 plproc2.in</w:t>
          </w:r>
        </w:p>
        <w:p w14:paraId="2427BFC9" w14:textId="77777777" w:rsidR="00F35D23" w:rsidRDefault="00F35D23" w:rsidP="00F35D23">
          <w:r>
            <w:t xml:space="preserve">Inspect the contents of files </w:t>
          </w:r>
          <w:r w:rsidRPr="00DE1A1B">
            <w:rPr>
              <w:i/>
            </w:rPr>
            <w:t>record1.dat</w:t>
          </w:r>
          <w:r>
            <w:t xml:space="preserve"> and </w:t>
          </w:r>
          <w:r w:rsidRPr="00DE1A1B">
            <w:rPr>
              <w:i/>
            </w:rPr>
            <w:t>record2.dat</w:t>
          </w:r>
          <w:r>
            <w:t>.</w:t>
          </w:r>
        </w:p>
        <w:p w14:paraId="23F54528" w14:textId="77777777" w:rsidR="00F35D23" w:rsidRDefault="00F35D23" w:rsidP="00F35D23">
          <w:pPr>
            <w:pStyle w:val="Heading2"/>
          </w:pPr>
          <w:bookmarkStart w:id="14" w:name="_Toc55890889"/>
          <w:r>
            <w:t>Interpolation from Pilot Points to Model Grid Nodes</w:t>
          </w:r>
          <w:bookmarkEnd w:id="14"/>
        </w:p>
        <w:p w14:paraId="136ADFC8" w14:textId="77777777" w:rsidR="00F35D23" w:rsidRPr="00EC0CD1" w:rsidRDefault="00F35D23" w:rsidP="00F35D23">
          <w:r>
            <w:t xml:space="preserve">Inspect file </w:t>
          </w:r>
          <w:r w:rsidRPr="00EC0CD1">
            <w:rPr>
              <w:i/>
            </w:rPr>
            <w:t>plproc3.in</w:t>
          </w:r>
          <w:r>
            <w:t xml:space="preserve">, which is a continuation of file </w:t>
          </w:r>
          <w:r>
            <w:rPr>
              <w:i/>
            </w:rPr>
            <w:t>plproc2.in</w:t>
          </w:r>
          <w:r>
            <w:t xml:space="preserve"> but with the reporting functions moved to the end of the file.  A call to function </w:t>
          </w:r>
          <w:r>
            <w:rPr>
              <w:i/>
            </w:rPr>
            <w:t xml:space="preserve">new_plist() </w:t>
          </w:r>
          <w:r>
            <w:t xml:space="preserve">marks the first part of the new section of this file. A new PLIST named </w:t>
          </w:r>
          <w:r>
            <w:rPr>
              <w:i/>
            </w:rPr>
            <w:t>k_m</w:t>
          </w:r>
          <w:r>
            <w:t xml:space="preserve"> is created; its parent CLIST is </w:t>
          </w:r>
          <w:r w:rsidRPr="00EC0CD1">
            <w:rPr>
              <w:i/>
            </w:rPr>
            <w:t>cl_m</w:t>
          </w:r>
          <w:r>
            <w:t xml:space="preserve"> (the CLIST that describes all nodes of the MODFLOW-USG model). This function assigns a default value of 0.0 to all nodes of the model grid. This PLIST will shortly house hydraulic conductivity values interpolated from pilot points.</w:t>
          </w:r>
        </w:p>
        <w:tbl>
          <w:tblPr>
            <w:tblStyle w:val="TableGrid"/>
            <w:tblW w:w="0" w:type="auto"/>
            <w:tblLook w:val="04A0" w:firstRow="1" w:lastRow="0" w:firstColumn="1" w:lastColumn="0" w:noHBand="0" w:noVBand="1"/>
          </w:tblPr>
          <w:tblGrid>
            <w:gridCol w:w="9242"/>
          </w:tblGrid>
          <w:tr w:rsidR="00F35D23" w14:paraId="58BCF975" w14:textId="77777777" w:rsidTr="00890175">
            <w:tc>
              <w:tcPr>
                <w:tcW w:w="9242" w:type="dxa"/>
              </w:tcPr>
              <w:p w14:paraId="0617C3BE" w14:textId="77777777" w:rsidR="00F35D23" w:rsidRPr="00A77C59" w:rsidRDefault="00F35D23" w:rsidP="008635DE">
                <w:pPr>
                  <w:pStyle w:val="commandlinetext"/>
                </w:pPr>
                <w:r w:rsidRPr="00A77C59">
                  <w:lastRenderedPageBreak/>
                  <w:t>k_m =new_plist(reference_clist=cl_m, value=0.0)</w:t>
                </w:r>
              </w:p>
            </w:tc>
          </w:tr>
        </w:tbl>
        <w:p w14:paraId="64BAE880" w14:textId="77777777" w:rsidR="00F35D23" w:rsidRDefault="00F35D23" w:rsidP="00F35D23">
          <w:r>
            <w:t xml:space="preserve">A series of calls to the radial basis interpolation function </w:t>
          </w:r>
          <w:r w:rsidRPr="00EC0CD1">
            <w:rPr>
              <w:i/>
            </w:rPr>
            <w:t xml:space="preserve">rbf_interpolate_2d() </w:t>
          </w:r>
          <w:r>
            <w:t>follows this. The first of this series is reproduced below.</w:t>
          </w:r>
        </w:p>
        <w:tbl>
          <w:tblPr>
            <w:tblStyle w:val="TableGrid"/>
            <w:tblW w:w="0" w:type="auto"/>
            <w:tblLook w:val="04A0" w:firstRow="1" w:lastRow="0" w:firstColumn="1" w:lastColumn="0" w:noHBand="0" w:noVBand="1"/>
          </w:tblPr>
          <w:tblGrid>
            <w:gridCol w:w="9242"/>
          </w:tblGrid>
          <w:tr w:rsidR="00F35D23" w14:paraId="71EA139D" w14:textId="77777777" w:rsidTr="00890175">
            <w:trPr>
              <w:cantSplit/>
            </w:trPr>
            <w:tc>
              <w:tcPr>
                <w:tcW w:w="9242" w:type="dxa"/>
              </w:tcPr>
              <w:p w14:paraId="71765F06" w14:textId="77777777" w:rsidR="00F35D23" w:rsidRPr="00971A3C" w:rsidRDefault="00F35D23" w:rsidP="008635DE">
                <w:pPr>
                  <w:pStyle w:val="commandlinetext"/>
                </w:pPr>
                <w:r w:rsidRPr="00971A3C">
                  <w:t>k_m(select=(zone==3))=pp_k3.rbf_interpolate_2d(                      &amp;</w:t>
                </w:r>
              </w:p>
              <w:p w14:paraId="652851ED" w14:textId="77777777" w:rsidR="00F35D23" w:rsidRPr="00971A3C" w:rsidRDefault="00F35D23" w:rsidP="008635DE">
                <w:pPr>
                  <w:pStyle w:val="commandlinetext"/>
                </w:pPr>
                <w:r w:rsidRPr="00971A3C">
                  <w:t xml:space="preserve">                            transform='log',                         &amp;</w:t>
                </w:r>
              </w:p>
              <w:p w14:paraId="56DBEEE7" w14:textId="77777777" w:rsidR="00F35D23" w:rsidRPr="00971A3C" w:rsidRDefault="00F35D23" w:rsidP="008635DE">
                <w:pPr>
                  <w:pStyle w:val="commandlinetext"/>
                </w:pPr>
                <w:r w:rsidRPr="00971A3C">
                  <w:t xml:space="preserve">                            rbf=imq; epsminsepfac=0.8,               &amp;</w:t>
                </w:r>
              </w:p>
              <w:p w14:paraId="4E68ECC8" w14:textId="77777777" w:rsidR="00F35D23" w:rsidRPr="00971A3C" w:rsidRDefault="00F35D23" w:rsidP="008635DE">
                <w:pPr>
                  <w:pStyle w:val="commandlinetext"/>
                </w:pPr>
                <w:r w:rsidRPr="00971A3C">
                  <w:t xml:space="preserve">                            constant_term='yes',                     &amp;</w:t>
                </w:r>
              </w:p>
              <w:p w14:paraId="2A509ED5" w14:textId="77777777" w:rsidR="00F35D23" w:rsidRDefault="00F35D23" w:rsidP="008635DE">
                <w:pPr>
                  <w:pStyle w:val="commandlinetext"/>
                </w:pPr>
                <w:r w:rsidRPr="00971A3C">
                  <w:t xml:space="preserve">                            report_file='report_k.dat')</w:t>
                </w:r>
              </w:p>
            </w:tc>
          </w:tr>
        </w:tbl>
        <w:p w14:paraId="3BFF5DC1" w14:textId="26C5ABB1" w:rsidR="00F35D23" w:rsidRDefault="00F35D23" w:rsidP="00F35D23">
          <w:r>
            <w:t xml:space="preserve">The above function interpolates hydraulic conductivity values found in the </w:t>
          </w:r>
          <w:r w:rsidRPr="00971A3C">
            <w:rPr>
              <w:i/>
            </w:rPr>
            <w:t>pp_k3</w:t>
          </w:r>
          <w:r>
            <w:t xml:space="preserve"> PLIST to elements of the </w:t>
          </w:r>
          <w:r w:rsidRPr="00A77C59">
            <w:rPr>
              <w:i/>
            </w:rPr>
            <w:t>k_m</w:t>
          </w:r>
          <w:r>
            <w:t xml:space="preserve"> PLIST, but only if these elements are in zone 3. Actually, it interpolates the logs of hydraulic conductivities and then back-transforms to the domain of natural numbers after interpolation has taken place (this is </w:t>
          </w:r>
          <w:proofErr w:type="gramStart"/>
          <w:r>
            <w:t>effected</w:t>
          </w:r>
          <w:proofErr w:type="gramEnd"/>
          <w:r>
            <w:t xml:space="preserve"> using the </w:t>
          </w:r>
          <w:r w:rsidRPr="00796DC4">
            <w:rPr>
              <w:i/>
            </w:rPr>
            <w:t>transform=</w:t>
          </w:r>
          <w:r>
            <w:rPr>
              <w:i/>
            </w:rPr>
            <w:t>’</w:t>
          </w:r>
          <w:r w:rsidRPr="00796DC4">
            <w:rPr>
              <w:i/>
            </w:rPr>
            <w:t>log</w:t>
          </w:r>
          <w:r>
            <w:rPr>
              <w:i/>
            </w:rPr>
            <w:t>’</w:t>
          </w:r>
          <w:r>
            <w:t xml:space="preserve"> argument). Interpolation employs the inverse multiquadratic radial basis function type, this being described by the following equation. </w:t>
          </w:r>
        </w:p>
        <w:p w14:paraId="4EBC885C" w14:textId="77777777" w:rsidR="00F35D23" w:rsidRPr="00EC0CD1" w:rsidRDefault="00F35D23" w:rsidP="00F35D23">
          <w:pPr>
            <w:ind w:firstLine="720"/>
          </w:pPr>
          <w:r w:rsidRPr="00971338">
            <w:rPr>
              <w:position w:val="-38"/>
            </w:rPr>
            <w:object w:dxaOrig="1660" w:dyaOrig="760" w14:anchorId="57E09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38.25pt" o:ole="">
                <v:imagedata r:id="rId29" o:title=""/>
              </v:shape>
              <o:OLEObject Type="Embed" ProgID="Equation.3" ShapeID="_x0000_i1025" DrawAspect="Content" ObjectID="_1666503675" r:id="rId30"/>
            </w:object>
          </w:r>
          <w:r>
            <w:t xml:space="preserve"> </w:t>
          </w:r>
        </w:p>
        <w:p w14:paraId="31C803B2" w14:textId="77777777" w:rsidR="00F35D23" w:rsidRDefault="00F35D23" w:rsidP="00F35D23">
          <w:r>
            <w:t xml:space="preserve">Using the </w:t>
          </w:r>
          <w:r>
            <w:rPr>
              <w:i/>
            </w:rPr>
            <w:t xml:space="preserve">epsminsepfac=0.8 </w:t>
          </w:r>
          <w:r>
            <w:t xml:space="preserve">subargument of the </w:t>
          </w:r>
          <w:r w:rsidRPr="00971338">
            <w:rPr>
              <w:i/>
            </w:rPr>
            <w:t>rbf</w:t>
          </w:r>
          <w:r>
            <w:t xml:space="preserve"> argument of the </w:t>
          </w:r>
          <w:r w:rsidRPr="00971338">
            <w:rPr>
              <w:i/>
            </w:rPr>
            <w:t>rbf_interpolate_2d()</w:t>
          </w:r>
          <w:r>
            <w:t xml:space="preserve"> function, t</w:t>
          </w:r>
          <w:r w:rsidRPr="00971338">
            <w:t>he</w:t>
          </w:r>
          <w:r>
            <w:t xml:space="preserve"> </w:t>
          </w:r>
          <w:r w:rsidRPr="00971338">
            <w:rPr>
              <w:i/>
            </w:rPr>
            <w:t>ε</w:t>
          </w:r>
          <w:r>
            <w:t xml:space="preserve"> parameter is decreed as being location-specific; for the radial basis function associated with any pilot point it is assigned a value equal to the reciprocal of 0.8 times the distance from that pilot point to its nearest neighbour.</w:t>
          </w:r>
        </w:p>
        <w:p w14:paraId="61428812" w14:textId="77777777" w:rsidR="00F35D23" w:rsidRDefault="00F35D23" w:rsidP="00F35D23">
          <w:r>
            <w:t xml:space="preserve">Radial basis function interpolation requires that a high dimensional series of simultaneous equations be solved in order to evaluate coefficients associated with the functions. The numerical details of solving these equations are recorded in file </w:t>
          </w:r>
          <w:r>
            <w:rPr>
              <w:i/>
            </w:rPr>
            <w:t>report_k.dat</w:t>
          </w:r>
          <w:r>
            <w:t xml:space="preserve">. Such reporting is optional; it is </w:t>
          </w:r>
          <w:proofErr w:type="gramStart"/>
          <w:r>
            <w:t>effected</w:t>
          </w:r>
          <w:proofErr w:type="gramEnd"/>
          <w:r>
            <w:t xml:space="preserve"> using the </w:t>
          </w:r>
          <w:r>
            <w:rPr>
              <w:i/>
            </w:rPr>
            <w:t>report_file=’report_k.dat’</w:t>
          </w:r>
          <w:r>
            <w:t xml:space="preserve"> argument.</w:t>
          </w:r>
        </w:p>
        <w:p w14:paraId="506B1486" w14:textId="77777777" w:rsidR="00F35D23" w:rsidRDefault="00F35D23" w:rsidP="00F35D23">
          <w:r>
            <w:t xml:space="preserve">More reporting takes place at end of file </w:t>
          </w:r>
          <w:r w:rsidRPr="00375A35">
            <w:rPr>
              <w:i/>
            </w:rPr>
            <w:t>plproc_3.in</w:t>
          </w:r>
          <w:r>
            <w:t xml:space="preserve">.  Once again, all entities housed in PLPROC’s memory are recorded in file </w:t>
          </w:r>
          <w:r>
            <w:rPr>
              <w:i/>
            </w:rPr>
            <w:t>report1.dat</w:t>
          </w:r>
          <w:r>
            <w:t xml:space="preserve">. Details of PLISTs and SLISTs associated with the </w:t>
          </w:r>
          <w:r w:rsidRPr="00375A35">
            <w:rPr>
              <w:i/>
            </w:rPr>
            <w:t>cl_m</w:t>
          </w:r>
          <w:r>
            <w:t xml:space="preserve"> CLIST are recorded in file </w:t>
          </w:r>
          <w:r w:rsidRPr="00375A35">
            <w:rPr>
              <w:i/>
            </w:rPr>
            <w:t>report2.dat</w:t>
          </w:r>
          <w:r>
            <w:t>.</w:t>
          </w:r>
        </w:p>
        <w:p w14:paraId="36FF276E" w14:textId="77777777" w:rsidR="00F35D23" w:rsidRDefault="00F35D23" w:rsidP="00F35D23">
          <w:r>
            <w:t>Run PLPROC using the command</w:t>
          </w:r>
        </w:p>
        <w:p w14:paraId="75987D20" w14:textId="77777777" w:rsidR="00F35D23" w:rsidRPr="008E6FC8" w:rsidRDefault="00F35D23" w:rsidP="008635DE">
          <w:pPr>
            <w:pStyle w:val="commandlinetext"/>
          </w:pPr>
          <w:r>
            <w:t xml:space="preserve"> plproc64 plproc</w:t>
          </w:r>
          <w:r w:rsidRPr="008E6FC8">
            <w:t>3.in</w:t>
          </w:r>
        </w:p>
        <w:p w14:paraId="7605307A" w14:textId="77777777" w:rsidR="00F35D23" w:rsidRDefault="00F35D23" w:rsidP="00F35D23">
          <w:r>
            <w:t xml:space="preserve">When it has completed execution inspect files </w:t>
          </w:r>
          <w:r>
            <w:rPr>
              <w:i/>
            </w:rPr>
            <w:t>report1.dat</w:t>
          </w:r>
          <w:r>
            <w:t xml:space="preserve">, </w:t>
          </w:r>
          <w:r>
            <w:rPr>
              <w:i/>
            </w:rPr>
            <w:t>report2.dat</w:t>
          </w:r>
          <w:r>
            <w:t xml:space="preserve"> and </w:t>
          </w:r>
          <w:r>
            <w:rPr>
              <w:i/>
            </w:rPr>
            <w:t>report_k.dat</w:t>
          </w:r>
          <w:r>
            <w:t xml:space="preserve">. Notice from </w:t>
          </w:r>
          <w:r>
            <w:rPr>
              <w:i/>
            </w:rPr>
            <w:t>report2.dat</w:t>
          </w:r>
          <w:r>
            <w:t xml:space="preserve"> that interpolation has taken place to all active nodes of the MODFLOW-USG grid.</w:t>
          </w:r>
        </w:p>
        <w:p w14:paraId="4021C243" w14:textId="77777777" w:rsidR="00F35D23" w:rsidRDefault="00F35D23" w:rsidP="00F35D23">
          <w:pPr>
            <w:pStyle w:val="Heading2"/>
          </w:pPr>
          <w:bookmarkStart w:id="15" w:name="_Toc55890890"/>
          <w:r>
            <w:t>Evaluating Vertical Hydraulic Conductivities</w:t>
          </w:r>
          <w:bookmarkEnd w:id="15"/>
        </w:p>
        <w:p w14:paraId="6A266D9D" w14:textId="77777777" w:rsidR="00F35D23" w:rsidRPr="00F95367" w:rsidRDefault="00F35D23" w:rsidP="00F35D23">
          <w:r>
            <w:t xml:space="preserve">The values ascribed to pilot points contained in files </w:t>
          </w:r>
          <w:r w:rsidRPr="005C2BC0">
            <w:rPr>
              <w:i/>
            </w:rPr>
            <w:t>pp_k_z[3-10</w:t>
          </w:r>
          <w:r>
            <w:rPr>
              <w:i/>
            </w:rPr>
            <w:t>]</w:t>
          </w:r>
          <w:r w:rsidRPr="005C2BC0">
            <w:rPr>
              <w:i/>
            </w:rPr>
            <w:t>.pts</w:t>
          </w:r>
          <w:r>
            <w:t xml:space="preserve"> are actually horizontal hydraulic conductivities. We will assume that vertical anisotropy is uniform in each zone. Values for zone-specific vertical anisotropy will be read from a file named </w:t>
          </w:r>
          <w:r>
            <w:rPr>
              <w:i/>
            </w:rPr>
            <w:t>vanis.dat</w:t>
          </w:r>
          <w:r>
            <w:t xml:space="preserve">. Normally a template would exist for this file so that these can be estimated by PEST. Inspect </w:t>
          </w:r>
          <w:r w:rsidRPr="002A207A">
            <w:rPr>
              <w:i/>
            </w:rPr>
            <w:t>vanis.dat</w:t>
          </w:r>
          <w:r>
            <w:t xml:space="preserve">. It has two columns. Items in the first column are the names of so-called “scalar variables” (PLPROC nomenclature) that will be used to denote zonal vertical anisotropies; these names are retained by PLPROC. The second column lists values of these variables. This file is read using the following function call recorded in file </w:t>
          </w:r>
          <w:r>
            <w:rPr>
              <w:i/>
            </w:rPr>
            <w:t>plproc4.in</w:t>
          </w:r>
          <w:r>
            <w:t>.</w:t>
          </w:r>
        </w:p>
        <w:tbl>
          <w:tblPr>
            <w:tblStyle w:val="TableGrid"/>
            <w:tblW w:w="0" w:type="auto"/>
            <w:tblLook w:val="04A0" w:firstRow="1" w:lastRow="0" w:firstColumn="1" w:lastColumn="0" w:noHBand="0" w:noVBand="1"/>
          </w:tblPr>
          <w:tblGrid>
            <w:gridCol w:w="9242"/>
          </w:tblGrid>
          <w:tr w:rsidR="00F35D23" w14:paraId="6877AA77" w14:textId="77777777" w:rsidTr="00F40832">
            <w:trPr>
              <w:cantSplit/>
            </w:trPr>
            <w:tc>
              <w:tcPr>
                <w:tcW w:w="9242" w:type="dxa"/>
              </w:tcPr>
              <w:p w14:paraId="12249DB9" w14:textId="05C6E005" w:rsidR="00227CFD" w:rsidRDefault="00F35D23" w:rsidP="008635DE">
                <w:pPr>
                  <w:pStyle w:val="commandlinetext"/>
                </w:pPr>
                <w:r>
                  <w:t>read_scalar_file(file="vanis</w:t>
                </w:r>
                <w:r w:rsidRPr="00406513">
                  <w:t xml:space="preserve">.dat", valuecolumn=2, </w:t>
                </w:r>
                <w:r w:rsidR="00227CFD">
                  <w:t xml:space="preserve">   &amp;</w:t>
                </w:r>
              </w:p>
              <w:p w14:paraId="5F4801BD" w14:textId="16996FD2" w:rsidR="00F35D23" w:rsidRPr="00406513" w:rsidRDefault="00227CFD" w:rsidP="008635DE">
                <w:pPr>
                  <w:pStyle w:val="commandlinetext"/>
                </w:pPr>
                <w:r>
                  <w:t xml:space="preserve">                 </w:t>
                </w:r>
                <w:r w:rsidR="00F35D23" w:rsidRPr="00406513">
                  <w:t>namecolumn=1,</w:t>
                </w:r>
                <w:r w:rsidR="00F35D23">
                  <w:t xml:space="preserve"> </w:t>
                </w:r>
                <w:r w:rsidR="00F35D23" w:rsidRPr="00406513">
                  <w:t>skiplines=1)</w:t>
                </w:r>
              </w:p>
            </w:tc>
          </w:tr>
        </w:tbl>
        <w:p w14:paraId="51D38C45" w14:textId="77777777" w:rsidR="00F35D23" w:rsidRDefault="00F35D23" w:rsidP="00F35D23">
          <w:r>
            <w:lastRenderedPageBreak/>
            <w:t xml:space="preserve">Next a PLIST named </w:t>
          </w:r>
          <w:r w:rsidRPr="002A207A">
            <w:rPr>
              <w:i/>
            </w:rPr>
            <w:t>kz_m</w:t>
          </w:r>
          <w:r>
            <w:t xml:space="preserve"> is created. Its parent is the </w:t>
          </w:r>
          <w:r w:rsidRPr="002A207A">
            <w:rPr>
              <w:i/>
            </w:rPr>
            <w:t>cl_m</w:t>
          </w:r>
          <w:r>
            <w:t xml:space="preserve"> CLIST, so it has an element for every node in the MODFLOW-USG grid. All of these elements are given an initial value of zero.</w:t>
          </w:r>
        </w:p>
        <w:tbl>
          <w:tblPr>
            <w:tblStyle w:val="TableGrid"/>
            <w:tblW w:w="0" w:type="auto"/>
            <w:tblLook w:val="04A0" w:firstRow="1" w:lastRow="0" w:firstColumn="1" w:lastColumn="0" w:noHBand="0" w:noVBand="1"/>
          </w:tblPr>
          <w:tblGrid>
            <w:gridCol w:w="9242"/>
          </w:tblGrid>
          <w:tr w:rsidR="00F35D23" w14:paraId="4398C451" w14:textId="77777777" w:rsidTr="00890175">
            <w:tc>
              <w:tcPr>
                <w:tcW w:w="9242" w:type="dxa"/>
              </w:tcPr>
              <w:p w14:paraId="3BB90244" w14:textId="77777777" w:rsidR="00F35D23" w:rsidRPr="00F95367" w:rsidRDefault="00F35D23" w:rsidP="008635DE">
                <w:pPr>
                  <w:pStyle w:val="commandlinetext"/>
                </w:pPr>
                <w:r w:rsidRPr="00F95367">
                  <w:t>kz_m=new_plist(reference_clist</w:t>
                </w:r>
                <w:r>
                  <w:t xml:space="preserve"> </w:t>
                </w:r>
                <w:r w:rsidRPr="00F95367">
                  <w:t>=</w:t>
                </w:r>
                <w:r>
                  <w:t xml:space="preserve"> </w:t>
                </w:r>
                <w:r w:rsidRPr="00F95367">
                  <w:t>cl_m,</w:t>
                </w:r>
                <w:r>
                  <w:t xml:space="preserve"> </w:t>
                </w:r>
                <w:r w:rsidRPr="00F95367">
                  <w:t>value=0.0)</w:t>
                </w:r>
              </w:p>
            </w:tc>
          </w:tr>
        </w:tbl>
        <w:p w14:paraId="56B03A8E" w14:textId="77777777" w:rsidR="00F35D23" w:rsidRPr="00406513" w:rsidRDefault="00F35D23" w:rsidP="00F35D23">
          <w:r>
            <w:t xml:space="preserve">Vertical hydraulic conductivity is next calculated for every active node of the MODFLOW-USG grid using a series of simple, zone-specific equations that involve the </w:t>
          </w:r>
          <w:r w:rsidRPr="00F95367">
            <w:rPr>
              <w:i/>
            </w:rPr>
            <w:t>k_m</w:t>
          </w:r>
          <w:r>
            <w:t xml:space="preserve"> PLIST and the respective zone-specific vertical anisotropy. The first such equation is shown below.</w:t>
          </w:r>
        </w:p>
        <w:tbl>
          <w:tblPr>
            <w:tblStyle w:val="TableGrid"/>
            <w:tblW w:w="0" w:type="auto"/>
            <w:tblLook w:val="04A0" w:firstRow="1" w:lastRow="0" w:firstColumn="1" w:lastColumn="0" w:noHBand="0" w:noVBand="1"/>
          </w:tblPr>
          <w:tblGrid>
            <w:gridCol w:w="9242"/>
          </w:tblGrid>
          <w:tr w:rsidR="00F35D23" w14:paraId="7A61B9B4" w14:textId="77777777" w:rsidTr="00890175">
            <w:tc>
              <w:tcPr>
                <w:tcW w:w="9242" w:type="dxa"/>
              </w:tcPr>
              <w:p w14:paraId="41C33F57" w14:textId="77777777" w:rsidR="00F35D23" w:rsidRPr="00F95367" w:rsidRDefault="00F35D23" w:rsidP="008635DE">
                <w:pPr>
                  <w:pStyle w:val="commandlinetext"/>
                </w:pPr>
                <w:r w:rsidRPr="00F95367">
                  <w:t>kz_m(select=(zone==3))</w:t>
                </w:r>
                <w:r>
                  <w:t xml:space="preserve"> </w:t>
                </w:r>
                <w:r w:rsidRPr="00F95367">
                  <w:t>=</w:t>
                </w:r>
                <w:r>
                  <w:t xml:space="preserve"> </w:t>
                </w:r>
                <w:r w:rsidRPr="00F95367">
                  <w:t>k_m/vanis_z3</w:t>
                </w:r>
              </w:p>
            </w:tc>
          </w:tr>
        </w:tbl>
        <w:p w14:paraId="121E2B13" w14:textId="77777777" w:rsidR="00F35D23" w:rsidRDefault="00F35D23" w:rsidP="00F35D23">
          <w:r>
            <w:t xml:space="preserve">File </w:t>
          </w:r>
          <w:r>
            <w:rPr>
              <w:i/>
            </w:rPr>
            <w:t>plproc4.in</w:t>
          </w:r>
          <w:r>
            <w:t xml:space="preserve"> ends with the usual reporting functions. Run PLPROC using the command</w:t>
          </w:r>
        </w:p>
        <w:p w14:paraId="2A6734F8" w14:textId="77777777" w:rsidR="00F35D23" w:rsidRPr="0079284F" w:rsidRDefault="00F35D23" w:rsidP="008635DE">
          <w:pPr>
            <w:pStyle w:val="commandlinetext"/>
          </w:pPr>
          <w:r>
            <w:t xml:space="preserve"> </w:t>
          </w:r>
          <w:r w:rsidRPr="0079284F">
            <w:t>plproc64 plproc4.in</w:t>
          </w:r>
        </w:p>
        <w:p w14:paraId="2B57263A" w14:textId="04453683" w:rsidR="0057098F" w:rsidRDefault="00F35D23" w:rsidP="00F35D23">
          <w:r>
            <w:t xml:space="preserve">It is obvious from file </w:t>
          </w:r>
          <w:r>
            <w:rPr>
              <w:i/>
            </w:rPr>
            <w:t>report2.dat</w:t>
          </w:r>
          <w:r>
            <w:t xml:space="preserve"> that values of vertical hydraulic conductivity have been assigned to all active cells of the MODFLOW-USG grid.</w:t>
          </w:r>
        </w:p>
        <w:p w14:paraId="31702B0A" w14:textId="77777777" w:rsidR="00F35D23" w:rsidRDefault="00F35D23" w:rsidP="00F35D23">
          <w:pPr>
            <w:pStyle w:val="Heading2"/>
          </w:pPr>
          <w:bookmarkStart w:id="16" w:name="_Toc55890891"/>
          <w:r>
            <w:t>Writing Model Input Files</w:t>
          </w:r>
          <w:bookmarkEnd w:id="16"/>
        </w:p>
        <w:p w14:paraId="372FF673" w14:textId="649C9F88" w:rsidR="00F35D23" w:rsidRDefault="00F35D23" w:rsidP="00F35D23">
          <w:r>
            <w:t xml:space="preserve">File </w:t>
          </w:r>
          <w:r w:rsidRPr="005F2383">
            <w:rPr>
              <w:i/>
            </w:rPr>
            <w:t>plproc5.in</w:t>
          </w:r>
          <w:r>
            <w:t xml:space="preserve"> includes the contents of file </w:t>
          </w:r>
          <w:r w:rsidR="0057098F" w:rsidRPr="005F2383">
            <w:rPr>
              <w:i/>
            </w:rPr>
            <w:t>plproc4.in</w:t>
          </w:r>
          <w:r w:rsidR="0057098F">
            <w:t xml:space="preserve"> but</w:t>
          </w:r>
          <w:r>
            <w:t xml:space="preserve"> adds the ability to write nodal horizontal and vertical hydraulic conductivity values to MODFLOW-USG input files. The final two function calls in file </w:t>
          </w:r>
          <w:r>
            <w:rPr>
              <w:i/>
            </w:rPr>
            <w:t>plproc5.in</w:t>
          </w:r>
          <w:r>
            <w:t xml:space="preserve"> record horizontal and vertical hydraulic conductivities to files named </w:t>
          </w:r>
          <w:r>
            <w:rPr>
              <w:i/>
            </w:rPr>
            <w:t>mfusg_k.dat</w:t>
          </w:r>
          <w:r>
            <w:t xml:space="preserve"> and </w:t>
          </w:r>
          <w:r>
            <w:rPr>
              <w:i/>
            </w:rPr>
            <w:t>mfusg_kz.dat</w:t>
          </w:r>
          <w:r>
            <w:t xml:space="preserve"> respectively. These files are opened and assigned unit numbers in the MODFLOW-USG name file; see file </w:t>
          </w:r>
          <w:r>
            <w:rPr>
              <w:i/>
            </w:rPr>
            <w:t>example.nam</w:t>
          </w:r>
          <w:r>
            <w:t xml:space="preserve"> – part of the MODFLOW-USG input dataset. Meanwhile the unit numbers associated with these files are referenced in the MODFLOW-USG LPF file so that MODFLOW-USG knows that it must read horizontal and vertical hydraulic conductivities from them; see file </w:t>
          </w:r>
          <w:r w:rsidRPr="005F2383">
            <w:rPr>
              <w:i/>
            </w:rPr>
            <w:t>example.lpf</w:t>
          </w:r>
          <w:r>
            <w:t>.</w:t>
          </w:r>
        </w:p>
        <w:p w14:paraId="460E6F1F" w14:textId="0A670A11" w:rsidR="00F35D23" w:rsidRDefault="00F35D23" w:rsidP="00F35D23">
          <w:r>
            <w:t xml:space="preserve">Like PEST, PLPROC uses template files to transfer the numbers that it generates to model input files. </w:t>
          </w:r>
          <w:r w:rsidR="0057098F">
            <w:t>However,</w:t>
          </w:r>
          <w:r>
            <w:t xml:space="preserve"> template files used by PLPROC can be much more sophisticated than those used by PEST because they can contain embedded PLPROC functions.  Below is the embedded function contained in file </w:t>
          </w:r>
          <w:r>
            <w:rPr>
              <w:i/>
            </w:rPr>
            <w:t>mfusg_k.tpl</w:t>
          </w:r>
          <w:r>
            <w:t xml:space="preserve"> which is used to write the MODFLOW-USG input file </w:t>
          </w:r>
          <w:r>
            <w:rPr>
              <w:i/>
            </w:rPr>
            <w:t>mfusg_k.dat</w:t>
          </w:r>
          <w:r>
            <w:t>. (In the present case the embedded function constitutes the sole contents of the template file. In other cases, just as for a PEST template file, the PLPROC template file can contain many other numbers and strings; these are transferred directly to the model input file which PLPROC writes.)</w:t>
          </w:r>
        </w:p>
        <w:tbl>
          <w:tblPr>
            <w:tblStyle w:val="TableGrid"/>
            <w:tblW w:w="0" w:type="auto"/>
            <w:tblLook w:val="04A0" w:firstRow="1" w:lastRow="0" w:firstColumn="1" w:lastColumn="0" w:noHBand="0" w:noVBand="1"/>
          </w:tblPr>
          <w:tblGrid>
            <w:gridCol w:w="9242"/>
          </w:tblGrid>
          <w:tr w:rsidR="00F35D23" w14:paraId="02EA287E" w14:textId="77777777" w:rsidTr="00890175">
            <w:tc>
              <w:tcPr>
                <w:tcW w:w="9242" w:type="dxa"/>
              </w:tcPr>
              <w:p w14:paraId="32C9CDD5" w14:textId="77777777" w:rsidR="00F35D23" w:rsidRPr="00D613EE" w:rsidRDefault="00F35D23" w:rsidP="008635DE">
                <w:pPr>
                  <w:pStyle w:val="commandlinetext"/>
                </w:pPr>
                <w:r w:rsidRPr="00D613EE">
                  <w:t>$#p k_m.write_in_sequence(format="(1x,1pg14.7)")</w:t>
                </w:r>
              </w:p>
            </w:tc>
          </w:tr>
        </w:tbl>
        <w:p w14:paraId="6C202185" w14:textId="77777777" w:rsidR="00F35D23" w:rsidRDefault="00F35D23" w:rsidP="00F35D23">
          <w:r>
            <w:t xml:space="preserve">The “$#p” string at the beginning of the above line informs PLPROC that a function call follows and that the contents of this line are not therefore meant to be directly transferred to the model input file. Instead, PLPROC is informed that it must write the contents of the </w:t>
          </w:r>
          <w:r w:rsidRPr="005F2383">
            <w:rPr>
              <w:i/>
            </w:rPr>
            <w:t>k_m</w:t>
          </w:r>
          <w:r>
            <w:t xml:space="preserve"> PLIST to the model input file, with one element of the PLIST recorded on each line of that file. The name of the model input file is provided in the </w:t>
          </w:r>
          <w:r w:rsidRPr="00D613EE">
            <w:rPr>
              <w:i/>
            </w:rPr>
            <w:t>write_model_input_file()</w:t>
          </w:r>
          <w:r>
            <w:t xml:space="preserve"> function recorded in file </w:t>
          </w:r>
          <w:r>
            <w:rPr>
              <w:i/>
            </w:rPr>
            <w:t>plproc5.in</w:t>
          </w:r>
          <w:r>
            <w:t xml:space="preserve">  along with the name of the template file that is used to write this file. The function call is as follows.</w:t>
          </w:r>
        </w:p>
        <w:tbl>
          <w:tblPr>
            <w:tblStyle w:val="TableGrid"/>
            <w:tblW w:w="0" w:type="auto"/>
            <w:tblLook w:val="04A0" w:firstRow="1" w:lastRow="0" w:firstColumn="1" w:lastColumn="0" w:noHBand="0" w:noVBand="1"/>
          </w:tblPr>
          <w:tblGrid>
            <w:gridCol w:w="9242"/>
          </w:tblGrid>
          <w:tr w:rsidR="00F35D23" w14:paraId="64D821B4" w14:textId="77777777" w:rsidTr="00890175">
            <w:tc>
              <w:tcPr>
                <w:tcW w:w="9242" w:type="dxa"/>
              </w:tcPr>
              <w:p w14:paraId="27B2CA8E" w14:textId="77777777" w:rsidR="00F35D23" w:rsidRPr="00D613EE" w:rsidRDefault="00F35D23" w:rsidP="008635DE">
                <w:pPr>
                  <w:pStyle w:val="commandlinetext"/>
                </w:pPr>
                <w:r w:rsidRPr="00D613EE">
                  <w:t>write_model_input_file(template_file</w:t>
                </w:r>
                <w:r>
                  <w:t xml:space="preserve"> </w:t>
                </w:r>
                <w:r w:rsidRPr="00D613EE">
                  <w:t>=</w:t>
                </w:r>
                <w:r>
                  <w:t xml:space="preserve"> </w:t>
                </w:r>
                <w:r w:rsidRPr="00D613EE">
                  <w:t>'mfusg_k.tpl',                  &amp;</w:t>
                </w:r>
              </w:p>
              <w:p w14:paraId="11116EE6" w14:textId="77777777" w:rsidR="00F35D23" w:rsidRDefault="00F35D23" w:rsidP="008635DE">
                <w:pPr>
                  <w:pStyle w:val="commandlinetext"/>
                </w:pPr>
                <w:r w:rsidRPr="00D613EE">
                  <w:t xml:space="preserve">                       model_input_file</w:t>
                </w:r>
                <w:r>
                  <w:t xml:space="preserve"> </w:t>
                </w:r>
                <w:r w:rsidRPr="00D613EE">
                  <w:t>= 'mfusg_k.dat')</w:t>
                </w:r>
              </w:p>
            </w:tc>
          </w:tr>
        </w:tbl>
        <w:p w14:paraId="5291E06A" w14:textId="77777777" w:rsidR="00F35D23" w:rsidRDefault="00F35D23" w:rsidP="00F35D23">
          <w:r>
            <w:t>Run PLPROC using the command</w:t>
          </w:r>
        </w:p>
        <w:p w14:paraId="415B1D2C" w14:textId="77777777" w:rsidR="00F35D23" w:rsidRPr="00D613EE" w:rsidRDefault="00F35D23" w:rsidP="00F35D23">
          <w:pPr>
            <w:rPr>
              <w:rFonts w:ascii="Courier New" w:hAnsi="Courier New" w:cs="Courier New"/>
              <w:sz w:val="20"/>
            </w:rPr>
          </w:pPr>
          <w:r w:rsidRPr="00D613EE">
            <w:rPr>
              <w:rFonts w:ascii="Courier New" w:hAnsi="Courier New" w:cs="Courier New"/>
              <w:sz w:val="20"/>
            </w:rPr>
            <w:t xml:space="preserve"> plproc64 plproc5.in</w:t>
          </w:r>
        </w:p>
        <w:p w14:paraId="5F7AF294" w14:textId="0A6BFB47" w:rsidR="00F35D23" w:rsidRDefault="00F35D23" w:rsidP="00F35D23">
          <w:r>
            <w:t xml:space="preserve">Inspect files </w:t>
          </w:r>
          <w:r w:rsidRPr="00CE7F9F">
            <w:rPr>
              <w:i/>
            </w:rPr>
            <w:t>mfusg_k.dat</w:t>
          </w:r>
          <w:r>
            <w:t xml:space="preserve"> and </w:t>
          </w:r>
          <w:r w:rsidRPr="00CE7F9F">
            <w:rPr>
              <w:i/>
            </w:rPr>
            <w:t>mfusg_kz.dat</w:t>
          </w:r>
          <w:r>
            <w:t>. These files are ready for use by MODFLOW-USG.</w:t>
          </w:r>
        </w:p>
        <w:p w14:paraId="6B937D20" w14:textId="14342685" w:rsidR="00F35D23" w:rsidRDefault="00F35D23">
          <w:pPr>
            <w:spacing w:before="0"/>
          </w:pPr>
          <w:r>
            <w:br w:type="page"/>
          </w:r>
        </w:p>
        <w:p w14:paraId="0AB9108E" w14:textId="1C2132C7" w:rsidR="00F35D23" w:rsidRDefault="00F35D23" w:rsidP="00F35D23">
          <w:pPr>
            <w:pStyle w:val="Heading1"/>
          </w:pPr>
          <w:bookmarkStart w:id="17" w:name="_Toc55890892"/>
          <w:r>
            <w:lastRenderedPageBreak/>
            <w:t>Displaying in PARAVIEW</w:t>
          </w:r>
          <w:bookmarkEnd w:id="17"/>
        </w:p>
        <w:p w14:paraId="40A5BE28" w14:textId="317CD169" w:rsidR="00F35D23" w:rsidRPr="00F35D23" w:rsidRDefault="00F35D23" w:rsidP="00F35D23">
          <w:pPr>
            <w:pStyle w:val="Heading2"/>
          </w:pPr>
          <w:bookmarkStart w:id="18" w:name="_Toc55890893"/>
          <w:r>
            <w:t>Hydraulic Property Data</w:t>
          </w:r>
          <w:bookmarkEnd w:id="18"/>
        </w:p>
        <w:p w14:paraId="78BCC391" w14:textId="77777777" w:rsidR="00F35D23" w:rsidRDefault="00F35D23" w:rsidP="00F35D23">
          <w:r>
            <w:t xml:space="preserve">Inspect file </w:t>
          </w:r>
          <w:r>
            <w:rPr>
              <w:i/>
            </w:rPr>
            <w:t>ibound_properties.ndt</w:t>
          </w:r>
          <w:r>
            <w:t xml:space="preserve">. This file is easily built by pasting the single column of data appearing in each of files </w:t>
          </w:r>
          <w:r>
            <w:rPr>
              <w:i/>
            </w:rPr>
            <w:t>mfusg_k.dat</w:t>
          </w:r>
          <w:r>
            <w:t xml:space="preserve"> and </w:t>
          </w:r>
          <w:r>
            <w:rPr>
              <w:i/>
            </w:rPr>
            <w:t>mfusg_kz.dat</w:t>
          </w:r>
          <w:r>
            <w:t xml:space="preserve"> into file </w:t>
          </w:r>
          <w:r>
            <w:rPr>
              <w:i/>
            </w:rPr>
            <w:t>ibound_zones.ndt</w:t>
          </w:r>
          <w:r>
            <w:t xml:space="preserve"> and adding a header to these columns. We will now build a legacy VTK file which contains all of these data. This will allow us to visualize the interpolated hydraulic conductivity fields in three-dimensions. </w:t>
          </w:r>
        </w:p>
        <w:p w14:paraId="7CA7836A" w14:textId="428322BF" w:rsidR="00F35D23" w:rsidRPr="00063C60" w:rsidRDefault="00F35D23" w:rsidP="00F35D23">
          <w:r w:rsidRPr="00063C60">
            <w:t>Run USG2VTK, responding to its prompts as follows.</w:t>
          </w:r>
          <w:r>
            <w:t xml:space="preserve"> (Note that, as for any other member of the Groundwater Utilities </w:t>
          </w:r>
          <w:r w:rsidR="007D06E9">
            <w:t>Suite</w:t>
          </w:r>
          <w:r>
            <w:t>, if you make a mistake when entering data you can backtrack to the previous prompt by responding to the current prompt with “e” – for “escape” – followed by &lt;Enter&gt;.)</w:t>
          </w:r>
        </w:p>
        <w:p w14:paraId="41696F85" w14:textId="77777777" w:rsidR="00F35D23" w:rsidRPr="00063C60" w:rsidRDefault="00F35D23" w:rsidP="008635DE">
          <w:pPr>
            <w:pStyle w:val="commandlinetext"/>
          </w:pPr>
          <w:r>
            <w:t xml:space="preserve"> </w:t>
          </w:r>
          <w:r w:rsidRPr="00063C60">
            <w:t xml:space="preserve">Enter name of MODFLOW-USG grid or CLN specification file: </w:t>
          </w:r>
          <w:r w:rsidRPr="00063C60">
            <w:rPr>
              <w:b/>
              <w:i/>
            </w:rPr>
            <w:t>example.gsf</w:t>
          </w:r>
        </w:p>
        <w:p w14:paraId="04E81E75" w14:textId="77777777" w:rsidR="00F35D23" w:rsidRPr="00063C60" w:rsidRDefault="00F35D23" w:rsidP="008635DE">
          <w:pPr>
            <w:pStyle w:val="commandlinetext"/>
          </w:pPr>
        </w:p>
        <w:p w14:paraId="57E51983" w14:textId="77777777" w:rsidR="00F35D23" w:rsidRPr="00063C60" w:rsidRDefault="00F35D23" w:rsidP="008635DE">
          <w:pPr>
            <w:pStyle w:val="commandlinetext"/>
          </w:pPr>
          <w:r w:rsidRPr="00063C60">
            <w:t xml:space="preserve"> Enter name for VTK output file: </w:t>
          </w:r>
          <w:r w:rsidRPr="00063C60">
            <w:rPr>
              <w:b/>
              <w:i/>
            </w:rPr>
            <w:t>example1.vtk</w:t>
          </w:r>
        </w:p>
        <w:p w14:paraId="0B109A79" w14:textId="77777777" w:rsidR="00F35D23" w:rsidRPr="00063C60" w:rsidRDefault="00F35D23" w:rsidP="008635DE">
          <w:pPr>
            <w:pStyle w:val="commandlinetext"/>
          </w:pPr>
        </w:p>
        <w:p w14:paraId="1702CC4E" w14:textId="77777777" w:rsidR="00F35D23" w:rsidRPr="00063C60" w:rsidRDefault="00F35D23" w:rsidP="008635DE">
          <w:pPr>
            <w:pStyle w:val="commandlinetext"/>
          </w:pPr>
          <w:r w:rsidRPr="00063C60">
            <w:t xml:space="preserve"> Record scalar data in VTK file?  [y/n]: </w:t>
          </w:r>
          <w:r w:rsidRPr="00063C60">
            <w:rPr>
              <w:b/>
              <w:i/>
            </w:rPr>
            <w:t>y</w:t>
          </w:r>
        </w:p>
        <w:p w14:paraId="61649697" w14:textId="77777777" w:rsidR="00F35D23" w:rsidRPr="00063C60" w:rsidRDefault="00F35D23" w:rsidP="008635DE">
          <w:pPr>
            <w:pStyle w:val="commandlinetext"/>
          </w:pPr>
          <w:r w:rsidRPr="00063C60">
            <w:t xml:space="preserve"> Enter name of tabular file from which to read node data: </w:t>
          </w:r>
          <w:r w:rsidRPr="00063C60">
            <w:rPr>
              <w:b/>
              <w:i/>
            </w:rPr>
            <w:t>ibound_properties.ndt</w:t>
          </w:r>
        </w:p>
        <w:p w14:paraId="6AF1F8EB" w14:textId="77777777" w:rsidR="00F35D23" w:rsidRPr="00063C60" w:rsidRDefault="00F35D23" w:rsidP="008635DE">
          <w:pPr>
            <w:pStyle w:val="commandlinetext"/>
          </w:pPr>
        </w:p>
        <w:p w14:paraId="5FE735F2" w14:textId="77777777" w:rsidR="00F35D23" w:rsidRPr="00063C60" w:rsidRDefault="00F35D23" w:rsidP="008635DE">
          <w:pPr>
            <w:pStyle w:val="commandlinetext"/>
          </w:pPr>
          <w:r w:rsidRPr="00063C60">
            <w:t xml:space="preserve"> Enter column number of data to read (&lt;Enter&gt; if no more): </w:t>
          </w:r>
          <w:r w:rsidRPr="00063C60">
            <w:rPr>
              <w:b/>
              <w:i/>
            </w:rPr>
            <w:t>2</w:t>
          </w:r>
        </w:p>
        <w:p w14:paraId="440D7861" w14:textId="77777777" w:rsidR="00F35D23" w:rsidRPr="00063C60" w:rsidRDefault="00F35D23" w:rsidP="008635DE">
          <w:pPr>
            <w:pStyle w:val="commandlinetext"/>
          </w:pPr>
          <w:r w:rsidRPr="00063C60">
            <w:t xml:space="preserve"> Is this integer or real data? [i/r]: </w:t>
          </w:r>
          <w:r w:rsidRPr="00063C60">
            <w:rPr>
              <w:b/>
              <w:i/>
            </w:rPr>
            <w:t>i</w:t>
          </w:r>
        </w:p>
        <w:p w14:paraId="53CFF78E" w14:textId="77777777" w:rsidR="00F35D23" w:rsidRPr="00063C60" w:rsidRDefault="00F35D23" w:rsidP="008635DE">
          <w:pPr>
            <w:pStyle w:val="commandlinetext"/>
          </w:pPr>
        </w:p>
        <w:p w14:paraId="6C58E603" w14:textId="77777777" w:rsidR="00F35D23" w:rsidRPr="00063C60" w:rsidRDefault="00F35D23" w:rsidP="008635DE">
          <w:pPr>
            <w:pStyle w:val="commandlinetext"/>
          </w:pPr>
          <w:r w:rsidRPr="00063C60">
            <w:t xml:space="preserve"> Enter column number of data to read (&lt;Enter&gt; if no more): </w:t>
          </w:r>
          <w:r w:rsidRPr="00063C60">
            <w:rPr>
              <w:b/>
              <w:i/>
            </w:rPr>
            <w:t>3</w:t>
          </w:r>
        </w:p>
        <w:p w14:paraId="297D02B8" w14:textId="77777777" w:rsidR="00F35D23" w:rsidRPr="00063C60" w:rsidRDefault="00F35D23" w:rsidP="008635DE">
          <w:pPr>
            <w:pStyle w:val="commandlinetext"/>
          </w:pPr>
          <w:r w:rsidRPr="00063C60">
            <w:t xml:space="preserve"> Is this integer or real data? [i/r]: </w:t>
          </w:r>
          <w:r w:rsidRPr="00063C60">
            <w:rPr>
              <w:b/>
              <w:i/>
            </w:rPr>
            <w:t>i</w:t>
          </w:r>
        </w:p>
        <w:p w14:paraId="3BDE099C" w14:textId="77777777" w:rsidR="00F35D23" w:rsidRPr="00063C60" w:rsidRDefault="00F35D23" w:rsidP="008635DE">
          <w:pPr>
            <w:pStyle w:val="commandlinetext"/>
          </w:pPr>
        </w:p>
        <w:p w14:paraId="50238B6D" w14:textId="77777777" w:rsidR="00F35D23" w:rsidRPr="00063C60" w:rsidRDefault="00F35D23" w:rsidP="008635DE">
          <w:pPr>
            <w:pStyle w:val="commandlinetext"/>
          </w:pPr>
          <w:r w:rsidRPr="00063C60">
            <w:t xml:space="preserve"> Enter column number of data to read (&lt;Enter&gt; if no more): </w:t>
          </w:r>
          <w:r w:rsidRPr="00063C60">
            <w:rPr>
              <w:b/>
              <w:i/>
            </w:rPr>
            <w:t>4</w:t>
          </w:r>
        </w:p>
        <w:p w14:paraId="7EA8A1B2" w14:textId="77777777" w:rsidR="00F35D23" w:rsidRPr="00063C60" w:rsidRDefault="00F35D23" w:rsidP="008635DE">
          <w:pPr>
            <w:pStyle w:val="commandlinetext"/>
          </w:pPr>
          <w:r w:rsidRPr="00063C60">
            <w:t xml:space="preserve"> Is this integer or real data? [i/r]: </w:t>
          </w:r>
          <w:r w:rsidRPr="00063C60">
            <w:rPr>
              <w:b/>
              <w:i/>
            </w:rPr>
            <w:t>i</w:t>
          </w:r>
        </w:p>
        <w:p w14:paraId="26502659" w14:textId="77777777" w:rsidR="00F35D23" w:rsidRPr="00063C60" w:rsidRDefault="00F35D23" w:rsidP="008635DE">
          <w:pPr>
            <w:pStyle w:val="commandlinetext"/>
          </w:pPr>
        </w:p>
        <w:p w14:paraId="6BDBE165" w14:textId="77777777" w:rsidR="00F35D23" w:rsidRPr="00063C60" w:rsidRDefault="00F35D23" w:rsidP="008635DE">
          <w:pPr>
            <w:pStyle w:val="commandlinetext"/>
          </w:pPr>
          <w:r w:rsidRPr="00063C60">
            <w:t xml:space="preserve"> Enter column number of data to read (&lt;Enter&gt; if no more): </w:t>
          </w:r>
          <w:r w:rsidRPr="00063C60">
            <w:rPr>
              <w:b/>
              <w:i/>
            </w:rPr>
            <w:t>5</w:t>
          </w:r>
        </w:p>
        <w:p w14:paraId="6D62E151" w14:textId="77777777" w:rsidR="00F35D23" w:rsidRPr="00063C60" w:rsidRDefault="00F35D23" w:rsidP="008635DE">
          <w:pPr>
            <w:pStyle w:val="commandlinetext"/>
          </w:pPr>
          <w:r w:rsidRPr="00063C60">
            <w:t xml:space="preserve"> Is this integer or real data? [i/r]: </w:t>
          </w:r>
          <w:r w:rsidRPr="00063C60">
            <w:rPr>
              <w:b/>
              <w:i/>
            </w:rPr>
            <w:t>r</w:t>
          </w:r>
        </w:p>
        <w:p w14:paraId="056AC38F" w14:textId="77777777" w:rsidR="00F35D23" w:rsidRPr="00063C60" w:rsidRDefault="00F35D23" w:rsidP="008635DE">
          <w:pPr>
            <w:pStyle w:val="commandlinetext"/>
          </w:pPr>
        </w:p>
        <w:p w14:paraId="6BDD0469" w14:textId="77777777" w:rsidR="00F35D23" w:rsidRPr="00063C60" w:rsidRDefault="00F35D23" w:rsidP="008635DE">
          <w:pPr>
            <w:pStyle w:val="commandlinetext"/>
          </w:pPr>
          <w:r w:rsidRPr="00063C60">
            <w:t xml:space="preserve"> Enter column number of data to read (&lt;Enter&gt; if no more): </w:t>
          </w:r>
          <w:r w:rsidRPr="00063C60">
            <w:rPr>
              <w:b/>
              <w:i/>
            </w:rPr>
            <w:t>6</w:t>
          </w:r>
        </w:p>
        <w:p w14:paraId="18FF2A95" w14:textId="77777777" w:rsidR="00F35D23" w:rsidRPr="00063C60" w:rsidRDefault="00F35D23" w:rsidP="008635DE">
          <w:pPr>
            <w:pStyle w:val="commandlinetext"/>
          </w:pPr>
          <w:r w:rsidRPr="00063C60">
            <w:t xml:space="preserve"> Is this integer or real data? [i/r]: </w:t>
          </w:r>
          <w:r w:rsidRPr="00063C60">
            <w:rPr>
              <w:b/>
              <w:i/>
            </w:rPr>
            <w:t>r</w:t>
          </w:r>
        </w:p>
        <w:p w14:paraId="1011421D" w14:textId="77777777" w:rsidR="00F35D23" w:rsidRPr="00063C60" w:rsidRDefault="00F35D23" w:rsidP="008635DE">
          <w:pPr>
            <w:pStyle w:val="commandlinetext"/>
          </w:pPr>
        </w:p>
        <w:p w14:paraId="01221DEB" w14:textId="77777777" w:rsidR="00F35D23" w:rsidRPr="00063C60" w:rsidRDefault="00F35D23" w:rsidP="008635DE">
          <w:pPr>
            <w:pStyle w:val="commandlinetext"/>
          </w:pPr>
          <w:r w:rsidRPr="00063C60">
            <w:t xml:space="preserve"> Enter column number of data to read (&lt;Enter&gt; if no more):</w:t>
          </w:r>
          <w:r>
            <w:t xml:space="preserve"> </w:t>
          </w:r>
          <w:r w:rsidRPr="00063C60">
            <w:rPr>
              <w:b/>
              <w:i/>
            </w:rPr>
            <w:t>&lt;Enter&gt;</w:t>
          </w:r>
        </w:p>
        <w:p w14:paraId="14E26982" w14:textId="77777777" w:rsidR="00F35D23" w:rsidRDefault="00F35D23" w:rsidP="00F35D23">
          <w:r>
            <w:t xml:space="preserve">If you have PARAVIEW installed on your computer, read file </w:t>
          </w:r>
          <w:r>
            <w:rPr>
              <w:i/>
            </w:rPr>
            <w:t>example1.vtk</w:t>
          </w:r>
          <w:r>
            <w:t xml:space="preserve"> and colour according to KH (after selecting only cells with a non-zero IBOUND value for display). Use a logarithmic scale for colouring. Figure 5 shows the results, for all layers and then with layers successively removed.</w:t>
          </w:r>
        </w:p>
        <w:p w14:paraId="4CF66F5A" w14:textId="77777777" w:rsidR="00F35D23" w:rsidRDefault="00F35D23" w:rsidP="00F35D23"/>
        <w:p w14:paraId="251AADD8" w14:textId="77777777" w:rsidR="00F35D23" w:rsidRDefault="00F35D23" w:rsidP="00F35D23">
          <w:r>
            <w:rPr>
              <w:noProof/>
              <w:lang w:eastAsia="en-AU"/>
            </w:rPr>
            <w:lastRenderedPageBreak/>
            <w:drawing>
              <wp:inline distT="0" distB="0" distL="0" distR="0" wp14:anchorId="29D7FA65" wp14:editId="5DADCA1C">
                <wp:extent cx="2631600" cy="21852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1600" cy="2185200"/>
                        </a:xfrm>
                        <a:prstGeom prst="rect">
                          <a:avLst/>
                        </a:prstGeom>
                      </pic:spPr>
                    </pic:pic>
                  </a:graphicData>
                </a:graphic>
              </wp:inline>
            </w:drawing>
          </w:r>
          <w:r w:rsidRPr="007C23F5">
            <w:rPr>
              <w:noProof/>
              <w:lang w:eastAsia="en-AU"/>
            </w:rPr>
            <w:t xml:space="preserve"> </w:t>
          </w:r>
          <w:r>
            <w:rPr>
              <w:noProof/>
              <w:lang w:eastAsia="en-AU"/>
            </w:rPr>
            <w:drawing>
              <wp:inline distT="0" distB="0" distL="0" distR="0" wp14:anchorId="6F2F70B5" wp14:editId="0A03B61C">
                <wp:extent cx="2631600" cy="218520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1600" cy="2185200"/>
                        </a:xfrm>
                        <a:prstGeom prst="rect">
                          <a:avLst/>
                        </a:prstGeom>
                      </pic:spPr>
                    </pic:pic>
                  </a:graphicData>
                </a:graphic>
              </wp:inline>
            </w:drawing>
          </w:r>
          <w:r w:rsidRPr="007C23F5">
            <w:rPr>
              <w:noProof/>
              <w:lang w:eastAsia="en-AU"/>
            </w:rPr>
            <w:t xml:space="preserve"> </w:t>
          </w:r>
          <w:r>
            <w:rPr>
              <w:noProof/>
              <w:lang w:eastAsia="en-AU"/>
            </w:rPr>
            <w:drawing>
              <wp:inline distT="0" distB="0" distL="0" distR="0" wp14:anchorId="4B6E0871" wp14:editId="5746C0B3">
                <wp:extent cx="2631600" cy="218520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1600" cy="2185200"/>
                        </a:xfrm>
                        <a:prstGeom prst="rect">
                          <a:avLst/>
                        </a:prstGeom>
                      </pic:spPr>
                    </pic:pic>
                  </a:graphicData>
                </a:graphic>
              </wp:inline>
            </w:drawing>
          </w:r>
          <w:r w:rsidRPr="007C23F5">
            <w:rPr>
              <w:noProof/>
              <w:lang w:eastAsia="en-AU"/>
            </w:rPr>
            <w:t xml:space="preserve"> </w:t>
          </w:r>
          <w:r>
            <w:rPr>
              <w:noProof/>
              <w:lang w:eastAsia="en-AU"/>
            </w:rPr>
            <w:drawing>
              <wp:inline distT="0" distB="0" distL="0" distR="0" wp14:anchorId="505B7136" wp14:editId="5F130AD1">
                <wp:extent cx="2631600" cy="21852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1600" cy="2185200"/>
                        </a:xfrm>
                        <a:prstGeom prst="rect">
                          <a:avLst/>
                        </a:prstGeom>
                      </pic:spPr>
                    </pic:pic>
                  </a:graphicData>
                </a:graphic>
              </wp:inline>
            </w:drawing>
          </w:r>
        </w:p>
        <w:p w14:paraId="0B8C070C" w14:textId="65C2F0EC" w:rsidR="00F35D23" w:rsidRDefault="00F35D23" w:rsidP="00F35D23">
          <w:pPr>
            <w:pStyle w:val="Caption"/>
          </w:pPr>
          <w:r>
            <w:t>Figure 5. Top row left: layers 1 to 4. Top row right; layers 2 to 4. Bottom row left: layers 3 and 4; bottom row right: layer 4. Colouring is by log of horizontal hydraulic conductivity.</w:t>
          </w:r>
        </w:p>
        <w:p w14:paraId="02A17C2F" w14:textId="77777777" w:rsidR="0057098F" w:rsidRPr="0057098F" w:rsidRDefault="0057098F" w:rsidP="0057098F"/>
        <w:p w14:paraId="15F70717" w14:textId="77777777" w:rsidR="00F35D23" w:rsidRDefault="00F35D23" w:rsidP="00F35D23">
          <w:pPr>
            <w:pStyle w:val="Heading2"/>
          </w:pPr>
          <w:bookmarkStart w:id="19" w:name="_Toc55890894"/>
          <w:r>
            <w:t>Adding Pilot Points to the Picture</w:t>
          </w:r>
          <w:bookmarkEnd w:id="19"/>
        </w:p>
        <w:p w14:paraId="40D7CBE1" w14:textId="77777777" w:rsidR="00F35D23" w:rsidRDefault="00F35D23" w:rsidP="00F35D23">
          <w:r>
            <w:t>Just for the sake of creating some eye-candy, we will now visualize horizontal hydraulic conductivity in zone 5 only, together with pilot points associated with that zone. We will actually plot the pilot points in three dimensions. However before doing this we need to provide each pilot point with a vertical coordinate. This is accomplished using the USGADDZCOORD utility which interpolates from the MODFLOW-USG grid to the locations of pilot points. Run USGADDZCOORD, responding to its prompts as follows.</w:t>
          </w:r>
        </w:p>
        <w:p w14:paraId="31B55E5E"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name of MODFLOW-USG grid specification file: </w:t>
          </w:r>
          <w:r w:rsidRPr="00042857">
            <w:rPr>
              <w:rFonts w:ascii="Courier New" w:hAnsi="Courier New" w:cs="Courier New"/>
              <w:b/>
              <w:i/>
              <w:sz w:val="20"/>
              <w:szCs w:val="20"/>
            </w:rPr>
            <w:t>example.gsf</w:t>
          </w:r>
        </w:p>
        <w:p w14:paraId="15F1F7A5"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 file example.gsf read ok.</w:t>
          </w:r>
        </w:p>
        <w:p w14:paraId="7EB630F5" w14:textId="77777777" w:rsidR="00F35D23" w:rsidRPr="00042857" w:rsidRDefault="00F35D23" w:rsidP="00F35D23">
          <w:pPr>
            <w:spacing w:before="0" w:after="0"/>
            <w:rPr>
              <w:rFonts w:ascii="Courier New" w:hAnsi="Courier New" w:cs="Courier New"/>
              <w:sz w:val="20"/>
              <w:szCs w:val="20"/>
            </w:rPr>
          </w:pPr>
        </w:p>
        <w:p w14:paraId="2E8113CD"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name of activity node data table file (&lt;Enter&gt; if none): </w:t>
          </w:r>
          <w:r w:rsidRPr="00042857">
            <w:rPr>
              <w:rFonts w:ascii="Courier New" w:hAnsi="Courier New" w:cs="Courier New"/>
              <w:b/>
              <w:i/>
              <w:sz w:val="20"/>
              <w:szCs w:val="20"/>
            </w:rPr>
            <w:t>ibound.ndt</w:t>
          </w:r>
        </w:p>
        <w:p w14:paraId="28E16F6C"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column number containing activities: </w:t>
          </w:r>
          <w:r w:rsidRPr="00042857">
            <w:rPr>
              <w:rFonts w:ascii="Courier New" w:hAnsi="Courier New" w:cs="Courier New"/>
              <w:b/>
              <w:i/>
              <w:sz w:val="20"/>
              <w:szCs w:val="20"/>
            </w:rPr>
            <w:t>2</w:t>
          </w:r>
        </w:p>
        <w:p w14:paraId="6B7C54CE"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 file ibound.ndt read ok.</w:t>
          </w:r>
        </w:p>
        <w:p w14:paraId="1BCE431F" w14:textId="77777777" w:rsidR="00F35D23" w:rsidRPr="00042857" w:rsidRDefault="00F35D23" w:rsidP="00F35D23">
          <w:pPr>
            <w:spacing w:before="0" w:after="0"/>
            <w:rPr>
              <w:rFonts w:ascii="Courier New" w:hAnsi="Courier New" w:cs="Courier New"/>
              <w:sz w:val="20"/>
              <w:szCs w:val="20"/>
            </w:rPr>
          </w:pPr>
        </w:p>
        <w:p w14:paraId="52F1BF79"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name of tabular data file: </w:t>
          </w:r>
          <w:r w:rsidRPr="00042857">
            <w:rPr>
              <w:rFonts w:ascii="Courier New" w:hAnsi="Courier New" w:cs="Courier New"/>
              <w:b/>
              <w:i/>
              <w:sz w:val="20"/>
              <w:szCs w:val="20"/>
            </w:rPr>
            <w:t>pp_k_z5.pts</w:t>
          </w:r>
        </w:p>
        <w:p w14:paraId="1F4B5C2D"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Does this file have a header line? [y/n]: </w:t>
          </w:r>
          <w:r w:rsidRPr="00042857">
            <w:rPr>
              <w:rFonts w:ascii="Courier New" w:hAnsi="Courier New" w:cs="Courier New"/>
              <w:b/>
              <w:i/>
              <w:sz w:val="20"/>
              <w:szCs w:val="20"/>
            </w:rPr>
            <w:t>y</w:t>
          </w:r>
        </w:p>
        <w:p w14:paraId="291BEE4F"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column number containing layer data (&lt;Enter&gt; if none):</w:t>
          </w:r>
          <w:r>
            <w:rPr>
              <w:rFonts w:ascii="Courier New" w:hAnsi="Courier New" w:cs="Courier New"/>
              <w:sz w:val="20"/>
              <w:szCs w:val="20"/>
            </w:rPr>
            <w:t xml:space="preserve"> </w:t>
          </w:r>
          <w:r w:rsidRPr="00042857">
            <w:rPr>
              <w:rFonts w:ascii="Courier New" w:hAnsi="Courier New" w:cs="Courier New"/>
              <w:b/>
              <w:i/>
              <w:sz w:val="20"/>
              <w:szCs w:val="20"/>
            </w:rPr>
            <w:t>&lt;Enter&gt;</w:t>
          </w:r>
        </w:p>
        <w:p w14:paraId="2F921CE0"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layer number to which this file pertains: </w:t>
          </w:r>
          <w:r w:rsidRPr="00042857">
            <w:rPr>
              <w:rFonts w:ascii="Courier New" w:hAnsi="Courier New" w:cs="Courier New"/>
              <w:b/>
              <w:i/>
              <w:sz w:val="20"/>
              <w:szCs w:val="20"/>
            </w:rPr>
            <w:t>3</w:t>
          </w:r>
        </w:p>
        <w:p w14:paraId="136A7E7E" w14:textId="77777777" w:rsidR="00F35D23" w:rsidRPr="00042857" w:rsidRDefault="00F35D23" w:rsidP="00F35D23">
          <w:pPr>
            <w:spacing w:before="0" w:after="0"/>
            <w:rPr>
              <w:rFonts w:ascii="Courier New" w:hAnsi="Courier New" w:cs="Courier New"/>
              <w:sz w:val="20"/>
              <w:szCs w:val="20"/>
            </w:rPr>
          </w:pPr>
        </w:p>
        <w:p w14:paraId="77835554"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power of inverse distance to use in interpolation: </w:t>
          </w:r>
          <w:r w:rsidRPr="00042857">
            <w:rPr>
              <w:rFonts w:ascii="Courier New" w:hAnsi="Courier New" w:cs="Courier New"/>
              <w:b/>
              <w:i/>
              <w:sz w:val="20"/>
              <w:szCs w:val="20"/>
            </w:rPr>
            <w:t>2</w:t>
          </w:r>
        </w:p>
        <w:p w14:paraId="046D6224"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t xml:space="preserve"> Enter search radius: </w:t>
          </w:r>
          <w:r w:rsidRPr="00042857">
            <w:rPr>
              <w:rFonts w:ascii="Courier New" w:hAnsi="Courier New" w:cs="Courier New"/>
              <w:b/>
              <w:i/>
              <w:sz w:val="20"/>
              <w:szCs w:val="20"/>
            </w:rPr>
            <w:t>1000</w:t>
          </w:r>
        </w:p>
        <w:p w14:paraId="735AC4D5" w14:textId="77777777" w:rsidR="00F35D23" w:rsidRPr="00042857" w:rsidRDefault="00F35D23" w:rsidP="00F35D23">
          <w:pPr>
            <w:spacing w:before="0" w:after="0"/>
            <w:rPr>
              <w:rFonts w:ascii="Courier New" w:hAnsi="Courier New" w:cs="Courier New"/>
              <w:sz w:val="20"/>
              <w:szCs w:val="20"/>
            </w:rPr>
          </w:pPr>
          <w:r w:rsidRPr="00042857">
            <w:rPr>
              <w:rFonts w:ascii="Courier New" w:hAnsi="Courier New" w:cs="Courier New"/>
              <w:sz w:val="20"/>
              <w:szCs w:val="20"/>
            </w:rPr>
            <w:lastRenderedPageBreak/>
            <w:t xml:space="preserve"> Enter maximum number of points to use in interpolation: </w:t>
          </w:r>
          <w:r w:rsidRPr="00042857">
            <w:rPr>
              <w:rFonts w:ascii="Courier New" w:hAnsi="Courier New" w:cs="Courier New"/>
              <w:b/>
              <w:i/>
              <w:sz w:val="20"/>
              <w:szCs w:val="20"/>
            </w:rPr>
            <w:t>4</w:t>
          </w:r>
        </w:p>
        <w:p w14:paraId="7C3E23B3" w14:textId="77777777" w:rsidR="00F35D23" w:rsidRPr="00042857" w:rsidRDefault="00F35D23" w:rsidP="00F35D23">
          <w:pPr>
            <w:spacing w:before="0" w:after="0"/>
            <w:rPr>
              <w:rFonts w:ascii="Courier New" w:hAnsi="Courier New" w:cs="Courier New"/>
              <w:sz w:val="20"/>
              <w:szCs w:val="20"/>
            </w:rPr>
          </w:pPr>
        </w:p>
        <w:p w14:paraId="76EC81D6" w14:textId="77777777" w:rsidR="00F35D23" w:rsidRDefault="00F35D23" w:rsidP="00F35D23">
          <w:pPr>
            <w:spacing w:before="0" w:after="0"/>
          </w:pPr>
          <w:r w:rsidRPr="00042857">
            <w:rPr>
              <w:rFonts w:ascii="Courier New" w:hAnsi="Courier New" w:cs="Courier New"/>
              <w:sz w:val="20"/>
              <w:szCs w:val="20"/>
            </w:rPr>
            <w:t xml:space="preserve"> Enter name for new tabular data file: </w:t>
          </w:r>
          <w:r w:rsidRPr="00042857">
            <w:rPr>
              <w:rFonts w:ascii="Courier New" w:hAnsi="Courier New" w:cs="Courier New"/>
              <w:b/>
              <w:i/>
              <w:sz w:val="20"/>
              <w:szCs w:val="20"/>
            </w:rPr>
            <w:t>ppz_k_z5.txt</w:t>
          </w:r>
        </w:p>
        <w:p w14:paraId="6A3DD9AA" w14:textId="77777777" w:rsidR="00F35D23" w:rsidRPr="000621E5" w:rsidRDefault="00F35D23" w:rsidP="00F35D23">
          <w:r>
            <w:t xml:space="preserve">Inspect file </w:t>
          </w:r>
          <w:r>
            <w:rPr>
              <w:i/>
            </w:rPr>
            <w:t>ppz_k_z5.txt</w:t>
          </w:r>
          <w:r>
            <w:t>. A column of z coordinates has been added.</w:t>
          </w:r>
        </w:p>
        <w:p w14:paraId="61D43063" w14:textId="01CF4BC3" w:rsidR="00F35D23" w:rsidRDefault="00F35D23" w:rsidP="00F35D23">
          <w:r>
            <w:t xml:space="preserve">Now import file </w:t>
          </w:r>
          <w:r w:rsidRPr="00042857">
            <w:rPr>
              <w:i/>
            </w:rPr>
            <w:t>ppz_k_z5.txt</w:t>
          </w:r>
          <w:r>
            <w:t xml:space="preserve"> into PARAVIEW. The field delimiter is the space character; inform PARAVIEW to detect numeric columns, use string delimiters, save headers and merge consecutive delimiters. The data is imported as a spreadsheet. Now use the PARAVIEW “table to points” filter to create a set of </w:t>
          </w:r>
          <w:r w:rsidR="0057098F">
            <w:t>three-dimensional</w:t>
          </w:r>
          <w:r>
            <w:t xml:space="preserve"> points based on the pilot point data;  X column is “EAST”, Y column is “NORTH” and Z column is “Z”.  Check the “keep all arrays” box. Display the pilot points (don’t forget to alter the Z scale transformation factor to 20 in accordance with the scale factor used for plotting model grid data).</w:t>
          </w:r>
        </w:p>
        <w:p w14:paraId="245139CE" w14:textId="77777777" w:rsidR="00F35D23" w:rsidRDefault="00F35D23" w:rsidP="00F35D23">
          <w:r>
            <w:t>Figure 6a shows a view of zone 5, coloured according to the range of horizontal hydraulic conductivities appearing in that zone only (to a logarithmic scale). The blue “bull’s eye” suggests erroneous local data used in the calibration process and/or that regularisation is insufficient. The pilot points are added to this plot in Figure 6b, with hydraulic conductivities made transparent so that all of the pilot points are visible.</w:t>
          </w:r>
        </w:p>
        <w:p w14:paraId="5B2366A1" w14:textId="77777777" w:rsidR="00F35D23" w:rsidRDefault="00F35D23" w:rsidP="00F35D23">
          <w:pPr>
            <w:keepNext/>
          </w:pPr>
          <w:r>
            <w:rPr>
              <w:noProof/>
              <w:lang w:eastAsia="en-AU"/>
            </w:rPr>
            <w:drawing>
              <wp:inline distT="0" distB="0" distL="0" distR="0" wp14:anchorId="7892EAD5" wp14:editId="12C7336D">
                <wp:extent cx="5731510" cy="362873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628732"/>
                        </a:xfrm>
                        <a:prstGeom prst="rect">
                          <a:avLst/>
                        </a:prstGeom>
                      </pic:spPr>
                    </pic:pic>
                  </a:graphicData>
                </a:graphic>
              </wp:inline>
            </w:drawing>
          </w:r>
        </w:p>
        <w:p w14:paraId="782523AC" w14:textId="77777777" w:rsidR="00F35D23" w:rsidRPr="00042857" w:rsidRDefault="00F35D23" w:rsidP="00F35D23">
          <w:pPr>
            <w:pStyle w:val="Caption"/>
          </w:pPr>
          <w:r>
            <w:t>Figure 6a. Close-up view of zone 5, with the colour scale adjusted to represent the range of horizontal hydraulic conductivities featured in this unit.</w:t>
          </w:r>
        </w:p>
        <w:p w14:paraId="43D680FC" w14:textId="77777777" w:rsidR="00F35D23" w:rsidRPr="00F55E4C" w:rsidRDefault="00F35D23" w:rsidP="00F35D23">
          <w:r>
            <w:rPr>
              <w:noProof/>
              <w:lang w:eastAsia="en-AU"/>
            </w:rPr>
            <w:lastRenderedPageBreak/>
            <w:drawing>
              <wp:inline distT="0" distB="0" distL="0" distR="0" wp14:anchorId="5EF64D7D" wp14:editId="2A07AED8">
                <wp:extent cx="5731510" cy="36287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628732"/>
                        </a:xfrm>
                        <a:prstGeom prst="rect">
                          <a:avLst/>
                        </a:prstGeom>
                      </pic:spPr>
                    </pic:pic>
                  </a:graphicData>
                </a:graphic>
              </wp:inline>
            </w:drawing>
          </w:r>
        </w:p>
        <w:p w14:paraId="171F14FF" w14:textId="77777777" w:rsidR="00F35D23" w:rsidRDefault="00F35D23" w:rsidP="00F35D23">
          <w:pPr>
            <w:pStyle w:val="Caption"/>
          </w:pPr>
          <w:r>
            <w:t>Figure 6b. Pilot points specific to zone 5 added to the plot of Figure 6a.</w:t>
          </w:r>
        </w:p>
        <w:p w14:paraId="1E753F20" w14:textId="77777777" w:rsidR="00F35D23" w:rsidRPr="00E8081E" w:rsidRDefault="00F35D23" w:rsidP="00F35D23"/>
        <w:p w14:paraId="60886D1C" w14:textId="77777777" w:rsidR="000164A9" w:rsidRDefault="008020D3" w:rsidP="000E09EA">
          <w:pPr>
            <w:spacing w:before="0"/>
          </w:pPr>
          <w:r>
            <w:br w:type="page"/>
          </w:r>
          <w:bookmarkEnd w:id="7"/>
        </w:p>
        <w:p w14:paraId="6CCEC740" w14:textId="77777777" w:rsidR="009F32AB" w:rsidRDefault="00A433C1">
          <w:r w:rsidRPr="00804641">
            <w:rPr>
              <w:noProof/>
              <w:sz w:val="68"/>
              <w:szCs w:val="68"/>
              <w:lang w:eastAsia="en-AU"/>
            </w:rPr>
            <w:lastRenderedPageBreak/>
            <mc:AlternateContent>
              <mc:Choice Requires="wps">
                <w:drawing>
                  <wp:anchor distT="0" distB="0" distL="114300" distR="114300" simplePos="0" relativeHeight="251664384" behindDoc="0" locked="0" layoutInCell="1" allowOverlap="1" wp14:anchorId="3DF8024F" wp14:editId="6E7D5D46">
                    <wp:simplePos x="0" y="0"/>
                    <wp:positionH relativeFrom="column">
                      <wp:posOffset>-705224</wp:posOffset>
                    </wp:positionH>
                    <wp:positionV relativeFrom="paragraph">
                      <wp:posOffset>-985520</wp:posOffset>
                    </wp:positionV>
                    <wp:extent cx="7557247" cy="10782677"/>
                    <wp:effectExtent l="0" t="0" r="0" b="0"/>
                    <wp:wrapNone/>
                    <wp:docPr id="5" name="Rectangle 5"/>
                    <wp:cNvGraphicFramePr/>
                    <a:graphic xmlns:a="http://schemas.openxmlformats.org/drawingml/2006/main">
                      <a:graphicData uri="http://schemas.microsoft.com/office/word/2010/wordprocessingShape">
                        <wps:wsp>
                          <wps:cNvSpPr/>
                          <wps:spPr>
                            <a:xfrm>
                              <a:off x="0" y="0"/>
                              <a:ext cx="7557247" cy="10782677"/>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88B6A8" id="Rectangle 5" o:spid="_x0000_s1026" style="position:absolute;margin-left:-55.55pt;margin-top:-77.6pt;width:595.05pt;height:849.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" stroked="f" strokeweight="1pt">
                    <v:fill r:id="rId38" o:title="" recolor="t" rotate="t" type="frame"/>
                  </v:rect>
                </w:pict>
              </mc:Fallback>
            </mc:AlternateContent>
          </w:r>
        </w:p>
      </w:sdtContent>
    </w:sdt>
    <w:p w14:paraId="53BEDAA9" w14:textId="77777777" w:rsidR="009F32AB" w:rsidRDefault="009F32AB">
      <w:r>
        <w:rPr>
          <w:noProof/>
          <w:lang w:eastAsia="en-AU"/>
        </w:rPr>
        <mc:AlternateContent>
          <mc:Choice Requires="wps">
            <w:drawing>
              <wp:anchor distT="0" distB="0" distL="114300" distR="114300" simplePos="0" relativeHeight="251661312" behindDoc="0" locked="0" layoutInCell="1" allowOverlap="1" wp14:anchorId="5A7038B2" wp14:editId="1E3BDEA8">
                <wp:simplePos x="0" y="0"/>
                <wp:positionH relativeFrom="page">
                  <wp:align>right</wp:align>
                </wp:positionH>
                <wp:positionV relativeFrom="paragraph">
                  <wp:posOffset>-954741</wp:posOffset>
                </wp:positionV>
                <wp:extent cx="7516383" cy="10730155"/>
                <wp:effectExtent l="0" t="0" r="27940" b="14605"/>
                <wp:wrapNone/>
                <wp:docPr id="4" name="Rectangle 4"/>
                <wp:cNvGraphicFramePr/>
                <a:graphic xmlns:a="http://schemas.openxmlformats.org/drawingml/2006/main">
                  <a:graphicData uri="http://schemas.microsoft.com/office/word/2010/wordprocessingShape">
                    <wps:wsp>
                      <wps:cNvSpPr/>
                      <wps:spPr>
                        <a:xfrm>
                          <a:off x="0" y="0"/>
                          <a:ext cx="7516383" cy="10730155"/>
                        </a:xfrm>
                        <a:prstGeom prst="rect">
                          <a:avLst/>
                        </a:prstGeom>
                        <a:blipFill dpi="0" rotWithShape="1">
                          <a:blip r:embed="rId39" cstate="email">
                            <a:extLst>
                              <a:ext uri="{28A0092B-C50C-407E-A947-70E740481C1C}">
                                <a14:useLocalDpi xmlns:a14="http://schemas.microsoft.com/office/drawing/2010/main"/>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E9AA" id="Rectangle 4" o:spid="_x0000_s1026" style="position:absolute;margin-left:540.65pt;margin-top:-75.2pt;width:591.85pt;height:844.9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" strokecolor="#1f3763 [1604]" strokeweight="1pt">
                <v:fill r:id="rId40" o:title="" recolor="t" rotate="t" type="frame"/>
                <w10:wrap anchorx="page"/>
              </v:rect>
            </w:pict>
          </mc:Fallback>
        </mc:AlternateContent>
      </w:r>
      <w:r>
        <w:t xml:space="preserve"> </w:t>
      </w:r>
    </w:p>
    <w:p w14:paraId="5BD75B56" w14:textId="77777777" w:rsidR="004C667A" w:rsidRDefault="00804641">
      <w:r>
        <w:rPr>
          <w:noProof/>
          <w:lang w:eastAsia="en-AU"/>
        </w:rPr>
        <mc:AlternateContent>
          <mc:Choice Requires="wps">
            <w:drawing>
              <wp:anchor distT="45720" distB="45720" distL="114300" distR="114300" simplePos="0" relativeHeight="251667456" behindDoc="0" locked="1" layoutInCell="1" allowOverlap="1" wp14:anchorId="79D98C46" wp14:editId="29E750F1">
                <wp:simplePos x="0" y="0"/>
                <wp:positionH relativeFrom="margin">
                  <wp:posOffset>1943100</wp:posOffset>
                </wp:positionH>
                <wp:positionV relativeFrom="paragraph">
                  <wp:posOffset>7051040</wp:posOffset>
                </wp:positionV>
                <wp:extent cx="2476800" cy="781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800" cy="781200"/>
                        </a:xfrm>
                        <a:prstGeom prst="rect">
                          <a:avLst/>
                        </a:prstGeom>
                        <a:solidFill>
                          <a:srgbClr val="FFFFFF"/>
                        </a:solidFill>
                        <a:ln w="9525">
                          <a:noFill/>
                          <a:miter lim="800000"/>
                          <a:headEnd/>
                          <a:tailEnd/>
                        </a:ln>
                      </wps:spPr>
                      <wps:txbx>
                        <w:txbxContent>
                          <w:p w14:paraId="0C467665" w14:textId="77777777" w:rsidR="006A7B09" w:rsidRPr="00804641" w:rsidRDefault="006A7B09">
                            <w:pPr>
                              <w:rPr>
                                <w:rFonts w:ascii="Doppio One" w:hAnsi="Doppio One"/>
                                <w:sz w:val="68"/>
                                <w:szCs w:val="68"/>
                              </w:rPr>
                            </w:pPr>
                            <w:r w:rsidRPr="00804641">
                              <w:rPr>
                                <w:rFonts w:ascii="Doppio One" w:hAnsi="Doppio One"/>
                                <w:sz w:val="68"/>
                                <w:szCs w:val="68"/>
                              </w:rPr>
                              <w:t>gmdsi.org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98C46" id="_x0000_s1027" type="#_x0000_t202" style="position:absolute;left:0;text-align:left;margin-left:153pt;margin-top:555.2pt;width:195pt;height:6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" stroked="f">
                <v:textbox>
                  <w:txbxContent>
                    <w:p w14:paraId="0C467665" w14:textId="77777777" w:rsidR="006A7B09" w:rsidRPr="00804641" w:rsidRDefault="006A7B09">
                      <w:pPr>
                        <w:rPr>
                          <w:rFonts w:ascii="Doppio One" w:hAnsi="Doppio One"/>
                          <w:sz w:val="68"/>
                          <w:szCs w:val="68"/>
                        </w:rPr>
                      </w:pPr>
                      <w:r w:rsidRPr="00804641">
                        <w:rPr>
                          <w:rFonts w:ascii="Doppio One" w:hAnsi="Doppio One"/>
                          <w:sz w:val="68"/>
                          <w:szCs w:val="68"/>
                        </w:rPr>
                        <w:t>gmdsi.org</w:t>
                      </w:r>
                    </w:p>
                  </w:txbxContent>
                </v:textbox>
                <w10:wrap type="square" anchorx="margin"/>
                <w10:anchorlock/>
              </v:shape>
            </w:pict>
          </mc:Fallback>
        </mc:AlternateContent>
      </w:r>
    </w:p>
    <w:sectPr w:rsidR="004C667A" w:rsidSect="0062617D">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E00044" w14:textId="77777777" w:rsidR="0026082A" w:rsidRDefault="0026082A" w:rsidP="000164A9">
      <w:pPr>
        <w:spacing w:after="0" w:line="240" w:lineRule="auto"/>
      </w:pPr>
      <w:r>
        <w:separator/>
      </w:r>
    </w:p>
  </w:endnote>
  <w:endnote w:type="continuationSeparator" w:id="0">
    <w:p w14:paraId="3D46CEE5" w14:textId="77777777" w:rsidR="0026082A" w:rsidRDefault="0026082A" w:rsidP="00016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oppio One">
    <w:altName w:val="Calibri"/>
    <w:charset w:val="00"/>
    <w:family w:val="auto"/>
    <w:pitch w:val="variable"/>
    <w:sig w:usb0="A00000AF" w:usb1="4000204A" w:usb2="00000000" w:usb3="00000000" w:csb0="00000093" w:csb1="00000000"/>
  </w:font>
  <w:font w:name="MS PGothic">
    <w:panose1 w:val="020B0600070205080204"/>
    <w:charset w:val="80"/>
    <w:family w:val="swiss"/>
    <w:pitch w:val="variable"/>
    <w:sig w:usb0="E00002FF" w:usb1="6AC7FDFB" w:usb2="08000012" w:usb3="00000000" w:csb0="0002009F" w:csb1="00000000"/>
  </w:font>
  <w:font w:name="Times New Roman (Headings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8203818"/>
      <w:docPartObj>
        <w:docPartGallery w:val="Page Numbers (Bottom of Page)"/>
        <w:docPartUnique/>
      </w:docPartObj>
    </w:sdtPr>
    <w:sdtEndPr>
      <w:rPr>
        <w:noProof/>
      </w:rPr>
    </w:sdtEndPr>
    <w:sdtContent>
      <w:p w14:paraId="7F87876D" w14:textId="77777777" w:rsidR="006A7B09" w:rsidRDefault="0026082A">
        <w:pPr>
          <w:pStyle w:val="Footer"/>
          <w:jc w:val="center"/>
        </w:pPr>
      </w:p>
    </w:sdtContent>
  </w:sdt>
  <w:p w14:paraId="0D634C0C" w14:textId="77777777" w:rsidR="006A7B09" w:rsidRDefault="006A7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288321"/>
      <w:docPartObj>
        <w:docPartGallery w:val="Page Numbers (Bottom of Page)"/>
        <w:docPartUnique/>
      </w:docPartObj>
    </w:sdtPr>
    <w:sdtEndPr>
      <w:rPr>
        <w:noProof/>
        <w:sz w:val="18"/>
        <w:szCs w:val="18"/>
      </w:rPr>
    </w:sdtEndPr>
    <w:sdtContent>
      <w:p w14:paraId="1F1B12DC" w14:textId="77777777" w:rsidR="006A7B09" w:rsidRPr="0062617D" w:rsidRDefault="006A7B09">
        <w:pPr>
          <w:pStyle w:val="Footer"/>
          <w:jc w:val="center"/>
          <w:rPr>
            <w:sz w:val="18"/>
            <w:szCs w:val="18"/>
          </w:rPr>
        </w:pPr>
        <w:r w:rsidRPr="0062617D">
          <w:rPr>
            <w:sz w:val="18"/>
            <w:szCs w:val="18"/>
          </w:rPr>
          <w:fldChar w:fldCharType="begin"/>
        </w:r>
        <w:r w:rsidRPr="0062617D">
          <w:rPr>
            <w:sz w:val="18"/>
            <w:szCs w:val="18"/>
          </w:rPr>
          <w:instrText xml:space="preserve"> PAGE   \* MERGEFORMAT </w:instrText>
        </w:r>
        <w:r w:rsidRPr="0062617D">
          <w:rPr>
            <w:sz w:val="18"/>
            <w:szCs w:val="18"/>
          </w:rPr>
          <w:fldChar w:fldCharType="separate"/>
        </w:r>
        <w:r>
          <w:rPr>
            <w:noProof/>
            <w:sz w:val="18"/>
            <w:szCs w:val="18"/>
          </w:rPr>
          <w:t>52</w:t>
        </w:r>
        <w:r w:rsidRPr="0062617D">
          <w:rPr>
            <w:noProof/>
            <w:sz w:val="18"/>
            <w:szCs w:val="18"/>
          </w:rPr>
          <w:fldChar w:fldCharType="end"/>
        </w:r>
      </w:p>
    </w:sdtContent>
  </w:sdt>
  <w:p w14:paraId="6CAF5337" w14:textId="77777777" w:rsidR="006A7B09" w:rsidRPr="0062617D" w:rsidRDefault="006A7B09" w:rsidP="0062617D">
    <w:pPr>
      <w:pStyle w:val="Footer"/>
      <w:jc w:val="center"/>
      <w:rPr>
        <w:noProof/>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3466750"/>
      <w:docPartObj>
        <w:docPartGallery w:val="Page Numbers (Bottom of Page)"/>
        <w:docPartUnique/>
      </w:docPartObj>
    </w:sdtPr>
    <w:sdtEndPr>
      <w:rPr>
        <w:noProof/>
      </w:rPr>
    </w:sdtEndPr>
    <w:sdtContent>
      <w:p w14:paraId="4C646871" w14:textId="77777777" w:rsidR="006A7B09" w:rsidRDefault="0026082A">
        <w:pPr>
          <w:pStyle w:val="Footer"/>
          <w:jc w:val="center"/>
        </w:pPr>
      </w:p>
    </w:sdtContent>
  </w:sdt>
  <w:p w14:paraId="4307A74B" w14:textId="77777777" w:rsidR="006A7B09" w:rsidRDefault="006A7B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7076531"/>
      <w:docPartObj>
        <w:docPartGallery w:val="Page Numbers (Bottom of Page)"/>
        <w:docPartUnique/>
      </w:docPartObj>
    </w:sdtPr>
    <w:sdtEndPr>
      <w:rPr>
        <w:noProof/>
        <w:sz w:val="18"/>
        <w:szCs w:val="18"/>
      </w:rPr>
    </w:sdtEndPr>
    <w:sdtContent>
      <w:p w14:paraId="67175132" w14:textId="77777777" w:rsidR="006A7B09" w:rsidRPr="0062617D" w:rsidRDefault="006A7B09">
        <w:pPr>
          <w:pStyle w:val="Footer"/>
          <w:jc w:val="center"/>
          <w:rPr>
            <w:sz w:val="18"/>
            <w:szCs w:val="18"/>
          </w:rPr>
        </w:pPr>
        <w:r w:rsidRPr="0062617D">
          <w:rPr>
            <w:sz w:val="18"/>
            <w:szCs w:val="18"/>
          </w:rPr>
          <w:fldChar w:fldCharType="begin"/>
        </w:r>
        <w:r w:rsidRPr="0062617D">
          <w:rPr>
            <w:sz w:val="18"/>
            <w:szCs w:val="18"/>
          </w:rPr>
          <w:instrText xml:space="preserve"> PAGE   \* MERGEFORMAT </w:instrText>
        </w:r>
        <w:r w:rsidRPr="0062617D">
          <w:rPr>
            <w:sz w:val="18"/>
            <w:szCs w:val="18"/>
          </w:rPr>
          <w:fldChar w:fldCharType="separate"/>
        </w:r>
        <w:r>
          <w:rPr>
            <w:noProof/>
            <w:sz w:val="18"/>
            <w:szCs w:val="18"/>
          </w:rPr>
          <w:t>52</w:t>
        </w:r>
        <w:r w:rsidRPr="0062617D">
          <w:rPr>
            <w:noProof/>
            <w:sz w:val="18"/>
            <w:szCs w:val="18"/>
          </w:rPr>
          <w:fldChar w:fldCharType="end"/>
        </w:r>
      </w:p>
    </w:sdtContent>
  </w:sdt>
  <w:p w14:paraId="0492DCAF" w14:textId="77777777" w:rsidR="006A7B09" w:rsidRPr="0062617D" w:rsidRDefault="006A7B09" w:rsidP="0062617D">
    <w:pPr>
      <w:pStyle w:val="Footer"/>
      <w:jc w:val="center"/>
      <w:rPr>
        <w:noProof/>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098484"/>
      <w:docPartObj>
        <w:docPartGallery w:val="Page Numbers (Bottom of Page)"/>
        <w:docPartUnique/>
      </w:docPartObj>
    </w:sdtPr>
    <w:sdtEndPr>
      <w:rPr>
        <w:rStyle w:val="PageNumber"/>
      </w:rPr>
    </w:sdtEndPr>
    <w:sdtContent>
      <w:p w14:paraId="682CAD1B" w14:textId="77777777" w:rsidR="006A7B09" w:rsidRDefault="006A7B09" w:rsidP="001344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F9DCB2" w14:textId="77777777" w:rsidR="006A7B09" w:rsidRDefault="006A7B09" w:rsidP="000A2EC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1885398"/>
      <w:docPartObj>
        <w:docPartGallery w:val="Page Numbers (Bottom of Page)"/>
        <w:docPartUnique/>
      </w:docPartObj>
    </w:sdtPr>
    <w:sdtEndPr>
      <w:rPr>
        <w:noProof/>
      </w:rPr>
    </w:sdtEndPr>
    <w:sdtContent>
      <w:p w14:paraId="67D1A95D" w14:textId="77777777" w:rsidR="006A7B09" w:rsidRDefault="006A7B09">
        <w:pPr>
          <w:pStyle w:val="Footer"/>
          <w:jc w:val="center"/>
        </w:pPr>
        <w:r w:rsidRPr="0062617D">
          <w:rPr>
            <w:sz w:val="18"/>
            <w:szCs w:val="18"/>
          </w:rPr>
          <w:fldChar w:fldCharType="begin"/>
        </w:r>
        <w:r w:rsidRPr="0062617D">
          <w:rPr>
            <w:sz w:val="18"/>
            <w:szCs w:val="18"/>
          </w:rPr>
          <w:instrText xml:space="preserve"> PAGE   \* MERGEFORMAT </w:instrText>
        </w:r>
        <w:r w:rsidRPr="0062617D">
          <w:rPr>
            <w:sz w:val="18"/>
            <w:szCs w:val="18"/>
          </w:rPr>
          <w:fldChar w:fldCharType="separate"/>
        </w:r>
        <w:r>
          <w:rPr>
            <w:noProof/>
            <w:sz w:val="18"/>
            <w:szCs w:val="18"/>
          </w:rPr>
          <w:t>55</w:t>
        </w:r>
        <w:r w:rsidRPr="0062617D">
          <w:rPr>
            <w:noProof/>
            <w:sz w:val="18"/>
            <w:szCs w:val="18"/>
          </w:rPr>
          <w:fldChar w:fldCharType="end"/>
        </w:r>
      </w:p>
    </w:sdtContent>
  </w:sdt>
  <w:p w14:paraId="715B4626" w14:textId="77777777" w:rsidR="006A7B09" w:rsidRPr="000A2EC7" w:rsidRDefault="006A7B09" w:rsidP="000A2EC7">
    <w:pPr>
      <w:pStyle w:val="Footer"/>
      <w:ind w:right="360"/>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3B8A1" w14:textId="77777777" w:rsidR="0026082A" w:rsidRDefault="0026082A" w:rsidP="000164A9">
      <w:pPr>
        <w:spacing w:after="0" w:line="240" w:lineRule="auto"/>
      </w:pPr>
      <w:r>
        <w:separator/>
      </w:r>
    </w:p>
  </w:footnote>
  <w:footnote w:type="continuationSeparator" w:id="0">
    <w:p w14:paraId="4A3889EA" w14:textId="77777777" w:rsidR="0026082A" w:rsidRDefault="0026082A" w:rsidP="000164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0163010"/>
    <w:lvl w:ilvl="0">
      <w:start w:val="1"/>
      <w:numFmt w:val="decimal"/>
      <w:lvlText w:val="%1."/>
      <w:lvlJc w:val="left"/>
      <w:pPr>
        <w:tabs>
          <w:tab w:val="num" w:pos="1492"/>
        </w:tabs>
        <w:ind w:left="1492" w:hanging="360"/>
      </w:pPr>
    </w:lvl>
  </w:abstractNum>
  <w:abstractNum w:abstractNumId="1" w15:restartNumberingAfterBreak="0">
    <w:nsid w:val="FFFFFF7D"/>
    <w:multiLevelType w:val="hybridMultilevel"/>
    <w:tmpl w:val="B5E823AA"/>
    <w:lvl w:ilvl="0" w:tplc="214EEEAE">
      <w:start w:val="1"/>
      <w:numFmt w:val="decimal"/>
      <w:lvlText w:val="%1."/>
      <w:lvlJc w:val="left"/>
      <w:pPr>
        <w:tabs>
          <w:tab w:val="num" w:pos="1209"/>
        </w:tabs>
        <w:ind w:left="1209" w:hanging="360"/>
      </w:pPr>
    </w:lvl>
    <w:lvl w:ilvl="1" w:tplc="1BD4D968">
      <w:numFmt w:val="decimal"/>
      <w:lvlText w:val=""/>
      <w:lvlJc w:val="left"/>
    </w:lvl>
    <w:lvl w:ilvl="2" w:tplc="1676F1EC">
      <w:numFmt w:val="decimal"/>
      <w:lvlText w:val=""/>
      <w:lvlJc w:val="left"/>
    </w:lvl>
    <w:lvl w:ilvl="3" w:tplc="A1244BB2">
      <w:numFmt w:val="decimal"/>
      <w:lvlText w:val=""/>
      <w:lvlJc w:val="left"/>
    </w:lvl>
    <w:lvl w:ilvl="4" w:tplc="4C9C5436">
      <w:numFmt w:val="decimal"/>
      <w:lvlText w:val=""/>
      <w:lvlJc w:val="left"/>
    </w:lvl>
    <w:lvl w:ilvl="5" w:tplc="28349510">
      <w:numFmt w:val="decimal"/>
      <w:lvlText w:val=""/>
      <w:lvlJc w:val="left"/>
    </w:lvl>
    <w:lvl w:ilvl="6" w:tplc="05A625D8">
      <w:numFmt w:val="decimal"/>
      <w:lvlText w:val=""/>
      <w:lvlJc w:val="left"/>
    </w:lvl>
    <w:lvl w:ilvl="7" w:tplc="1DE2A994">
      <w:numFmt w:val="decimal"/>
      <w:lvlText w:val=""/>
      <w:lvlJc w:val="left"/>
    </w:lvl>
    <w:lvl w:ilvl="8" w:tplc="15BADF80">
      <w:numFmt w:val="decimal"/>
      <w:lvlText w:val=""/>
      <w:lvlJc w:val="left"/>
    </w:lvl>
  </w:abstractNum>
  <w:abstractNum w:abstractNumId="2" w15:restartNumberingAfterBreak="0">
    <w:nsid w:val="FFFFFF7E"/>
    <w:multiLevelType w:val="hybridMultilevel"/>
    <w:tmpl w:val="FEA24AD2"/>
    <w:lvl w:ilvl="0" w:tplc="C51C717C">
      <w:start w:val="1"/>
      <w:numFmt w:val="decimal"/>
      <w:lvlText w:val="%1."/>
      <w:lvlJc w:val="left"/>
      <w:pPr>
        <w:tabs>
          <w:tab w:val="num" w:pos="926"/>
        </w:tabs>
        <w:ind w:left="926" w:hanging="360"/>
      </w:pPr>
    </w:lvl>
    <w:lvl w:ilvl="1" w:tplc="3AC26E1C">
      <w:numFmt w:val="decimal"/>
      <w:lvlText w:val=""/>
      <w:lvlJc w:val="left"/>
    </w:lvl>
    <w:lvl w:ilvl="2" w:tplc="ADB6BBD2">
      <w:numFmt w:val="decimal"/>
      <w:lvlText w:val=""/>
      <w:lvlJc w:val="left"/>
    </w:lvl>
    <w:lvl w:ilvl="3" w:tplc="112E823C">
      <w:numFmt w:val="decimal"/>
      <w:lvlText w:val=""/>
      <w:lvlJc w:val="left"/>
    </w:lvl>
    <w:lvl w:ilvl="4" w:tplc="C9B8452E">
      <w:numFmt w:val="decimal"/>
      <w:lvlText w:val=""/>
      <w:lvlJc w:val="left"/>
    </w:lvl>
    <w:lvl w:ilvl="5" w:tplc="735CF588">
      <w:numFmt w:val="decimal"/>
      <w:lvlText w:val=""/>
      <w:lvlJc w:val="left"/>
    </w:lvl>
    <w:lvl w:ilvl="6" w:tplc="F990BB5C">
      <w:numFmt w:val="decimal"/>
      <w:lvlText w:val=""/>
      <w:lvlJc w:val="left"/>
    </w:lvl>
    <w:lvl w:ilvl="7" w:tplc="345C39F0">
      <w:numFmt w:val="decimal"/>
      <w:lvlText w:val=""/>
      <w:lvlJc w:val="left"/>
    </w:lvl>
    <w:lvl w:ilvl="8" w:tplc="086698BC">
      <w:numFmt w:val="decimal"/>
      <w:lvlText w:val=""/>
      <w:lvlJc w:val="left"/>
    </w:lvl>
  </w:abstractNum>
  <w:abstractNum w:abstractNumId="3" w15:restartNumberingAfterBreak="0">
    <w:nsid w:val="FFFFFF7F"/>
    <w:multiLevelType w:val="hybridMultilevel"/>
    <w:tmpl w:val="F8CEB37A"/>
    <w:lvl w:ilvl="0" w:tplc="B5564AFE">
      <w:start w:val="1"/>
      <w:numFmt w:val="decimal"/>
      <w:lvlText w:val="%1."/>
      <w:lvlJc w:val="left"/>
      <w:pPr>
        <w:tabs>
          <w:tab w:val="num" w:pos="643"/>
        </w:tabs>
        <w:ind w:left="643" w:hanging="360"/>
      </w:pPr>
    </w:lvl>
    <w:lvl w:ilvl="1" w:tplc="623C10CE">
      <w:numFmt w:val="decimal"/>
      <w:lvlText w:val=""/>
      <w:lvlJc w:val="left"/>
    </w:lvl>
    <w:lvl w:ilvl="2" w:tplc="0C2C54C4">
      <w:numFmt w:val="decimal"/>
      <w:lvlText w:val=""/>
      <w:lvlJc w:val="left"/>
    </w:lvl>
    <w:lvl w:ilvl="3" w:tplc="45BEE68A">
      <w:numFmt w:val="decimal"/>
      <w:lvlText w:val=""/>
      <w:lvlJc w:val="left"/>
    </w:lvl>
    <w:lvl w:ilvl="4" w:tplc="B838C47C">
      <w:numFmt w:val="decimal"/>
      <w:lvlText w:val=""/>
      <w:lvlJc w:val="left"/>
    </w:lvl>
    <w:lvl w:ilvl="5" w:tplc="7FBEFBCA">
      <w:numFmt w:val="decimal"/>
      <w:lvlText w:val=""/>
      <w:lvlJc w:val="left"/>
    </w:lvl>
    <w:lvl w:ilvl="6" w:tplc="3D986544">
      <w:numFmt w:val="decimal"/>
      <w:lvlText w:val=""/>
      <w:lvlJc w:val="left"/>
    </w:lvl>
    <w:lvl w:ilvl="7" w:tplc="444EAEF4">
      <w:numFmt w:val="decimal"/>
      <w:lvlText w:val=""/>
      <w:lvlJc w:val="left"/>
    </w:lvl>
    <w:lvl w:ilvl="8" w:tplc="705879B0">
      <w:numFmt w:val="decimal"/>
      <w:lvlText w:val=""/>
      <w:lvlJc w:val="left"/>
    </w:lvl>
  </w:abstractNum>
  <w:abstractNum w:abstractNumId="4" w15:restartNumberingAfterBreak="0">
    <w:nsid w:val="FFFFFF80"/>
    <w:multiLevelType w:val="hybridMultilevel"/>
    <w:tmpl w:val="F6ACD628"/>
    <w:lvl w:ilvl="0" w:tplc="55F4E782">
      <w:start w:val="1"/>
      <w:numFmt w:val="bullet"/>
      <w:lvlText w:val=""/>
      <w:lvlJc w:val="left"/>
      <w:pPr>
        <w:tabs>
          <w:tab w:val="num" w:pos="1492"/>
        </w:tabs>
        <w:ind w:left="1492" w:hanging="360"/>
      </w:pPr>
      <w:rPr>
        <w:rFonts w:ascii="Symbol" w:hAnsi="Symbol" w:hint="default"/>
      </w:rPr>
    </w:lvl>
    <w:lvl w:ilvl="1" w:tplc="EA36C5A0">
      <w:numFmt w:val="decimal"/>
      <w:lvlText w:val=""/>
      <w:lvlJc w:val="left"/>
    </w:lvl>
    <w:lvl w:ilvl="2" w:tplc="2BB88E02">
      <w:numFmt w:val="decimal"/>
      <w:lvlText w:val=""/>
      <w:lvlJc w:val="left"/>
    </w:lvl>
    <w:lvl w:ilvl="3" w:tplc="75FEF4DA">
      <w:numFmt w:val="decimal"/>
      <w:lvlText w:val=""/>
      <w:lvlJc w:val="left"/>
    </w:lvl>
    <w:lvl w:ilvl="4" w:tplc="EC865EC4">
      <w:numFmt w:val="decimal"/>
      <w:lvlText w:val=""/>
      <w:lvlJc w:val="left"/>
    </w:lvl>
    <w:lvl w:ilvl="5" w:tplc="0C74FE16">
      <w:numFmt w:val="decimal"/>
      <w:lvlText w:val=""/>
      <w:lvlJc w:val="left"/>
    </w:lvl>
    <w:lvl w:ilvl="6" w:tplc="397A7B00">
      <w:numFmt w:val="decimal"/>
      <w:lvlText w:val=""/>
      <w:lvlJc w:val="left"/>
    </w:lvl>
    <w:lvl w:ilvl="7" w:tplc="4F306024">
      <w:numFmt w:val="decimal"/>
      <w:lvlText w:val=""/>
      <w:lvlJc w:val="left"/>
    </w:lvl>
    <w:lvl w:ilvl="8" w:tplc="ABA2190A">
      <w:numFmt w:val="decimal"/>
      <w:lvlText w:val=""/>
      <w:lvlJc w:val="left"/>
    </w:lvl>
  </w:abstractNum>
  <w:abstractNum w:abstractNumId="5" w15:restartNumberingAfterBreak="0">
    <w:nsid w:val="FFFFFF81"/>
    <w:multiLevelType w:val="hybridMultilevel"/>
    <w:tmpl w:val="C65421EE"/>
    <w:lvl w:ilvl="0" w:tplc="0D3C1F64">
      <w:start w:val="1"/>
      <w:numFmt w:val="bullet"/>
      <w:lvlText w:val=""/>
      <w:lvlJc w:val="left"/>
      <w:pPr>
        <w:tabs>
          <w:tab w:val="num" w:pos="1209"/>
        </w:tabs>
        <w:ind w:left="1209" w:hanging="360"/>
      </w:pPr>
      <w:rPr>
        <w:rFonts w:ascii="Symbol" w:hAnsi="Symbol" w:hint="default"/>
      </w:rPr>
    </w:lvl>
    <w:lvl w:ilvl="1" w:tplc="A3F8CD84">
      <w:numFmt w:val="decimal"/>
      <w:lvlText w:val=""/>
      <w:lvlJc w:val="left"/>
    </w:lvl>
    <w:lvl w:ilvl="2" w:tplc="EB06D428">
      <w:numFmt w:val="decimal"/>
      <w:lvlText w:val=""/>
      <w:lvlJc w:val="left"/>
    </w:lvl>
    <w:lvl w:ilvl="3" w:tplc="B09E0C5E">
      <w:numFmt w:val="decimal"/>
      <w:lvlText w:val=""/>
      <w:lvlJc w:val="left"/>
    </w:lvl>
    <w:lvl w:ilvl="4" w:tplc="E196EE52">
      <w:numFmt w:val="decimal"/>
      <w:lvlText w:val=""/>
      <w:lvlJc w:val="left"/>
    </w:lvl>
    <w:lvl w:ilvl="5" w:tplc="738086BA">
      <w:numFmt w:val="decimal"/>
      <w:lvlText w:val=""/>
      <w:lvlJc w:val="left"/>
    </w:lvl>
    <w:lvl w:ilvl="6" w:tplc="378C786E">
      <w:numFmt w:val="decimal"/>
      <w:lvlText w:val=""/>
      <w:lvlJc w:val="left"/>
    </w:lvl>
    <w:lvl w:ilvl="7" w:tplc="74A4563A">
      <w:numFmt w:val="decimal"/>
      <w:lvlText w:val=""/>
      <w:lvlJc w:val="left"/>
    </w:lvl>
    <w:lvl w:ilvl="8" w:tplc="6EEE316A">
      <w:numFmt w:val="decimal"/>
      <w:lvlText w:val=""/>
      <w:lvlJc w:val="left"/>
    </w:lvl>
  </w:abstractNum>
  <w:abstractNum w:abstractNumId="6" w15:restartNumberingAfterBreak="0">
    <w:nsid w:val="FFFFFF82"/>
    <w:multiLevelType w:val="hybridMultilevel"/>
    <w:tmpl w:val="068C6A56"/>
    <w:lvl w:ilvl="0" w:tplc="3ABC998C">
      <w:start w:val="1"/>
      <w:numFmt w:val="bullet"/>
      <w:lvlText w:val=""/>
      <w:lvlJc w:val="left"/>
      <w:pPr>
        <w:tabs>
          <w:tab w:val="num" w:pos="926"/>
        </w:tabs>
        <w:ind w:left="926" w:hanging="360"/>
      </w:pPr>
      <w:rPr>
        <w:rFonts w:ascii="Symbol" w:hAnsi="Symbol" w:hint="default"/>
      </w:rPr>
    </w:lvl>
    <w:lvl w:ilvl="1" w:tplc="0CE05618">
      <w:numFmt w:val="decimal"/>
      <w:lvlText w:val=""/>
      <w:lvlJc w:val="left"/>
    </w:lvl>
    <w:lvl w:ilvl="2" w:tplc="58BEDB62">
      <w:numFmt w:val="decimal"/>
      <w:lvlText w:val=""/>
      <w:lvlJc w:val="left"/>
    </w:lvl>
    <w:lvl w:ilvl="3" w:tplc="DB7A7662">
      <w:numFmt w:val="decimal"/>
      <w:lvlText w:val=""/>
      <w:lvlJc w:val="left"/>
    </w:lvl>
    <w:lvl w:ilvl="4" w:tplc="F63296FE">
      <w:numFmt w:val="decimal"/>
      <w:lvlText w:val=""/>
      <w:lvlJc w:val="left"/>
    </w:lvl>
    <w:lvl w:ilvl="5" w:tplc="1292F14C">
      <w:numFmt w:val="decimal"/>
      <w:lvlText w:val=""/>
      <w:lvlJc w:val="left"/>
    </w:lvl>
    <w:lvl w:ilvl="6" w:tplc="8C2ABCC2">
      <w:numFmt w:val="decimal"/>
      <w:lvlText w:val=""/>
      <w:lvlJc w:val="left"/>
    </w:lvl>
    <w:lvl w:ilvl="7" w:tplc="0332DE1A">
      <w:numFmt w:val="decimal"/>
      <w:lvlText w:val=""/>
      <w:lvlJc w:val="left"/>
    </w:lvl>
    <w:lvl w:ilvl="8" w:tplc="43B004DE">
      <w:numFmt w:val="decimal"/>
      <w:lvlText w:val=""/>
      <w:lvlJc w:val="left"/>
    </w:lvl>
  </w:abstractNum>
  <w:abstractNum w:abstractNumId="7" w15:restartNumberingAfterBreak="0">
    <w:nsid w:val="FFFFFF83"/>
    <w:multiLevelType w:val="hybridMultilevel"/>
    <w:tmpl w:val="CC64D4D2"/>
    <w:lvl w:ilvl="0" w:tplc="AB66FD7E">
      <w:start w:val="1"/>
      <w:numFmt w:val="bullet"/>
      <w:lvlText w:val=""/>
      <w:lvlJc w:val="left"/>
      <w:pPr>
        <w:tabs>
          <w:tab w:val="num" w:pos="643"/>
        </w:tabs>
        <w:ind w:left="643" w:hanging="360"/>
      </w:pPr>
      <w:rPr>
        <w:rFonts w:ascii="Symbol" w:hAnsi="Symbol" w:hint="default"/>
      </w:rPr>
    </w:lvl>
    <w:lvl w:ilvl="1" w:tplc="8F6A6878">
      <w:numFmt w:val="decimal"/>
      <w:lvlText w:val=""/>
      <w:lvlJc w:val="left"/>
    </w:lvl>
    <w:lvl w:ilvl="2" w:tplc="459E18E8">
      <w:numFmt w:val="decimal"/>
      <w:lvlText w:val=""/>
      <w:lvlJc w:val="left"/>
    </w:lvl>
    <w:lvl w:ilvl="3" w:tplc="FAFAE5D6">
      <w:numFmt w:val="decimal"/>
      <w:lvlText w:val=""/>
      <w:lvlJc w:val="left"/>
    </w:lvl>
    <w:lvl w:ilvl="4" w:tplc="E9EE0E56">
      <w:numFmt w:val="decimal"/>
      <w:lvlText w:val=""/>
      <w:lvlJc w:val="left"/>
    </w:lvl>
    <w:lvl w:ilvl="5" w:tplc="560459BE">
      <w:numFmt w:val="decimal"/>
      <w:lvlText w:val=""/>
      <w:lvlJc w:val="left"/>
    </w:lvl>
    <w:lvl w:ilvl="6" w:tplc="4EB4A478">
      <w:numFmt w:val="decimal"/>
      <w:lvlText w:val=""/>
      <w:lvlJc w:val="left"/>
    </w:lvl>
    <w:lvl w:ilvl="7" w:tplc="17600D36">
      <w:numFmt w:val="decimal"/>
      <w:lvlText w:val=""/>
      <w:lvlJc w:val="left"/>
    </w:lvl>
    <w:lvl w:ilvl="8" w:tplc="5484BD58">
      <w:numFmt w:val="decimal"/>
      <w:lvlText w:val=""/>
      <w:lvlJc w:val="left"/>
    </w:lvl>
  </w:abstractNum>
  <w:abstractNum w:abstractNumId="8" w15:restartNumberingAfterBreak="0">
    <w:nsid w:val="FFFFFF88"/>
    <w:multiLevelType w:val="hybridMultilevel"/>
    <w:tmpl w:val="77A80BA4"/>
    <w:lvl w:ilvl="0" w:tplc="5BAADDF8">
      <w:start w:val="1"/>
      <w:numFmt w:val="decimal"/>
      <w:lvlText w:val="%1."/>
      <w:lvlJc w:val="left"/>
      <w:pPr>
        <w:tabs>
          <w:tab w:val="num" w:pos="360"/>
        </w:tabs>
        <w:ind w:left="360" w:hanging="360"/>
      </w:pPr>
    </w:lvl>
    <w:lvl w:ilvl="1" w:tplc="193093F2">
      <w:numFmt w:val="decimal"/>
      <w:lvlText w:val=""/>
      <w:lvlJc w:val="left"/>
    </w:lvl>
    <w:lvl w:ilvl="2" w:tplc="3C96DA40">
      <w:numFmt w:val="decimal"/>
      <w:lvlText w:val=""/>
      <w:lvlJc w:val="left"/>
    </w:lvl>
    <w:lvl w:ilvl="3" w:tplc="71A43B2C">
      <w:numFmt w:val="decimal"/>
      <w:lvlText w:val=""/>
      <w:lvlJc w:val="left"/>
    </w:lvl>
    <w:lvl w:ilvl="4" w:tplc="818AEEE4">
      <w:numFmt w:val="decimal"/>
      <w:lvlText w:val=""/>
      <w:lvlJc w:val="left"/>
    </w:lvl>
    <w:lvl w:ilvl="5" w:tplc="26B2F21C">
      <w:numFmt w:val="decimal"/>
      <w:lvlText w:val=""/>
      <w:lvlJc w:val="left"/>
    </w:lvl>
    <w:lvl w:ilvl="6" w:tplc="A718C4FE">
      <w:numFmt w:val="decimal"/>
      <w:lvlText w:val=""/>
      <w:lvlJc w:val="left"/>
    </w:lvl>
    <w:lvl w:ilvl="7" w:tplc="C0A89692">
      <w:numFmt w:val="decimal"/>
      <w:lvlText w:val=""/>
      <w:lvlJc w:val="left"/>
    </w:lvl>
    <w:lvl w:ilvl="8" w:tplc="0EE6DBF8">
      <w:numFmt w:val="decimal"/>
      <w:lvlText w:val=""/>
      <w:lvlJc w:val="left"/>
    </w:lvl>
  </w:abstractNum>
  <w:abstractNum w:abstractNumId="9" w15:restartNumberingAfterBreak="0">
    <w:nsid w:val="FFFFFF89"/>
    <w:multiLevelType w:val="hybridMultilevel"/>
    <w:tmpl w:val="34C6EA80"/>
    <w:lvl w:ilvl="0" w:tplc="DC5A24D4">
      <w:start w:val="1"/>
      <w:numFmt w:val="bullet"/>
      <w:lvlText w:val=""/>
      <w:lvlJc w:val="left"/>
      <w:pPr>
        <w:tabs>
          <w:tab w:val="num" w:pos="360"/>
        </w:tabs>
        <w:ind w:left="360" w:hanging="360"/>
      </w:pPr>
      <w:rPr>
        <w:rFonts w:ascii="Symbol" w:hAnsi="Symbol" w:hint="default"/>
      </w:rPr>
    </w:lvl>
    <w:lvl w:ilvl="1" w:tplc="65E80A22">
      <w:numFmt w:val="decimal"/>
      <w:lvlText w:val=""/>
      <w:lvlJc w:val="left"/>
    </w:lvl>
    <w:lvl w:ilvl="2" w:tplc="22463392">
      <w:numFmt w:val="decimal"/>
      <w:lvlText w:val=""/>
      <w:lvlJc w:val="left"/>
    </w:lvl>
    <w:lvl w:ilvl="3" w:tplc="F15E4BE4">
      <w:numFmt w:val="decimal"/>
      <w:lvlText w:val=""/>
      <w:lvlJc w:val="left"/>
    </w:lvl>
    <w:lvl w:ilvl="4" w:tplc="D9E83CF4">
      <w:numFmt w:val="decimal"/>
      <w:lvlText w:val=""/>
      <w:lvlJc w:val="left"/>
    </w:lvl>
    <w:lvl w:ilvl="5" w:tplc="E2440FE4">
      <w:numFmt w:val="decimal"/>
      <w:lvlText w:val=""/>
      <w:lvlJc w:val="left"/>
    </w:lvl>
    <w:lvl w:ilvl="6" w:tplc="F95617DE">
      <w:numFmt w:val="decimal"/>
      <w:lvlText w:val=""/>
      <w:lvlJc w:val="left"/>
    </w:lvl>
    <w:lvl w:ilvl="7" w:tplc="1EE8FED8">
      <w:numFmt w:val="decimal"/>
      <w:lvlText w:val=""/>
      <w:lvlJc w:val="left"/>
    </w:lvl>
    <w:lvl w:ilvl="8" w:tplc="5D8E7770">
      <w:numFmt w:val="decimal"/>
      <w:lvlText w:val=""/>
      <w:lvlJc w:val="left"/>
    </w:lvl>
  </w:abstractNum>
  <w:abstractNum w:abstractNumId="10" w15:restartNumberingAfterBreak="0">
    <w:nsid w:val="03452C58"/>
    <w:multiLevelType w:val="hybridMultilevel"/>
    <w:tmpl w:val="D0E6AD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8DE6D5F"/>
    <w:multiLevelType w:val="hybridMultilevel"/>
    <w:tmpl w:val="3AE02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D39638F"/>
    <w:multiLevelType w:val="hybridMultilevel"/>
    <w:tmpl w:val="5E10FB56"/>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13" w15:restartNumberingAfterBreak="0">
    <w:nsid w:val="11620E8D"/>
    <w:multiLevelType w:val="hybridMultilevel"/>
    <w:tmpl w:val="D1CC19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3E208EF"/>
    <w:multiLevelType w:val="hybridMultilevel"/>
    <w:tmpl w:val="D05E2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60054"/>
    <w:multiLevelType w:val="hybridMultilevel"/>
    <w:tmpl w:val="773EF6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D377529"/>
    <w:multiLevelType w:val="hybridMultilevel"/>
    <w:tmpl w:val="CD9439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D4E6E3A"/>
    <w:multiLevelType w:val="hybridMultilevel"/>
    <w:tmpl w:val="114622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F4F626F"/>
    <w:multiLevelType w:val="hybridMultilevel"/>
    <w:tmpl w:val="18EA22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235A62D8"/>
    <w:multiLevelType w:val="hybridMultilevel"/>
    <w:tmpl w:val="8B469B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4AC2354"/>
    <w:multiLevelType w:val="hybridMultilevel"/>
    <w:tmpl w:val="1D968A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BFD4B6B"/>
    <w:multiLevelType w:val="hybridMultilevel"/>
    <w:tmpl w:val="2F227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0A73406"/>
    <w:multiLevelType w:val="hybridMultilevel"/>
    <w:tmpl w:val="2F1EFA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2E713E4"/>
    <w:multiLevelType w:val="hybridMultilevel"/>
    <w:tmpl w:val="76ECA8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37C20A8"/>
    <w:multiLevelType w:val="hybridMultilevel"/>
    <w:tmpl w:val="0B6A4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D85DC5"/>
    <w:multiLevelType w:val="hybridMultilevel"/>
    <w:tmpl w:val="2744AF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6" w15:restartNumberingAfterBreak="0">
    <w:nsid w:val="4B111CF9"/>
    <w:multiLevelType w:val="hybridMultilevel"/>
    <w:tmpl w:val="55ECBAE4"/>
    <w:lvl w:ilvl="0" w:tplc="0EF64D28">
      <w:numFmt w:val="bullet"/>
      <w:lvlText w:val="•"/>
      <w:lvlJc w:val="left"/>
      <w:pPr>
        <w:ind w:left="774" w:hanging="360"/>
      </w:pPr>
      <w:rPr>
        <w:rFonts w:ascii="Calibri" w:eastAsiaTheme="minorHAnsi" w:hAnsi="Calibri" w:cs="Calibri" w:hint="default"/>
      </w:rPr>
    </w:lvl>
    <w:lvl w:ilvl="1" w:tplc="1C090003" w:tentative="1">
      <w:start w:val="1"/>
      <w:numFmt w:val="bullet"/>
      <w:lvlText w:val="o"/>
      <w:lvlJc w:val="left"/>
      <w:pPr>
        <w:ind w:left="1494" w:hanging="360"/>
      </w:pPr>
      <w:rPr>
        <w:rFonts w:ascii="Courier New" w:hAnsi="Courier New" w:cs="Courier New" w:hint="default"/>
      </w:rPr>
    </w:lvl>
    <w:lvl w:ilvl="2" w:tplc="1C090005" w:tentative="1">
      <w:start w:val="1"/>
      <w:numFmt w:val="bullet"/>
      <w:lvlText w:val=""/>
      <w:lvlJc w:val="left"/>
      <w:pPr>
        <w:ind w:left="2214" w:hanging="360"/>
      </w:pPr>
      <w:rPr>
        <w:rFonts w:ascii="Wingdings" w:hAnsi="Wingdings" w:hint="default"/>
      </w:rPr>
    </w:lvl>
    <w:lvl w:ilvl="3" w:tplc="1C090001" w:tentative="1">
      <w:start w:val="1"/>
      <w:numFmt w:val="bullet"/>
      <w:lvlText w:val=""/>
      <w:lvlJc w:val="left"/>
      <w:pPr>
        <w:ind w:left="2934" w:hanging="360"/>
      </w:pPr>
      <w:rPr>
        <w:rFonts w:ascii="Symbol" w:hAnsi="Symbol" w:hint="default"/>
      </w:rPr>
    </w:lvl>
    <w:lvl w:ilvl="4" w:tplc="1C090003" w:tentative="1">
      <w:start w:val="1"/>
      <w:numFmt w:val="bullet"/>
      <w:lvlText w:val="o"/>
      <w:lvlJc w:val="left"/>
      <w:pPr>
        <w:ind w:left="3654" w:hanging="360"/>
      </w:pPr>
      <w:rPr>
        <w:rFonts w:ascii="Courier New" w:hAnsi="Courier New" w:cs="Courier New" w:hint="default"/>
      </w:rPr>
    </w:lvl>
    <w:lvl w:ilvl="5" w:tplc="1C090005" w:tentative="1">
      <w:start w:val="1"/>
      <w:numFmt w:val="bullet"/>
      <w:lvlText w:val=""/>
      <w:lvlJc w:val="left"/>
      <w:pPr>
        <w:ind w:left="4374" w:hanging="360"/>
      </w:pPr>
      <w:rPr>
        <w:rFonts w:ascii="Wingdings" w:hAnsi="Wingdings" w:hint="default"/>
      </w:rPr>
    </w:lvl>
    <w:lvl w:ilvl="6" w:tplc="1C090001" w:tentative="1">
      <w:start w:val="1"/>
      <w:numFmt w:val="bullet"/>
      <w:lvlText w:val=""/>
      <w:lvlJc w:val="left"/>
      <w:pPr>
        <w:ind w:left="5094" w:hanging="360"/>
      </w:pPr>
      <w:rPr>
        <w:rFonts w:ascii="Symbol" w:hAnsi="Symbol" w:hint="default"/>
      </w:rPr>
    </w:lvl>
    <w:lvl w:ilvl="7" w:tplc="1C090003" w:tentative="1">
      <w:start w:val="1"/>
      <w:numFmt w:val="bullet"/>
      <w:lvlText w:val="o"/>
      <w:lvlJc w:val="left"/>
      <w:pPr>
        <w:ind w:left="5814" w:hanging="360"/>
      </w:pPr>
      <w:rPr>
        <w:rFonts w:ascii="Courier New" w:hAnsi="Courier New" w:cs="Courier New" w:hint="default"/>
      </w:rPr>
    </w:lvl>
    <w:lvl w:ilvl="8" w:tplc="1C090005" w:tentative="1">
      <w:start w:val="1"/>
      <w:numFmt w:val="bullet"/>
      <w:lvlText w:val=""/>
      <w:lvlJc w:val="left"/>
      <w:pPr>
        <w:ind w:left="6534" w:hanging="360"/>
      </w:pPr>
      <w:rPr>
        <w:rFonts w:ascii="Wingdings" w:hAnsi="Wingdings" w:hint="default"/>
      </w:rPr>
    </w:lvl>
  </w:abstractNum>
  <w:abstractNum w:abstractNumId="27" w15:restartNumberingAfterBreak="0">
    <w:nsid w:val="4EF964CC"/>
    <w:multiLevelType w:val="multilevel"/>
    <w:tmpl w:val="80F6C012"/>
    <w:lvl w:ilvl="0">
      <w:start w:val="1"/>
      <w:numFmt w:val="decimal"/>
      <w:pStyle w:val="steps"/>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FD71F28"/>
    <w:multiLevelType w:val="hybridMultilevel"/>
    <w:tmpl w:val="E9B2D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D66881"/>
    <w:multiLevelType w:val="hybridMultilevel"/>
    <w:tmpl w:val="F5869F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46E503C"/>
    <w:multiLevelType w:val="hybridMultilevel"/>
    <w:tmpl w:val="9BFE08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50442D8"/>
    <w:multiLevelType w:val="hybridMultilevel"/>
    <w:tmpl w:val="C166F532"/>
    <w:lvl w:ilvl="0" w:tplc="F672FC3A">
      <w:start w:val="1"/>
      <w:numFmt w:val="decimal"/>
      <w:lvlText w:val="%1."/>
      <w:lvlJc w:val="left"/>
      <w:pPr>
        <w:ind w:left="810" w:hanging="45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63DD5597"/>
    <w:multiLevelType w:val="multilevel"/>
    <w:tmpl w:val="C6FAECC0"/>
    <w:lvl w:ilvl="0">
      <w:start w:val="1"/>
      <w:numFmt w:val="decimal"/>
      <w:pStyle w:val="Heading1"/>
      <w:lvlText w:val="%1."/>
      <w:lvlJc w:val="left"/>
      <w:pPr>
        <w:ind w:left="810" w:hanging="45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6B9B64F6"/>
    <w:multiLevelType w:val="hybridMultilevel"/>
    <w:tmpl w:val="E0B65B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D7B5C12"/>
    <w:multiLevelType w:val="hybridMultilevel"/>
    <w:tmpl w:val="BC325B40"/>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35" w15:restartNumberingAfterBreak="0">
    <w:nsid w:val="7B3A2F68"/>
    <w:multiLevelType w:val="hybridMultilevel"/>
    <w:tmpl w:val="C4161A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C023699"/>
    <w:multiLevelType w:val="hybridMultilevel"/>
    <w:tmpl w:val="A420DB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25"/>
  </w:num>
  <w:num w:numId="4">
    <w:abstractNumId w:val="14"/>
  </w:num>
  <w:num w:numId="5">
    <w:abstractNumId w:val="33"/>
  </w:num>
  <w:num w:numId="6">
    <w:abstractNumId w:val="15"/>
  </w:num>
  <w:num w:numId="7">
    <w:abstractNumId w:val="12"/>
  </w:num>
  <w:num w:numId="8">
    <w:abstractNumId w:val="19"/>
  </w:num>
  <w:num w:numId="9">
    <w:abstractNumId w:val="30"/>
  </w:num>
  <w:num w:numId="10">
    <w:abstractNumId w:val="34"/>
  </w:num>
  <w:num w:numId="11">
    <w:abstractNumId w:val="23"/>
  </w:num>
  <w:num w:numId="12">
    <w:abstractNumId w:val="11"/>
  </w:num>
  <w:num w:numId="13">
    <w:abstractNumId w:val="24"/>
  </w:num>
  <w:num w:numId="14">
    <w:abstractNumId w:val="13"/>
  </w:num>
  <w:num w:numId="15">
    <w:abstractNumId w:val="22"/>
  </w:num>
  <w:num w:numId="16">
    <w:abstractNumId w:val="16"/>
  </w:num>
  <w:num w:numId="17">
    <w:abstractNumId w:val="20"/>
  </w:num>
  <w:num w:numId="18">
    <w:abstractNumId w:val="10"/>
  </w:num>
  <w:num w:numId="19">
    <w:abstractNumId w:val="21"/>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8"/>
  </w:num>
  <w:num w:numId="31">
    <w:abstractNumId w:val="26"/>
  </w:num>
  <w:num w:numId="32">
    <w:abstractNumId w:val="27"/>
  </w:num>
  <w:num w:numId="33">
    <w:abstractNumId w:val="36"/>
  </w:num>
  <w:num w:numId="34">
    <w:abstractNumId w:val="31"/>
  </w:num>
  <w:num w:numId="35">
    <w:abstractNumId w:val="32"/>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256"/>
    <w:rsid w:val="0001000B"/>
    <w:rsid w:val="00010CE0"/>
    <w:rsid w:val="000164A9"/>
    <w:rsid w:val="00021B3A"/>
    <w:rsid w:val="00024E8D"/>
    <w:rsid w:val="000315D9"/>
    <w:rsid w:val="00044190"/>
    <w:rsid w:val="00045D80"/>
    <w:rsid w:val="000664BA"/>
    <w:rsid w:val="00075D53"/>
    <w:rsid w:val="00080485"/>
    <w:rsid w:val="00084CC0"/>
    <w:rsid w:val="00085468"/>
    <w:rsid w:val="00085BF7"/>
    <w:rsid w:val="00090FBB"/>
    <w:rsid w:val="000A09D3"/>
    <w:rsid w:val="000A2EC7"/>
    <w:rsid w:val="000B3CAE"/>
    <w:rsid w:val="000B5A8C"/>
    <w:rsid w:val="000D1D04"/>
    <w:rsid w:val="000E09EA"/>
    <w:rsid w:val="000E3581"/>
    <w:rsid w:val="0013171C"/>
    <w:rsid w:val="00131B21"/>
    <w:rsid w:val="0013449C"/>
    <w:rsid w:val="00136768"/>
    <w:rsid w:val="00142A31"/>
    <w:rsid w:val="00173CB7"/>
    <w:rsid w:val="00177DD6"/>
    <w:rsid w:val="001A15AF"/>
    <w:rsid w:val="001A2438"/>
    <w:rsid w:val="001A322E"/>
    <w:rsid w:val="001B1E8E"/>
    <w:rsid w:val="001B7B97"/>
    <w:rsid w:val="001C6C75"/>
    <w:rsid w:val="001D1F29"/>
    <w:rsid w:val="001D2E55"/>
    <w:rsid w:val="001E0C52"/>
    <w:rsid w:val="001F2CDD"/>
    <w:rsid w:val="001F601A"/>
    <w:rsid w:val="002021B8"/>
    <w:rsid w:val="00203BB4"/>
    <w:rsid w:val="002136D7"/>
    <w:rsid w:val="0022063B"/>
    <w:rsid w:val="002263FE"/>
    <w:rsid w:val="00227CFD"/>
    <w:rsid w:val="00230EAB"/>
    <w:rsid w:val="0023149D"/>
    <w:rsid w:val="002318DB"/>
    <w:rsid w:val="00237018"/>
    <w:rsid w:val="0026082A"/>
    <w:rsid w:val="0027342C"/>
    <w:rsid w:val="00280F26"/>
    <w:rsid w:val="00282A6F"/>
    <w:rsid w:val="002836E7"/>
    <w:rsid w:val="00290F15"/>
    <w:rsid w:val="002926A2"/>
    <w:rsid w:val="002A2B23"/>
    <w:rsid w:val="002A728C"/>
    <w:rsid w:val="002C3197"/>
    <w:rsid w:val="002C6B9C"/>
    <w:rsid w:val="002D021F"/>
    <w:rsid w:val="002D523A"/>
    <w:rsid w:val="002E106E"/>
    <w:rsid w:val="002E23E2"/>
    <w:rsid w:val="002E2469"/>
    <w:rsid w:val="002F4326"/>
    <w:rsid w:val="00301CA3"/>
    <w:rsid w:val="0030719D"/>
    <w:rsid w:val="003110D2"/>
    <w:rsid w:val="00311256"/>
    <w:rsid w:val="00312BEC"/>
    <w:rsid w:val="00317F0C"/>
    <w:rsid w:val="003204D6"/>
    <w:rsid w:val="003233BD"/>
    <w:rsid w:val="00323A03"/>
    <w:rsid w:val="00353831"/>
    <w:rsid w:val="00355D4A"/>
    <w:rsid w:val="00355F4D"/>
    <w:rsid w:val="00360B4A"/>
    <w:rsid w:val="00361382"/>
    <w:rsid w:val="003667C8"/>
    <w:rsid w:val="0037177D"/>
    <w:rsid w:val="00376B84"/>
    <w:rsid w:val="003871F7"/>
    <w:rsid w:val="003A6B97"/>
    <w:rsid w:val="003B1072"/>
    <w:rsid w:val="003B1214"/>
    <w:rsid w:val="003C2119"/>
    <w:rsid w:val="003C532B"/>
    <w:rsid w:val="003D333E"/>
    <w:rsid w:val="003E4519"/>
    <w:rsid w:val="003E5F29"/>
    <w:rsid w:val="003F2561"/>
    <w:rsid w:val="00406D41"/>
    <w:rsid w:val="004079B5"/>
    <w:rsid w:val="00407FA0"/>
    <w:rsid w:val="00426891"/>
    <w:rsid w:val="004278B3"/>
    <w:rsid w:val="00430F8A"/>
    <w:rsid w:val="00431095"/>
    <w:rsid w:val="004332B1"/>
    <w:rsid w:val="004358A3"/>
    <w:rsid w:val="00435CC3"/>
    <w:rsid w:val="00442DD4"/>
    <w:rsid w:val="00443D74"/>
    <w:rsid w:val="00456277"/>
    <w:rsid w:val="00461280"/>
    <w:rsid w:val="004730EC"/>
    <w:rsid w:val="00473C22"/>
    <w:rsid w:val="00474E60"/>
    <w:rsid w:val="0048280B"/>
    <w:rsid w:val="00483E8D"/>
    <w:rsid w:val="00491590"/>
    <w:rsid w:val="004972BE"/>
    <w:rsid w:val="00497BDA"/>
    <w:rsid w:val="004A0940"/>
    <w:rsid w:val="004B05CC"/>
    <w:rsid w:val="004B0A6B"/>
    <w:rsid w:val="004C667A"/>
    <w:rsid w:val="004D0237"/>
    <w:rsid w:val="004D3189"/>
    <w:rsid w:val="004D5140"/>
    <w:rsid w:val="004D6F7D"/>
    <w:rsid w:val="004E30A9"/>
    <w:rsid w:val="004F5DD8"/>
    <w:rsid w:val="005019A8"/>
    <w:rsid w:val="00502DAF"/>
    <w:rsid w:val="0050309A"/>
    <w:rsid w:val="00504B55"/>
    <w:rsid w:val="00504C43"/>
    <w:rsid w:val="00510207"/>
    <w:rsid w:val="00516741"/>
    <w:rsid w:val="00521D45"/>
    <w:rsid w:val="00526F96"/>
    <w:rsid w:val="005279EC"/>
    <w:rsid w:val="0053150B"/>
    <w:rsid w:val="00537B72"/>
    <w:rsid w:val="0057098F"/>
    <w:rsid w:val="00575A92"/>
    <w:rsid w:val="00577B9F"/>
    <w:rsid w:val="005A4393"/>
    <w:rsid w:val="005A6800"/>
    <w:rsid w:val="005B64CF"/>
    <w:rsid w:val="005C0523"/>
    <w:rsid w:val="005C5AB8"/>
    <w:rsid w:val="005D1F1D"/>
    <w:rsid w:val="005D6079"/>
    <w:rsid w:val="005E2796"/>
    <w:rsid w:val="005E2D54"/>
    <w:rsid w:val="005E69CB"/>
    <w:rsid w:val="006243A7"/>
    <w:rsid w:val="0062617D"/>
    <w:rsid w:val="00627259"/>
    <w:rsid w:val="0062758E"/>
    <w:rsid w:val="00627CC3"/>
    <w:rsid w:val="00630D6E"/>
    <w:rsid w:val="00643C1B"/>
    <w:rsid w:val="00651E42"/>
    <w:rsid w:val="0065240B"/>
    <w:rsid w:val="00655793"/>
    <w:rsid w:val="00667CDC"/>
    <w:rsid w:val="00670C63"/>
    <w:rsid w:val="00671B3B"/>
    <w:rsid w:val="00687D9E"/>
    <w:rsid w:val="006A4E3C"/>
    <w:rsid w:val="006A7B09"/>
    <w:rsid w:val="006C01BC"/>
    <w:rsid w:val="006C4F52"/>
    <w:rsid w:val="006C75AC"/>
    <w:rsid w:val="006D1198"/>
    <w:rsid w:val="006E22DF"/>
    <w:rsid w:val="006E6910"/>
    <w:rsid w:val="006F16C8"/>
    <w:rsid w:val="006F2461"/>
    <w:rsid w:val="006F7F71"/>
    <w:rsid w:val="00724089"/>
    <w:rsid w:val="00727C01"/>
    <w:rsid w:val="00733282"/>
    <w:rsid w:val="00741E56"/>
    <w:rsid w:val="00762F31"/>
    <w:rsid w:val="00763162"/>
    <w:rsid w:val="007663D5"/>
    <w:rsid w:val="00766861"/>
    <w:rsid w:val="0076756E"/>
    <w:rsid w:val="007703CF"/>
    <w:rsid w:val="00787AE9"/>
    <w:rsid w:val="007A4193"/>
    <w:rsid w:val="007B2F1A"/>
    <w:rsid w:val="007D06E9"/>
    <w:rsid w:val="007D4F66"/>
    <w:rsid w:val="007E4421"/>
    <w:rsid w:val="008020D3"/>
    <w:rsid w:val="00804641"/>
    <w:rsid w:val="00814F56"/>
    <w:rsid w:val="00816BE3"/>
    <w:rsid w:val="008172E0"/>
    <w:rsid w:val="00817513"/>
    <w:rsid w:val="00826D66"/>
    <w:rsid w:val="00835FB4"/>
    <w:rsid w:val="0084518C"/>
    <w:rsid w:val="00847A5C"/>
    <w:rsid w:val="0085295A"/>
    <w:rsid w:val="00853BC0"/>
    <w:rsid w:val="008635DE"/>
    <w:rsid w:val="0086744B"/>
    <w:rsid w:val="00876E4D"/>
    <w:rsid w:val="00887083"/>
    <w:rsid w:val="00890175"/>
    <w:rsid w:val="00890822"/>
    <w:rsid w:val="008915B4"/>
    <w:rsid w:val="008A08EB"/>
    <w:rsid w:val="008B2DDE"/>
    <w:rsid w:val="008B369E"/>
    <w:rsid w:val="008C6C56"/>
    <w:rsid w:val="008E36AC"/>
    <w:rsid w:val="008F32E8"/>
    <w:rsid w:val="008F60C3"/>
    <w:rsid w:val="00900B9B"/>
    <w:rsid w:val="009307B8"/>
    <w:rsid w:val="00943FD3"/>
    <w:rsid w:val="009449B5"/>
    <w:rsid w:val="00946996"/>
    <w:rsid w:val="009513FB"/>
    <w:rsid w:val="00957565"/>
    <w:rsid w:val="0096095E"/>
    <w:rsid w:val="00970F4E"/>
    <w:rsid w:val="0098110C"/>
    <w:rsid w:val="00983672"/>
    <w:rsid w:val="00986531"/>
    <w:rsid w:val="00990AA0"/>
    <w:rsid w:val="00997BD1"/>
    <w:rsid w:val="009B366F"/>
    <w:rsid w:val="009B5169"/>
    <w:rsid w:val="009C6DDF"/>
    <w:rsid w:val="009F0AC0"/>
    <w:rsid w:val="009F32AB"/>
    <w:rsid w:val="009F6E7F"/>
    <w:rsid w:val="009F7FA3"/>
    <w:rsid w:val="00A01736"/>
    <w:rsid w:val="00A03579"/>
    <w:rsid w:val="00A12AAA"/>
    <w:rsid w:val="00A13785"/>
    <w:rsid w:val="00A260FE"/>
    <w:rsid w:val="00A3597D"/>
    <w:rsid w:val="00A433C1"/>
    <w:rsid w:val="00A61B91"/>
    <w:rsid w:val="00A727A2"/>
    <w:rsid w:val="00A75F26"/>
    <w:rsid w:val="00A8335A"/>
    <w:rsid w:val="00AA053A"/>
    <w:rsid w:val="00AA1551"/>
    <w:rsid w:val="00AA7051"/>
    <w:rsid w:val="00AB0035"/>
    <w:rsid w:val="00AB2A6F"/>
    <w:rsid w:val="00AD3602"/>
    <w:rsid w:val="00AE13B6"/>
    <w:rsid w:val="00B01EF3"/>
    <w:rsid w:val="00B05071"/>
    <w:rsid w:val="00B1462D"/>
    <w:rsid w:val="00B22B1D"/>
    <w:rsid w:val="00B436E9"/>
    <w:rsid w:val="00B54E6E"/>
    <w:rsid w:val="00B57053"/>
    <w:rsid w:val="00B60E8D"/>
    <w:rsid w:val="00B67BBD"/>
    <w:rsid w:val="00B85312"/>
    <w:rsid w:val="00B91B68"/>
    <w:rsid w:val="00BA152C"/>
    <w:rsid w:val="00BA63EC"/>
    <w:rsid w:val="00BB6D54"/>
    <w:rsid w:val="00BC20BD"/>
    <w:rsid w:val="00BC642B"/>
    <w:rsid w:val="00BD5F9E"/>
    <w:rsid w:val="00BD7F41"/>
    <w:rsid w:val="00BE081D"/>
    <w:rsid w:val="00C04EF7"/>
    <w:rsid w:val="00C11CD7"/>
    <w:rsid w:val="00C15E61"/>
    <w:rsid w:val="00C162D4"/>
    <w:rsid w:val="00C24A66"/>
    <w:rsid w:val="00C26226"/>
    <w:rsid w:val="00C309F9"/>
    <w:rsid w:val="00C30B58"/>
    <w:rsid w:val="00C31864"/>
    <w:rsid w:val="00C35CD7"/>
    <w:rsid w:val="00C50B59"/>
    <w:rsid w:val="00C511B4"/>
    <w:rsid w:val="00C70D6A"/>
    <w:rsid w:val="00C712D9"/>
    <w:rsid w:val="00C903DB"/>
    <w:rsid w:val="00C97E93"/>
    <w:rsid w:val="00CA1587"/>
    <w:rsid w:val="00CB5378"/>
    <w:rsid w:val="00CC1414"/>
    <w:rsid w:val="00CD005F"/>
    <w:rsid w:val="00CD6E92"/>
    <w:rsid w:val="00CF2A2B"/>
    <w:rsid w:val="00CF43AA"/>
    <w:rsid w:val="00CF5ECC"/>
    <w:rsid w:val="00CF732C"/>
    <w:rsid w:val="00D0628A"/>
    <w:rsid w:val="00D21396"/>
    <w:rsid w:val="00D27F73"/>
    <w:rsid w:val="00D41A7A"/>
    <w:rsid w:val="00D50F89"/>
    <w:rsid w:val="00D55A25"/>
    <w:rsid w:val="00D84DC9"/>
    <w:rsid w:val="00D901FF"/>
    <w:rsid w:val="00DA59D5"/>
    <w:rsid w:val="00DB47D4"/>
    <w:rsid w:val="00DB5072"/>
    <w:rsid w:val="00DB75FC"/>
    <w:rsid w:val="00DC51F8"/>
    <w:rsid w:val="00DD3D8B"/>
    <w:rsid w:val="00DF3718"/>
    <w:rsid w:val="00DF5BA6"/>
    <w:rsid w:val="00E00714"/>
    <w:rsid w:val="00E00E48"/>
    <w:rsid w:val="00E03C5A"/>
    <w:rsid w:val="00E1788B"/>
    <w:rsid w:val="00E220CD"/>
    <w:rsid w:val="00E24F2D"/>
    <w:rsid w:val="00E42E5F"/>
    <w:rsid w:val="00E518D8"/>
    <w:rsid w:val="00E520C3"/>
    <w:rsid w:val="00E5362E"/>
    <w:rsid w:val="00E57B38"/>
    <w:rsid w:val="00E63C68"/>
    <w:rsid w:val="00E769F3"/>
    <w:rsid w:val="00E80D45"/>
    <w:rsid w:val="00E90A45"/>
    <w:rsid w:val="00EA5906"/>
    <w:rsid w:val="00EB0576"/>
    <w:rsid w:val="00EB1C7F"/>
    <w:rsid w:val="00EB29EA"/>
    <w:rsid w:val="00EC73DB"/>
    <w:rsid w:val="00ED53B2"/>
    <w:rsid w:val="00EE0CCD"/>
    <w:rsid w:val="00EE0F2C"/>
    <w:rsid w:val="00EF47F5"/>
    <w:rsid w:val="00F011AB"/>
    <w:rsid w:val="00F1325D"/>
    <w:rsid w:val="00F24445"/>
    <w:rsid w:val="00F25A34"/>
    <w:rsid w:val="00F35D23"/>
    <w:rsid w:val="00F37900"/>
    <w:rsid w:val="00F37F79"/>
    <w:rsid w:val="00F40832"/>
    <w:rsid w:val="00F46C85"/>
    <w:rsid w:val="00F6261B"/>
    <w:rsid w:val="00F94FA6"/>
    <w:rsid w:val="00F95474"/>
    <w:rsid w:val="00FA750C"/>
    <w:rsid w:val="00FB02A1"/>
    <w:rsid w:val="00FC3A07"/>
    <w:rsid w:val="00FE1D2F"/>
    <w:rsid w:val="00FE2139"/>
    <w:rsid w:val="00FF56AB"/>
    <w:rsid w:val="43018D0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5F804"/>
  <w15:chartTrackingRefBased/>
  <w15:docId w15:val="{05ED7CE6-CB7E-449A-84A0-10B981A6F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0B5A8C"/>
    <w:pPr>
      <w:spacing w:before="120"/>
    </w:pPr>
    <w:rPr>
      <w:color w:val="000000" w:themeColor="text1"/>
    </w:rPr>
  </w:style>
  <w:style w:type="paragraph" w:styleId="Heading1">
    <w:name w:val="heading 1"/>
    <w:basedOn w:val="Normal"/>
    <w:next w:val="Normal"/>
    <w:link w:val="Heading1Char"/>
    <w:uiPriority w:val="9"/>
    <w:qFormat/>
    <w:rsid w:val="00FE2139"/>
    <w:pPr>
      <w:keepNext/>
      <w:keepLines/>
      <w:numPr>
        <w:numId w:val="35"/>
      </w:numPr>
      <w:spacing w:before="440" w:line="240" w:lineRule="auto"/>
      <w:ind w:left="426" w:hanging="426"/>
      <w:outlineLvl w:val="0"/>
    </w:pPr>
    <w:rPr>
      <w:rFonts w:ascii="Doppio One" w:eastAsiaTheme="majorEastAsia" w:hAnsi="Doppio One" w:cstheme="majorBidi"/>
      <w:bCs/>
      <w:caps/>
      <w:spacing w:val="4"/>
      <w:sz w:val="44"/>
      <w:szCs w:val="36"/>
    </w:rPr>
  </w:style>
  <w:style w:type="paragraph" w:styleId="Heading2">
    <w:name w:val="heading 2"/>
    <w:basedOn w:val="Normal"/>
    <w:next w:val="Normal"/>
    <w:link w:val="Heading2Char"/>
    <w:uiPriority w:val="9"/>
    <w:unhideWhenUsed/>
    <w:qFormat/>
    <w:rsid w:val="005A4393"/>
    <w:pPr>
      <w:keepNext/>
      <w:keepLines/>
      <w:numPr>
        <w:ilvl w:val="1"/>
        <w:numId w:val="35"/>
      </w:numPr>
      <w:spacing w:after="0"/>
      <w:ind w:left="0" w:firstLine="0"/>
      <w:outlineLvl w:val="1"/>
    </w:pPr>
    <w:rPr>
      <w:rFonts w:ascii="Doppio One" w:eastAsiaTheme="majorEastAsia" w:hAnsi="Doppio One" w:cstheme="majorBidi"/>
      <w:bCs/>
      <w:sz w:val="36"/>
      <w:szCs w:val="28"/>
    </w:rPr>
  </w:style>
  <w:style w:type="paragraph" w:styleId="Heading3">
    <w:name w:val="heading 3"/>
    <w:basedOn w:val="Normal"/>
    <w:next w:val="Normal"/>
    <w:link w:val="Heading3Char"/>
    <w:uiPriority w:val="9"/>
    <w:unhideWhenUsed/>
    <w:qFormat/>
    <w:rsid w:val="005D1F1D"/>
    <w:pPr>
      <w:keepNext/>
      <w:keepLines/>
      <w:spacing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5D1F1D"/>
    <w:pPr>
      <w:keepNext/>
      <w:keepLines/>
      <w:spacing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5D1F1D"/>
    <w:pPr>
      <w:keepNext/>
      <w:keepLines/>
      <w:spacing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5D1F1D"/>
    <w:pPr>
      <w:keepNext/>
      <w:keepLines/>
      <w:spacing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5D1F1D"/>
    <w:pPr>
      <w:keepNext/>
      <w:keepLines/>
      <w:spacing w:after="0"/>
      <w:outlineLvl w:val="6"/>
    </w:pPr>
    <w:rPr>
      <w:i/>
      <w:iCs/>
    </w:rPr>
  </w:style>
  <w:style w:type="paragraph" w:styleId="Heading8">
    <w:name w:val="heading 8"/>
    <w:basedOn w:val="Normal"/>
    <w:next w:val="Normal"/>
    <w:link w:val="Heading8Char"/>
    <w:uiPriority w:val="9"/>
    <w:semiHidden/>
    <w:unhideWhenUsed/>
    <w:qFormat/>
    <w:rsid w:val="005D1F1D"/>
    <w:pPr>
      <w:keepNext/>
      <w:keepLines/>
      <w:spacing w:after="0"/>
      <w:outlineLvl w:val="7"/>
    </w:pPr>
    <w:rPr>
      <w:b/>
      <w:bCs/>
    </w:rPr>
  </w:style>
  <w:style w:type="paragraph" w:styleId="Heading9">
    <w:name w:val="heading 9"/>
    <w:basedOn w:val="Normal"/>
    <w:next w:val="Normal"/>
    <w:link w:val="Heading9Char"/>
    <w:uiPriority w:val="9"/>
    <w:semiHidden/>
    <w:unhideWhenUsed/>
    <w:qFormat/>
    <w:rsid w:val="005D1F1D"/>
    <w:pPr>
      <w:keepNext/>
      <w:keepLines/>
      <w:spacing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139"/>
    <w:rPr>
      <w:rFonts w:ascii="Doppio One" w:eastAsiaTheme="majorEastAsia" w:hAnsi="Doppio One" w:cstheme="majorBidi"/>
      <w:bCs/>
      <w:caps/>
      <w:color w:val="000000" w:themeColor="text1"/>
      <w:spacing w:val="4"/>
      <w:sz w:val="44"/>
      <w:szCs w:val="36"/>
    </w:rPr>
  </w:style>
  <w:style w:type="character" w:customStyle="1" w:styleId="Heading2Char">
    <w:name w:val="Heading 2 Char"/>
    <w:basedOn w:val="DefaultParagraphFont"/>
    <w:link w:val="Heading2"/>
    <w:uiPriority w:val="9"/>
    <w:rsid w:val="005A4393"/>
    <w:rPr>
      <w:rFonts w:ascii="Doppio One" w:eastAsiaTheme="majorEastAsia" w:hAnsi="Doppio One" w:cstheme="majorBidi"/>
      <w:bCs/>
      <w:color w:val="000000" w:themeColor="text1"/>
      <w:sz w:val="36"/>
      <w:szCs w:val="28"/>
    </w:rPr>
  </w:style>
  <w:style w:type="character" w:customStyle="1" w:styleId="Heading3Char">
    <w:name w:val="Heading 3 Char"/>
    <w:basedOn w:val="DefaultParagraphFont"/>
    <w:link w:val="Heading3"/>
    <w:uiPriority w:val="9"/>
    <w:rsid w:val="005D1F1D"/>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5D1F1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5D1F1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5D1F1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5D1F1D"/>
    <w:rPr>
      <w:i/>
      <w:iCs/>
    </w:rPr>
  </w:style>
  <w:style w:type="character" w:customStyle="1" w:styleId="Heading8Char">
    <w:name w:val="Heading 8 Char"/>
    <w:basedOn w:val="DefaultParagraphFont"/>
    <w:link w:val="Heading8"/>
    <w:uiPriority w:val="9"/>
    <w:semiHidden/>
    <w:rsid w:val="005D1F1D"/>
    <w:rPr>
      <w:b/>
      <w:bCs/>
    </w:rPr>
  </w:style>
  <w:style w:type="character" w:customStyle="1" w:styleId="Heading9Char">
    <w:name w:val="Heading 9 Char"/>
    <w:basedOn w:val="DefaultParagraphFont"/>
    <w:link w:val="Heading9"/>
    <w:uiPriority w:val="9"/>
    <w:semiHidden/>
    <w:rsid w:val="005D1F1D"/>
    <w:rPr>
      <w:i/>
      <w:iCs/>
    </w:rPr>
  </w:style>
  <w:style w:type="paragraph" w:styleId="Caption">
    <w:name w:val="caption"/>
    <w:basedOn w:val="Normal"/>
    <w:next w:val="Normal"/>
    <w:link w:val="CaptionChar"/>
    <w:uiPriority w:val="35"/>
    <w:unhideWhenUsed/>
    <w:qFormat/>
    <w:rsid w:val="005D1F1D"/>
    <w:rPr>
      <w:b/>
      <w:bCs/>
      <w:sz w:val="18"/>
      <w:szCs w:val="18"/>
    </w:rPr>
  </w:style>
  <w:style w:type="character" w:customStyle="1" w:styleId="CaptionChar">
    <w:name w:val="Caption Char"/>
    <w:link w:val="Caption"/>
    <w:uiPriority w:val="35"/>
    <w:locked/>
    <w:rsid w:val="0013449C"/>
    <w:rPr>
      <w:b/>
      <w:bCs/>
      <w:color w:val="000000" w:themeColor="text1"/>
      <w:sz w:val="18"/>
      <w:szCs w:val="18"/>
    </w:rPr>
  </w:style>
  <w:style w:type="paragraph" w:styleId="Title">
    <w:name w:val="Title"/>
    <w:basedOn w:val="Normal"/>
    <w:next w:val="Normal"/>
    <w:link w:val="TitleChar"/>
    <w:autoRedefine/>
    <w:uiPriority w:val="10"/>
    <w:qFormat/>
    <w:rsid w:val="00B91B68"/>
    <w:pPr>
      <w:spacing w:before="240" w:after="120" w:line="240" w:lineRule="auto"/>
      <w:contextualSpacing/>
      <w:jc w:val="left"/>
    </w:pPr>
    <w:rPr>
      <w:rFonts w:ascii="Doppio One" w:eastAsiaTheme="majorEastAsia" w:hAnsi="Doppio One" w:cstheme="majorBidi"/>
      <w:spacing w:val="-7"/>
      <w:sz w:val="36"/>
      <w:szCs w:val="48"/>
    </w:rPr>
  </w:style>
  <w:style w:type="character" w:customStyle="1" w:styleId="TitleChar">
    <w:name w:val="Title Char"/>
    <w:basedOn w:val="DefaultParagraphFont"/>
    <w:link w:val="Title"/>
    <w:uiPriority w:val="10"/>
    <w:rsid w:val="00B91B68"/>
    <w:rPr>
      <w:rFonts w:ascii="Doppio One" w:eastAsiaTheme="majorEastAsia" w:hAnsi="Doppio One" w:cstheme="majorBidi"/>
      <w:color w:val="000000" w:themeColor="text1"/>
      <w:spacing w:val="-7"/>
      <w:sz w:val="36"/>
      <w:szCs w:val="48"/>
    </w:rPr>
  </w:style>
  <w:style w:type="paragraph" w:styleId="Subtitle">
    <w:name w:val="Subtitle"/>
    <w:basedOn w:val="Normal"/>
    <w:next w:val="Normal"/>
    <w:link w:val="SubtitleChar"/>
    <w:autoRedefine/>
    <w:uiPriority w:val="11"/>
    <w:qFormat/>
    <w:rsid w:val="00E520C3"/>
    <w:pPr>
      <w:numPr>
        <w:ilvl w:val="1"/>
      </w:numPr>
      <w:spacing w:before="440" w:line="240" w:lineRule="auto"/>
      <w:jc w:val="left"/>
    </w:pPr>
    <w:rPr>
      <w:rFonts w:ascii="Doppio One" w:eastAsiaTheme="majorEastAsia" w:hAnsi="Doppio One" w:cs="Times New Roman (Headings CS)"/>
      <w:caps/>
      <w:sz w:val="24"/>
      <w:szCs w:val="24"/>
    </w:rPr>
  </w:style>
  <w:style w:type="character" w:customStyle="1" w:styleId="SubtitleChar">
    <w:name w:val="Subtitle Char"/>
    <w:basedOn w:val="DefaultParagraphFont"/>
    <w:link w:val="Subtitle"/>
    <w:uiPriority w:val="11"/>
    <w:rsid w:val="00E520C3"/>
    <w:rPr>
      <w:rFonts w:ascii="Doppio One" w:eastAsiaTheme="majorEastAsia" w:hAnsi="Doppio One" w:cs="Times New Roman (Headings CS)"/>
      <w:caps/>
      <w:color w:val="000000" w:themeColor="text1"/>
      <w:sz w:val="24"/>
      <w:szCs w:val="24"/>
    </w:rPr>
  </w:style>
  <w:style w:type="character" w:styleId="Strong">
    <w:name w:val="Strong"/>
    <w:basedOn w:val="DefaultParagraphFont"/>
    <w:uiPriority w:val="22"/>
    <w:rsid w:val="005D1F1D"/>
    <w:rPr>
      <w:b/>
      <w:bCs/>
      <w:color w:val="auto"/>
    </w:rPr>
  </w:style>
  <w:style w:type="character" w:styleId="Emphasis">
    <w:name w:val="Emphasis"/>
    <w:basedOn w:val="DefaultParagraphFont"/>
    <w:uiPriority w:val="20"/>
    <w:rsid w:val="005D1F1D"/>
    <w:rPr>
      <w:i/>
      <w:iCs/>
      <w:color w:val="auto"/>
    </w:rPr>
  </w:style>
  <w:style w:type="paragraph" w:styleId="NoSpacing">
    <w:name w:val="No Spacing"/>
    <w:uiPriority w:val="1"/>
    <w:rsid w:val="005D1F1D"/>
    <w:pPr>
      <w:spacing w:after="0" w:line="240" w:lineRule="auto"/>
    </w:pPr>
  </w:style>
  <w:style w:type="paragraph" w:styleId="Quote">
    <w:name w:val="Quote"/>
    <w:basedOn w:val="Normal"/>
    <w:next w:val="Normal"/>
    <w:link w:val="QuoteChar"/>
    <w:autoRedefine/>
    <w:uiPriority w:val="29"/>
    <w:qFormat/>
    <w:rsid w:val="00E769F3"/>
    <w:pPr>
      <w:spacing w:before="200" w:line="264" w:lineRule="auto"/>
      <w:ind w:left="720" w:right="864"/>
      <w:jc w:val="left"/>
    </w:pPr>
    <w:rPr>
      <w:rFonts w:asciiTheme="majorHAnsi" w:eastAsiaTheme="majorEastAsia" w:hAnsiTheme="majorHAnsi" w:cs="Times New Roman (Headings CS)"/>
      <w:i/>
      <w:iCs/>
      <w:sz w:val="24"/>
      <w:szCs w:val="24"/>
    </w:rPr>
  </w:style>
  <w:style w:type="character" w:customStyle="1" w:styleId="QuoteChar">
    <w:name w:val="Quote Char"/>
    <w:basedOn w:val="DefaultParagraphFont"/>
    <w:link w:val="Quote"/>
    <w:uiPriority w:val="29"/>
    <w:rsid w:val="00E769F3"/>
    <w:rPr>
      <w:rFonts w:asciiTheme="majorHAnsi" w:eastAsiaTheme="majorEastAsia" w:hAnsiTheme="majorHAnsi" w:cs="Times New Roman (Headings CS)"/>
      <w:i/>
      <w:iCs/>
      <w:color w:val="000000" w:themeColor="text1"/>
      <w:sz w:val="24"/>
      <w:szCs w:val="24"/>
    </w:rPr>
  </w:style>
  <w:style w:type="paragraph" w:styleId="IntenseQuote">
    <w:name w:val="Intense Quote"/>
    <w:basedOn w:val="Normal"/>
    <w:next w:val="Normal"/>
    <w:link w:val="IntenseQuoteChar"/>
    <w:uiPriority w:val="30"/>
    <w:rsid w:val="005D1F1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5D1F1D"/>
    <w:rPr>
      <w:rFonts w:asciiTheme="majorHAnsi" w:eastAsiaTheme="majorEastAsia" w:hAnsiTheme="majorHAnsi" w:cstheme="majorBidi"/>
      <w:sz w:val="26"/>
      <w:szCs w:val="26"/>
    </w:rPr>
  </w:style>
  <w:style w:type="character" w:styleId="SubtleEmphasis">
    <w:name w:val="Subtle Emphasis"/>
    <w:basedOn w:val="DefaultParagraphFont"/>
    <w:uiPriority w:val="19"/>
    <w:rsid w:val="005D1F1D"/>
    <w:rPr>
      <w:i/>
      <w:iCs/>
      <w:color w:val="auto"/>
    </w:rPr>
  </w:style>
  <w:style w:type="character" w:styleId="IntenseEmphasis">
    <w:name w:val="Intense Emphasis"/>
    <w:basedOn w:val="DefaultParagraphFont"/>
    <w:uiPriority w:val="21"/>
    <w:rsid w:val="005D1F1D"/>
    <w:rPr>
      <w:b/>
      <w:bCs/>
      <w:i/>
      <w:iCs/>
      <w:color w:val="auto"/>
    </w:rPr>
  </w:style>
  <w:style w:type="character" w:styleId="SubtleReference">
    <w:name w:val="Subtle Reference"/>
    <w:aliases w:val="Reference"/>
    <w:basedOn w:val="DefaultParagraphFont"/>
    <w:uiPriority w:val="31"/>
    <w:qFormat/>
    <w:rsid w:val="006F2461"/>
    <w:rPr>
      <w:rFonts w:ascii="Arial" w:hAnsi="Arial"/>
      <w:b w:val="0"/>
      <w:i w:val="0"/>
      <w:caps w:val="0"/>
      <w:smallCaps w:val="0"/>
      <w:color w:val="000000" w:themeColor="text1"/>
      <w:sz w:val="18"/>
      <w:u w:val="none" w:color="7F7F7F" w:themeColor="text1" w:themeTint="80"/>
    </w:rPr>
  </w:style>
  <w:style w:type="character" w:styleId="IntenseReference">
    <w:name w:val="Intense Reference"/>
    <w:basedOn w:val="DefaultParagraphFont"/>
    <w:uiPriority w:val="32"/>
    <w:rsid w:val="005D1F1D"/>
    <w:rPr>
      <w:b/>
      <w:bCs/>
      <w:smallCaps/>
      <w:color w:val="auto"/>
      <w:u w:val="single"/>
    </w:rPr>
  </w:style>
  <w:style w:type="character" w:styleId="BookTitle">
    <w:name w:val="Book Title"/>
    <w:basedOn w:val="DefaultParagraphFont"/>
    <w:uiPriority w:val="33"/>
    <w:rsid w:val="005D1F1D"/>
    <w:rPr>
      <w:b/>
      <w:bCs/>
      <w:smallCaps/>
      <w:color w:val="auto"/>
    </w:rPr>
  </w:style>
  <w:style w:type="paragraph" w:styleId="TOCHeading">
    <w:name w:val="TOC Heading"/>
    <w:basedOn w:val="Heading1"/>
    <w:next w:val="Normal"/>
    <w:uiPriority w:val="39"/>
    <w:unhideWhenUsed/>
    <w:qFormat/>
    <w:rsid w:val="00FE2139"/>
    <w:pPr>
      <w:numPr>
        <w:numId w:val="0"/>
      </w:numPr>
      <w:outlineLvl w:val="9"/>
    </w:pPr>
  </w:style>
  <w:style w:type="paragraph" w:styleId="Header">
    <w:name w:val="header"/>
    <w:basedOn w:val="Normal"/>
    <w:link w:val="HeaderChar"/>
    <w:uiPriority w:val="99"/>
    <w:unhideWhenUsed/>
    <w:rsid w:val="000164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4A9"/>
  </w:style>
  <w:style w:type="paragraph" w:styleId="Footer">
    <w:name w:val="footer"/>
    <w:basedOn w:val="Normal"/>
    <w:link w:val="FooterChar"/>
    <w:uiPriority w:val="99"/>
    <w:unhideWhenUsed/>
    <w:rsid w:val="000164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4A9"/>
  </w:style>
  <w:style w:type="paragraph" w:styleId="NormalWeb">
    <w:name w:val="Normal (Web)"/>
    <w:basedOn w:val="Normal"/>
    <w:uiPriority w:val="99"/>
    <w:semiHidden/>
    <w:unhideWhenUsed/>
    <w:rsid w:val="00A433C1"/>
    <w:pPr>
      <w:spacing w:before="100" w:beforeAutospacing="1" w:after="100" w:afterAutospacing="1" w:line="240" w:lineRule="auto"/>
      <w:jc w:val="left"/>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0A2EC7"/>
    <w:rPr>
      <w:color w:val="0563C1" w:themeColor="hyperlink"/>
      <w:u w:val="single"/>
    </w:rPr>
  </w:style>
  <w:style w:type="paragraph" w:styleId="ListParagraph">
    <w:name w:val="List Paragraph"/>
    <w:basedOn w:val="Normal"/>
    <w:uiPriority w:val="34"/>
    <w:qFormat/>
    <w:rsid w:val="000A2EC7"/>
    <w:pPr>
      <w:spacing w:line="259" w:lineRule="auto"/>
      <w:ind w:left="720"/>
      <w:contextualSpacing/>
      <w:jc w:val="left"/>
    </w:pPr>
  </w:style>
  <w:style w:type="character" w:styleId="PageNumber">
    <w:name w:val="page number"/>
    <w:basedOn w:val="DefaultParagraphFont"/>
    <w:uiPriority w:val="99"/>
    <w:semiHidden/>
    <w:unhideWhenUsed/>
    <w:rsid w:val="000A2EC7"/>
  </w:style>
  <w:style w:type="table" w:styleId="TableGrid">
    <w:name w:val="Table Grid"/>
    <w:basedOn w:val="TableNormal"/>
    <w:uiPriority w:val="59"/>
    <w:rsid w:val="00B91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2">
    <w:name w:val="List Table 1 Light Accent 2"/>
    <w:basedOn w:val="TableNormal"/>
    <w:uiPriority w:val="46"/>
    <w:rsid w:val="00B91B68"/>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1">
    <w:name w:val="List Table 1 Light Accent 1"/>
    <w:basedOn w:val="TableNormal"/>
    <w:uiPriority w:val="46"/>
    <w:rsid w:val="00787AE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787AE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787AE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ref-title">
    <w:name w:val="ref-title"/>
    <w:basedOn w:val="DefaultParagraphFont"/>
    <w:rsid w:val="0013449C"/>
  </w:style>
  <w:style w:type="character" w:customStyle="1" w:styleId="ref-journal">
    <w:name w:val="ref-journal"/>
    <w:basedOn w:val="DefaultParagraphFont"/>
    <w:rsid w:val="0013449C"/>
  </w:style>
  <w:style w:type="character" w:customStyle="1" w:styleId="ref-vol">
    <w:name w:val="ref-vol"/>
    <w:basedOn w:val="DefaultParagraphFont"/>
    <w:rsid w:val="0013449C"/>
  </w:style>
  <w:style w:type="character" w:customStyle="1" w:styleId="ref-iss">
    <w:name w:val="ref-iss"/>
    <w:basedOn w:val="DefaultParagraphFont"/>
    <w:rsid w:val="0013449C"/>
  </w:style>
  <w:style w:type="character" w:customStyle="1" w:styleId="BalloonTextChar">
    <w:name w:val="Balloon Text Char"/>
    <w:basedOn w:val="DefaultParagraphFont"/>
    <w:link w:val="BalloonText"/>
    <w:uiPriority w:val="99"/>
    <w:semiHidden/>
    <w:rsid w:val="0013449C"/>
    <w:rPr>
      <w:rFonts w:ascii="Segoe UI" w:hAnsi="Segoe UI" w:cs="Segoe UI"/>
      <w:sz w:val="18"/>
      <w:szCs w:val="18"/>
    </w:rPr>
  </w:style>
  <w:style w:type="paragraph" w:styleId="BalloonText">
    <w:name w:val="Balloon Text"/>
    <w:basedOn w:val="Normal"/>
    <w:link w:val="BalloonTextChar"/>
    <w:uiPriority w:val="99"/>
    <w:semiHidden/>
    <w:unhideWhenUsed/>
    <w:rsid w:val="0013449C"/>
    <w:pPr>
      <w:spacing w:before="0" w:after="0" w:line="240" w:lineRule="auto"/>
      <w:jc w:val="left"/>
    </w:pPr>
    <w:rPr>
      <w:rFonts w:ascii="Segoe UI" w:hAnsi="Segoe UI" w:cs="Segoe UI"/>
      <w:color w:val="auto"/>
      <w:sz w:val="18"/>
      <w:szCs w:val="18"/>
    </w:rPr>
  </w:style>
  <w:style w:type="paragraph" w:styleId="TOC1">
    <w:name w:val="toc 1"/>
    <w:basedOn w:val="Normal"/>
    <w:next w:val="Normal"/>
    <w:autoRedefine/>
    <w:uiPriority w:val="39"/>
    <w:unhideWhenUsed/>
    <w:rsid w:val="0013449C"/>
    <w:pPr>
      <w:spacing w:before="0" w:after="100" w:line="256" w:lineRule="auto"/>
      <w:jc w:val="left"/>
    </w:pPr>
    <w:rPr>
      <w:color w:val="auto"/>
    </w:rPr>
  </w:style>
  <w:style w:type="paragraph" w:styleId="TOC2">
    <w:name w:val="toc 2"/>
    <w:basedOn w:val="Normal"/>
    <w:next w:val="Normal"/>
    <w:autoRedefine/>
    <w:uiPriority w:val="39"/>
    <w:unhideWhenUsed/>
    <w:rsid w:val="0013449C"/>
    <w:pPr>
      <w:spacing w:before="0" w:after="100" w:line="256" w:lineRule="auto"/>
      <w:ind w:left="220"/>
      <w:jc w:val="left"/>
    </w:pPr>
    <w:rPr>
      <w:color w:val="auto"/>
    </w:rPr>
  </w:style>
  <w:style w:type="paragraph" w:styleId="TOC3">
    <w:name w:val="toc 3"/>
    <w:basedOn w:val="Normal"/>
    <w:next w:val="Normal"/>
    <w:autoRedefine/>
    <w:uiPriority w:val="39"/>
    <w:unhideWhenUsed/>
    <w:rsid w:val="0013449C"/>
    <w:pPr>
      <w:spacing w:before="0" w:after="100" w:line="256" w:lineRule="auto"/>
      <w:ind w:left="440"/>
      <w:jc w:val="left"/>
    </w:pPr>
    <w:rPr>
      <w:color w:val="auto"/>
    </w:rPr>
  </w:style>
  <w:style w:type="character" w:customStyle="1" w:styleId="UnresolvedMention1">
    <w:name w:val="Unresolved Mention1"/>
    <w:basedOn w:val="DefaultParagraphFont"/>
    <w:uiPriority w:val="99"/>
    <w:semiHidden/>
    <w:unhideWhenUsed/>
    <w:rsid w:val="00C24A66"/>
    <w:rPr>
      <w:color w:val="605E5C"/>
      <w:shd w:val="clear" w:color="auto" w:fill="E1DFDD"/>
    </w:rPr>
  </w:style>
  <w:style w:type="character" w:styleId="CommentReference">
    <w:name w:val="annotation reference"/>
    <w:basedOn w:val="DefaultParagraphFont"/>
    <w:uiPriority w:val="99"/>
    <w:semiHidden/>
    <w:unhideWhenUsed/>
    <w:rsid w:val="00473C22"/>
    <w:rPr>
      <w:sz w:val="16"/>
      <w:szCs w:val="16"/>
    </w:rPr>
  </w:style>
  <w:style w:type="paragraph" w:styleId="CommentText">
    <w:name w:val="annotation text"/>
    <w:basedOn w:val="Normal"/>
    <w:link w:val="CommentTextChar"/>
    <w:uiPriority w:val="99"/>
    <w:semiHidden/>
    <w:unhideWhenUsed/>
    <w:rsid w:val="00473C22"/>
    <w:pPr>
      <w:spacing w:line="240" w:lineRule="auto"/>
    </w:pPr>
    <w:rPr>
      <w:sz w:val="20"/>
      <w:szCs w:val="20"/>
    </w:rPr>
  </w:style>
  <w:style w:type="character" w:customStyle="1" w:styleId="CommentTextChar">
    <w:name w:val="Comment Text Char"/>
    <w:basedOn w:val="DefaultParagraphFont"/>
    <w:link w:val="CommentText"/>
    <w:uiPriority w:val="99"/>
    <w:semiHidden/>
    <w:rsid w:val="00473C22"/>
    <w:rPr>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473C22"/>
    <w:rPr>
      <w:b/>
      <w:bCs/>
    </w:rPr>
  </w:style>
  <w:style w:type="character" w:customStyle="1" w:styleId="CommentSubjectChar">
    <w:name w:val="Comment Subject Char"/>
    <w:basedOn w:val="CommentTextChar"/>
    <w:link w:val="CommentSubject"/>
    <w:uiPriority w:val="99"/>
    <w:semiHidden/>
    <w:rsid w:val="00473C22"/>
    <w:rPr>
      <w:b/>
      <w:bCs/>
      <w:color w:val="000000" w:themeColor="text1"/>
      <w:sz w:val="20"/>
      <w:szCs w:val="20"/>
    </w:rPr>
  </w:style>
  <w:style w:type="character" w:customStyle="1" w:styleId="UnresolvedMention2">
    <w:name w:val="Unresolved Mention2"/>
    <w:basedOn w:val="DefaultParagraphFont"/>
    <w:uiPriority w:val="99"/>
    <w:semiHidden/>
    <w:unhideWhenUsed/>
    <w:rsid w:val="00814F56"/>
    <w:rPr>
      <w:color w:val="605E5C"/>
      <w:shd w:val="clear" w:color="auto" w:fill="E1DFDD"/>
    </w:rPr>
  </w:style>
  <w:style w:type="paragraph" w:styleId="Revision">
    <w:name w:val="Revision"/>
    <w:hidden/>
    <w:uiPriority w:val="99"/>
    <w:semiHidden/>
    <w:rsid w:val="0037177D"/>
    <w:pPr>
      <w:spacing w:after="0" w:line="240" w:lineRule="auto"/>
      <w:jc w:val="left"/>
    </w:pPr>
    <w:rPr>
      <w:color w:val="000000" w:themeColor="text1"/>
    </w:rPr>
  </w:style>
  <w:style w:type="character" w:customStyle="1" w:styleId="normaltextrun">
    <w:name w:val="normaltextrun"/>
    <w:basedOn w:val="DefaultParagraphFont"/>
    <w:rsid w:val="00F1325D"/>
  </w:style>
  <w:style w:type="character" w:customStyle="1" w:styleId="eop">
    <w:name w:val="eop"/>
    <w:basedOn w:val="DefaultParagraphFont"/>
    <w:rsid w:val="00F1325D"/>
  </w:style>
  <w:style w:type="character" w:styleId="UnresolvedMention">
    <w:name w:val="Unresolved Mention"/>
    <w:basedOn w:val="DefaultParagraphFont"/>
    <w:uiPriority w:val="99"/>
    <w:semiHidden/>
    <w:unhideWhenUsed/>
    <w:rsid w:val="008020D3"/>
    <w:rPr>
      <w:color w:val="605E5C"/>
      <w:shd w:val="clear" w:color="auto" w:fill="E1DFDD"/>
    </w:rPr>
  </w:style>
  <w:style w:type="character" w:customStyle="1" w:styleId="fontstyle01">
    <w:name w:val="fontstyle01"/>
    <w:basedOn w:val="DefaultParagraphFont"/>
    <w:rsid w:val="00FE2139"/>
    <w:rPr>
      <w:rFonts w:ascii="Calibri" w:hAnsi="Calibri" w:cs="Calibri" w:hint="default"/>
      <w:b w:val="0"/>
      <w:bCs w:val="0"/>
      <w:i w:val="0"/>
      <w:iCs w:val="0"/>
      <w:color w:val="000000"/>
      <w:sz w:val="22"/>
      <w:szCs w:val="22"/>
    </w:rPr>
  </w:style>
  <w:style w:type="paragraph" w:customStyle="1" w:styleId="Tabletext">
    <w:name w:val="Table text"/>
    <w:basedOn w:val="Normal"/>
    <w:link w:val="TabletextChar"/>
    <w:qFormat/>
    <w:rsid w:val="00173CB7"/>
    <w:pPr>
      <w:spacing w:after="120" w:line="240" w:lineRule="auto"/>
      <w:jc w:val="left"/>
    </w:pPr>
    <w:rPr>
      <w:bCs/>
    </w:rPr>
  </w:style>
  <w:style w:type="paragraph" w:customStyle="1" w:styleId="commandlinetext">
    <w:name w:val="commandline text"/>
    <w:basedOn w:val="Normal"/>
    <w:link w:val="commandlinetextChar"/>
    <w:qFormat/>
    <w:rsid w:val="008635DE"/>
    <w:pPr>
      <w:spacing w:after="120" w:line="240" w:lineRule="auto"/>
      <w:contextualSpacing/>
    </w:pPr>
    <w:rPr>
      <w:rFonts w:ascii="Courier New" w:hAnsi="Courier New" w:cs="Courier New"/>
      <w:sz w:val="20"/>
      <w:szCs w:val="20"/>
    </w:rPr>
  </w:style>
  <w:style w:type="character" w:customStyle="1" w:styleId="TabletextChar">
    <w:name w:val="Table text Char"/>
    <w:basedOn w:val="DefaultParagraphFont"/>
    <w:link w:val="Tabletext"/>
    <w:rsid w:val="00173CB7"/>
    <w:rPr>
      <w:bCs/>
      <w:color w:val="000000" w:themeColor="text1"/>
    </w:rPr>
  </w:style>
  <w:style w:type="character" w:customStyle="1" w:styleId="commandlinetextChar">
    <w:name w:val="commandline text Char"/>
    <w:basedOn w:val="DefaultParagraphFont"/>
    <w:link w:val="commandlinetext"/>
    <w:rsid w:val="008635DE"/>
    <w:rPr>
      <w:rFonts w:ascii="Courier New" w:hAnsi="Courier New" w:cs="Courier New"/>
      <w:color w:val="000000" w:themeColor="text1"/>
      <w:sz w:val="20"/>
      <w:szCs w:val="20"/>
    </w:rPr>
  </w:style>
  <w:style w:type="paragraph" w:customStyle="1" w:styleId="steps">
    <w:name w:val="steps"/>
    <w:basedOn w:val="Normal"/>
    <w:link w:val="stepsChar"/>
    <w:qFormat/>
    <w:rsid w:val="002136D7"/>
    <w:pPr>
      <w:numPr>
        <w:numId w:val="32"/>
      </w:numPr>
      <w:spacing w:before="0"/>
    </w:pPr>
  </w:style>
  <w:style w:type="character" w:customStyle="1" w:styleId="stepsChar">
    <w:name w:val="steps Char"/>
    <w:basedOn w:val="DefaultParagraphFont"/>
    <w:link w:val="steps"/>
    <w:rsid w:val="002136D7"/>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075232">
      <w:bodyDiv w:val="1"/>
      <w:marLeft w:val="0"/>
      <w:marRight w:val="0"/>
      <w:marTop w:val="0"/>
      <w:marBottom w:val="0"/>
      <w:divBdr>
        <w:top w:val="none" w:sz="0" w:space="0" w:color="auto"/>
        <w:left w:val="none" w:sz="0" w:space="0" w:color="auto"/>
        <w:bottom w:val="none" w:sz="0" w:space="0" w:color="auto"/>
        <w:right w:val="none" w:sz="0" w:space="0" w:color="auto"/>
      </w:divBdr>
    </w:div>
    <w:div w:id="1140340836">
      <w:bodyDiv w:val="1"/>
      <w:marLeft w:val="0"/>
      <w:marRight w:val="0"/>
      <w:marTop w:val="0"/>
      <w:marBottom w:val="0"/>
      <w:divBdr>
        <w:top w:val="none" w:sz="0" w:space="0" w:color="auto"/>
        <w:left w:val="none" w:sz="0" w:space="0" w:color="auto"/>
        <w:bottom w:val="none" w:sz="0" w:space="0" w:color="auto"/>
        <w:right w:val="none" w:sz="0" w:space="0" w:color="auto"/>
      </w:divBdr>
    </w:div>
    <w:div w:id="1262643242">
      <w:bodyDiv w:val="1"/>
      <w:marLeft w:val="0"/>
      <w:marRight w:val="0"/>
      <w:marTop w:val="0"/>
      <w:marBottom w:val="0"/>
      <w:divBdr>
        <w:top w:val="none" w:sz="0" w:space="0" w:color="auto"/>
        <w:left w:val="none" w:sz="0" w:space="0" w:color="auto"/>
        <w:bottom w:val="none" w:sz="0" w:space="0" w:color="auto"/>
        <w:right w:val="none" w:sz="0" w:space="0" w:color="auto"/>
      </w:divBdr>
    </w:div>
    <w:div w:id="1338195865">
      <w:bodyDiv w:val="1"/>
      <w:marLeft w:val="0"/>
      <w:marRight w:val="0"/>
      <w:marTop w:val="0"/>
      <w:marBottom w:val="0"/>
      <w:divBdr>
        <w:top w:val="none" w:sz="0" w:space="0" w:color="auto"/>
        <w:left w:val="none" w:sz="0" w:space="0" w:color="auto"/>
        <w:bottom w:val="none" w:sz="0" w:space="0" w:color="auto"/>
        <w:right w:val="none" w:sz="0" w:space="0" w:color="auto"/>
      </w:divBdr>
    </w:div>
    <w:div w:id="1343778694">
      <w:bodyDiv w:val="1"/>
      <w:marLeft w:val="0"/>
      <w:marRight w:val="0"/>
      <w:marTop w:val="0"/>
      <w:marBottom w:val="0"/>
      <w:divBdr>
        <w:top w:val="none" w:sz="0" w:space="0" w:color="auto"/>
        <w:left w:val="none" w:sz="0" w:space="0" w:color="auto"/>
        <w:bottom w:val="none" w:sz="0" w:space="0" w:color="auto"/>
        <w:right w:val="none" w:sz="0" w:space="0" w:color="auto"/>
      </w:divBdr>
    </w:div>
    <w:div w:id="1377465759">
      <w:bodyDiv w:val="1"/>
      <w:marLeft w:val="0"/>
      <w:marRight w:val="0"/>
      <w:marTop w:val="0"/>
      <w:marBottom w:val="0"/>
      <w:divBdr>
        <w:top w:val="none" w:sz="0" w:space="0" w:color="auto"/>
        <w:left w:val="none" w:sz="0" w:space="0" w:color="auto"/>
        <w:bottom w:val="none" w:sz="0" w:space="0" w:color="auto"/>
        <w:right w:val="none" w:sz="0" w:space="0" w:color="auto"/>
      </w:divBdr>
    </w:div>
    <w:div w:id="1620913109">
      <w:bodyDiv w:val="1"/>
      <w:marLeft w:val="0"/>
      <w:marRight w:val="0"/>
      <w:marTop w:val="0"/>
      <w:marBottom w:val="0"/>
      <w:divBdr>
        <w:top w:val="none" w:sz="0" w:space="0" w:color="auto"/>
        <w:left w:val="none" w:sz="0" w:space="0" w:color="auto"/>
        <w:bottom w:val="none" w:sz="0" w:space="0" w:color="auto"/>
        <w:right w:val="none" w:sz="0" w:space="0" w:color="auto"/>
      </w:divBdr>
    </w:div>
    <w:div w:id="1730759531">
      <w:bodyDiv w:val="1"/>
      <w:marLeft w:val="0"/>
      <w:marRight w:val="0"/>
      <w:marTop w:val="0"/>
      <w:marBottom w:val="0"/>
      <w:divBdr>
        <w:top w:val="none" w:sz="0" w:space="0" w:color="auto"/>
        <w:left w:val="none" w:sz="0" w:space="0" w:color="auto"/>
        <w:bottom w:val="none" w:sz="0" w:space="0" w:color="auto"/>
        <w:right w:val="none" w:sz="0" w:space="0" w:color="auto"/>
      </w:divBdr>
    </w:div>
    <w:div w:id="1920795496">
      <w:bodyDiv w:val="1"/>
      <w:marLeft w:val="0"/>
      <w:marRight w:val="0"/>
      <w:marTop w:val="0"/>
      <w:marBottom w:val="0"/>
      <w:divBdr>
        <w:top w:val="none" w:sz="0" w:space="0" w:color="auto"/>
        <w:left w:val="none" w:sz="0" w:space="0" w:color="auto"/>
        <w:bottom w:val="none" w:sz="0" w:space="0" w:color="auto"/>
        <w:right w:val="none" w:sz="0" w:space="0" w:color="auto"/>
      </w:divBdr>
    </w:div>
    <w:div w:id="2021198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paraview.org/" TargetMode="External"/><Relationship Id="rId26" Type="http://schemas.openxmlformats.org/officeDocument/2006/relationships/image" Target="media/image7.png"/><Relationship Id="rId39"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pesthomepage.org/groundwater-utilitie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10.w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1.jpe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oleObject" Target="embeddings/oleObject1.bin"/><Relationship Id="rId35"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_data\work\gmdsi\tutorial\documentation\tutorial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C52BD06AF1CC42A76B92878F2115D5" ma:contentTypeVersion="4" ma:contentTypeDescription="Create a new document." ma:contentTypeScope="" ma:versionID="8ddce1c1317ab55fcbcadee6227ebe22">
  <xsd:schema xmlns:xsd="http://www.w3.org/2001/XMLSchema" xmlns:xs="http://www.w3.org/2001/XMLSchema" xmlns:p="http://schemas.microsoft.com/office/2006/metadata/properties" xmlns:ns2="660b6cf3-f752-4b5c-9267-ae02aea68345" targetNamespace="http://schemas.microsoft.com/office/2006/metadata/properties" ma:root="true" ma:fieldsID="bd352c6b73d2c6441c0860e77b587b28" ns2:_="">
    <xsd:import namespace="660b6cf3-f752-4b5c-9267-ae02aea6834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0b6cf3-f752-4b5c-9267-ae02aea683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F41239-6C33-49EB-84EF-53B3F879AD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0b6cf3-f752-4b5c-9267-ae02aea683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EF2ADA-2862-4F73-94DC-4368B74A4B19}">
  <ds:schemaRefs>
    <ds:schemaRef ds:uri="http://schemas.openxmlformats.org/officeDocument/2006/bibliography"/>
  </ds:schemaRefs>
</ds:datastoreItem>
</file>

<file path=customXml/itemProps3.xml><?xml version="1.0" encoding="utf-8"?>
<ds:datastoreItem xmlns:ds="http://schemas.openxmlformats.org/officeDocument/2006/customXml" ds:itemID="{7D99CF7A-F157-4553-9591-4F3D3B3C008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1561053-754C-4F9F-9C77-44F95D90ADF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3</TotalTime>
  <Pages>1</Pages>
  <Words>5017</Words>
  <Characters>28602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Flinders University</Company>
  <LinksUpToDate>false</LinksUpToDate>
  <CharactersWithSpaces>33552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Hugman</dc:creator>
  <cp:keywords/>
  <dc:description/>
  <cp:lastModifiedBy>Rui Hugman</cp:lastModifiedBy>
  <cp:revision>4</cp:revision>
  <cp:lastPrinted>2020-11-10T08:55:00Z</cp:lastPrinted>
  <dcterms:created xsi:type="dcterms:W3CDTF">2020-11-10T08:54:00Z</dcterms:created>
  <dcterms:modified xsi:type="dcterms:W3CDTF">2020-11-10T08:55:00Z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0x010100D6C52BD06AF1CC42A76B92878F2115D5</vt:lpwstr>
  </property>
</Properties>
</file>